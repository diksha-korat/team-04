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73A90" w:rsidR="00EE087B" w:rsidP="191EF946" w:rsidRDefault="34D98CA5" w14:paraId="220416AA" w14:textId="77777777">
      <w:pPr>
        <w:pStyle w:val="Heading1"/>
        <w:rPr>
          <w:rFonts w:ascii="Times New Roman" w:hAnsi="Times New Roman"/>
          <w:b/>
          <w:bCs/>
          <w:color w:val="800080"/>
          <w:sz w:val="20"/>
        </w:rPr>
      </w:pPr>
      <w:r w:rsidRPr="191EF946">
        <w:rPr>
          <w:rFonts w:ascii="Times New Roman" w:hAnsi="Times New Roman"/>
          <w:b/>
          <w:bCs/>
          <w:color w:val="800080"/>
          <w:sz w:val="20"/>
        </w:rPr>
        <w:t>MEETING AGENDA</w:t>
      </w:r>
    </w:p>
    <w:p w:rsidRPr="00873A90" w:rsidR="00EE087B" w:rsidP="191EF946" w:rsidRDefault="00EE087B" w14:paraId="672A6659" w14:textId="77777777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Pr="00873A90" w:rsidR="00EE087B" w:rsidTr="4CC2E692" w14:paraId="43BB48AF" w14:textId="77777777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:rsidRPr="00873A90" w:rsidR="00EE087B" w:rsidP="191EF946" w:rsidRDefault="34D98CA5" w14:paraId="3A760DAB" w14:textId="77777777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Team/Application Name:</w:t>
            </w:r>
          </w:p>
        </w:tc>
        <w:tc>
          <w:tcPr>
            <w:tcW w:w="7740" w:type="dxa"/>
            <w:gridSpan w:val="3"/>
          </w:tcPr>
          <w:p w:rsidRPr="00873A90" w:rsidR="00EE087B" w:rsidP="191EF946" w:rsidRDefault="34D98CA5" w14:paraId="081E1F79" w14:textId="57747E5E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 xml:space="preserve">Team </w:t>
            </w:r>
            <w:r w:rsidR="00B3748A">
              <w:rPr>
                <w:rFonts w:ascii="Times New Roman" w:hAnsi="Times New Roman"/>
                <w:sz w:val="20"/>
              </w:rPr>
              <w:t>4</w:t>
            </w:r>
            <w:r w:rsidRPr="191EF946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Pr="00873A90" w:rsidR="00EE087B" w:rsidTr="4CC2E692" w14:paraId="14ED775A" w14:textId="77777777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:rsidRPr="00873A90" w:rsidR="00EE087B" w:rsidP="191EF946" w:rsidRDefault="34D98CA5" w14:paraId="6E3F03B4" w14:textId="77777777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Date of Meeting:</w:t>
            </w:r>
            <w:r w:rsidRPr="191EF946">
              <w:rPr>
                <w:rFonts w:ascii="Times New Roman" w:hAnsi="Times New Roman"/>
                <w:i w:val="0"/>
                <w:sz w:val="20"/>
              </w:rPr>
              <w:t xml:space="preserve"> (MM/DD/YYYY)</w:t>
            </w:r>
          </w:p>
        </w:tc>
        <w:tc>
          <w:tcPr>
            <w:tcW w:w="3060" w:type="dxa"/>
          </w:tcPr>
          <w:p w:rsidRPr="00873A90" w:rsidR="00EE087B" w:rsidP="4CC2E692" w:rsidRDefault="75F91838" w14:paraId="6065E051" w14:textId="26C292BE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 w:rsidRPr="4CC2E692">
              <w:rPr>
                <w:rFonts w:ascii="Times New Roman" w:hAnsi="Times New Roman"/>
                <w:i w:val="0"/>
                <w:sz w:val="20"/>
              </w:rPr>
              <w:t>0</w:t>
            </w:r>
            <w:r w:rsidR="00B3748A">
              <w:rPr>
                <w:rFonts w:ascii="Times New Roman" w:hAnsi="Times New Roman"/>
                <w:i w:val="0"/>
                <w:sz w:val="20"/>
              </w:rPr>
              <w:t>9</w:t>
            </w:r>
            <w:r w:rsidRPr="4CC2E692">
              <w:rPr>
                <w:rFonts w:ascii="Times New Roman" w:hAnsi="Times New Roman"/>
                <w:i w:val="0"/>
                <w:sz w:val="20"/>
              </w:rPr>
              <w:t>/</w:t>
            </w:r>
            <w:r w:rsidR="00442686">
              <w:rPr>
                <w:rFonts w:ascii="Times New Roman" w:hAnsi="Times New Roman"/>
                <w:i w:val="0"/>
                <w:sz w:val="20"/>
              </w:rPr>
              <w:t>21</w:t>
            </w:r>
            <w:r w:rsidRPr="4CC2E692">
              <w:rPr>
                <w:rFonts w:ascii="Times New Roman" w:hAnsi="Times New Roman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FFFFFF" w:themeFill="background1"/>
          </w:tcPr>
          <w:p w:rsidRPr="00873A90" w:rsidR="00EE087B" w:rsidP="191EF946" w:rsidRDefault="34D98CA5" w14:paraId="5DFB5DF1" w14:textId="77777777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Time:</w:t>
            </w:r>
          </w:p>
        </w:tc>
        <w:tc>
          <w:tcPr>
            <w:tcW w:w="2880" w:type="dxa"/>
          </w:tcPr>
          <w:p w:rsidRPr="00873A90" w:rsidR="00EE087B" w:rsidP="4CC2E692" w:rsidRDefault="00442686" w14:paraId="53112272" w14:textId="1CA2294C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5:00</w:t>
            </w:r>
            <w:r w:rsidRPr="4CC2E692" w:rsidR="310270A4">
              <w:rPr>
                <w:rFonts w:ascii="Times New Roman" w:hAnsi="Times New Roman"/>
                <w:i w:val="0"/>
                <w:sz w:val="20"/>
              </w:rPr>
              <w:t>PM</w:t>
            </w:r>
          </w:p>
        </w:tc>
      </w:tr>
      <w:tr w:rsidRPr="00873A90" w:rsidR="00EE087B" w:rsidTr="4CC2E692" w14:paraId="4250DC96" w14:textId="77777777">
        <w:trPr>
          <w:cantSplit/>
          <w:tblHeader/>
        </w:trPr>
        <w:tc>
          <w:tcPr>
            <w:tcW w:w="2340" w:type="dxa"/>
            <w:shd w:val="clear" w:color="auto" w:fill="FFFFFF" w:themeFill="background1"/>
          </w:tcPr>
          <w:p w:rsidRPr="00873A90" w:rsidR="00EE087B" w:rsidP="191EF946" w:rsidRDefault="34D98CA5" w14:paraId="42ECE103" w14:textId="77777777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Meeting Facilitator:</w:t>
            </w:r>
          </w:p>
        </w:tc>
        <w:tc>
          <w:tcPr>
            <w:tcW w:w="3060" w:type="dxa"/>
          </w:tcPr>
          <w:p w:rsidRPr="00873A90" w:rsidR="00EE087B" w:rsidP="191EF946" w:rsidRDefault="00B3748A" w14:paraId="4DDB3CAF" w14:textId="731CA3C2">
            <w:pPr>
              <w:pStyle w:val="Heading4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Diksha Korat</w:t>
            </w:r>
          </w:p>
        </w:tc>
        <w:tc>
          <w:tcPr>
            <w:tcW w:w="1800" w:type="dxa"/>
            <w:shd w:val="clear" w:color="auto" w:fill="FFFFFF" w:themeFill="background1"/>
          </w:tcPr>
          <w:p w:rsidRPr="00873A90" w:rsidR="00EE087B" w:rsidP="191EF946" w:rsidRDefault="34D98CA5" w14:paraId="5C4879D2" w14:textId="77777777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Pr="00873A90" w:rsidR="00EE087B" w:rsidP="4CC2E692" w:rsidRDefault="31593937" w14:paraId="0150C4F4" w14:textId="6FB03445">
            <w:pPr>
              <w:pStyle w:val="Heading4"/>
              <w:spacing w:line="259" w:lineRule="auto"/>
            </w:pPr>
            <w:r w:rsidRPr="4CC2E692">
              <w:rPr>
                <w:rFonts w:ascii="Times New Roman" w:hAnsi="Times New Roman"/>
                <w:i w:val="0"/>
                <w:sz w:val="20"/>
              </w:rPr>
              <w:t>Remote (Zoom)</w:t>
            </w:r>
          </w:p>
        </w:tc>
      </w:tr>
    </w:tbl>
    <w:p w:rsidRPr="00873A90" w:rsidR="00EE087B" w:rsidP="1D471B85" w:rsidRDefault="00EE087B" w14:paraId="0A37501D" w14:textId="77777777">
      <w:pPr>
        <w:rPr>
          <w:rFonts w:ascii="Times New Roman" w:hAnsi="Times New Roman"/>
          <w:sz w:val="20"/>
        </w:rPr>
      </w:pPr>
    </w:p>
    <w:tbl>
      <w:tblPr>
        <w:tblW w:w="0" w:type="auto"/>
        <w:tblInd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9645"/>
      </w:tblGrid>
      <w:tr w:rsidR="1D471B85" w:rsidTr="45A83CC8" w14:paraId="5BD7CD9A" w14:textId="77777777">
        <w:trPr>
          <w:trHeight w:val="300"/>
        </w:trPr>
        <w:tc>
          <w:tcPr>
            <w:tcW w:w="964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800080"/>
            <w:tcMar>
              <w:left w:w="105" w:type="dxa"/>
              <w:right w:w="105" w:type="dxa"/>
            </w:tcMar>
          </w:tcPr>
          <w:p w:rsidR="1D471B85" w:rsidP="1D471B85" w:rsidRDefault="1D471B85" w14:paraId="67F30315" w14:textId="65B2AE9F">
            <w:pPr>
              <w:pStyle w:val="Heading3"/>
              <w:rPr>
                <w:rFonts w:eastAsia="Arial" w:cs="Arial"/>
                <w:bCs/>
                <w:color w:val="FFFFFF" w:themeColor="background1"/>
                <w:sz w:val="20"/>
              </w:rPr>
            </w:pPr>
            <w:r w:rsidRPr="1D471B85">
              <w:rPr>
                <w:rFonts w:eastAsia="Arial" w:cs="Arial"/>
                <w:bCs/>
                <w:color w:val="FFFFFF" w:themeColor="background1"/>
                <w:sz w:val="20"/>
              </w:rPr>
              <w:t>1. Meeting Objective &amp; Agenda</w:t>
            </w:r>
          </w:p>
        </w:tc>
      </w:tr>
      <w:tr w:rsidR="1D471B85" w:rsidTr="45A83CC8" w14:paraId="282F537A" w14:textId="77777777">
        <w:trPr>
          <w:trHeight w:val="1125"/>
        </w:trPr>
        <w:tc>
          <w:tcPr>
            <w:tcW w:w="96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:rsidR="22E74776" w:rsidP="45A83CC8" w:rsidRDefault="22E74776" w14:paraId="13072EBC" w14:textId="6E9E6314">
            <w:pPr>
              <w:tabs>
                <w:tab w:val="center" w:leader="none" w:pos="4320"/>
                <w:tab w:val="right" w:leader="none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45A83CC8" w:rsidR="22E7477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- Checking on team members and made sure that they have activated Xero Account</w:t>
            </w:r>
            <w:r w:rsidRPr="45A83CC8" w:rsidR="4F820890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s</w:t>
            </w:r>
          </w:p>
          <w:p w:rsidR="00442686" w:rsidP="00B3748A" w:rsidRDefault="00442686" w14:paraId="72319517" w14:textId="27864F85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-</w:t>
            </w:r>
            <w:r w:rsidRPr="45A83CC8" w:rsidR="39C0F379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 Discussed about </w:t>
            </w: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Quiz 3: Introduction to Requirements Engineering</w:t>
            </w:r>
          </w:p>
          <w:p w:rsidR="00435475" w:rsidP="00B3748A" w:rsidRDefault="00442686" w14:paraId="0E49EF5A" w14:textId="72B683D9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-</w:t>
            </w:r>
            <w:r w:rsidRPr="45A83CC8" w:rsidR="002D6BF8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See Tutorial of</w:t>
            </w: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5A83CC8" w:rsidR="61DB52D1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X</w:t>
            </w: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ero</w:t>
            </w:r>
            <w:r w:rsidRPr="45A83CC8" w:rsidR="002D6BF8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 &amp; Learn functionalities </w:t>
            </w:r>
            <w:r w:rsidRPr="45A83CC8" w:rsidR="00435475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00B3748A" w:rsidP="00B3748A" w:rsidRDefault="00435475" w14:paraId="53B99008" w14:textId="7508305E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5A83CC8" w:rsidR="00435475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-</w:t>
            </w: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Conte</w:t>
            </w:r>
            <w:r w:rsidRPr="45A83CC8" w:rsidR="42A85CE3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x</w:t>
            </w: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t Diagram &amp; </w:t>
            </w:r>
            <w:r w:rsidRPr="45A83CC8" w:rsidR="56D8DCCF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Functional Decomposition</w:t>
            </w: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5A83CC8" w:rsidR="00442686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Diagra</w:t>
            </w:r>
            <w:r w:rsidRPr="45A83CC8" w:rsidR="6775AF03">
              <w:rPr>
                <w:rStyle w:val="normaltextrun"/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m</w:t>
            </w:r>
          </w:p>
          <w:p w:rsidR="1D471B85" w:rsidP="384A0348" w:rsidRDefault="1D471B85" w14:paraId="088C2D39" w14:textId="2CC34E67">
            <w:pPr>
              <w:tabs>
                <w:tab w:val="center" w:pos="4320"/>
                <w:tab w:val="right" w:pos="8640"/>
              </w:tabs>
              <w:spacing w:before="60" w:after="60"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:rsidR="2C22D110" w:rsidRDefault="2C22D110" w14:paraId="47245E09" w14:textId="47230C20"/>
    <w:p w:rsidR="1D471B85" w:rsidP="23FEA10F" w:rsidRDefault="1D471B85" w14:paraId="74287CB8" w14:textId="18BF564D">
      <w:pPr>
        <w:rPr>
          <w:rFonts w:ascii="Times New Roman" w:hAnsi="Times New Roman"/>
          <w:sz w:val="20"/>
        </w:rPr>
      </w:pPr>
    </w:p>
    <w:p w:rsidR="23FEA10F" w:rsidP="23FEA10F" w:rsidRDefault="23FEA10F" w14:paraId="21281747" w14:textId="1FF94E5D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6541"/>
        <w:gridCol w:w="2958"/>
        <w:gridCol w:w="236"/>
        <w:gridCol w:w="345"/>
      </w:tblGrid>
      <w:tr w:rsidRPr="00873A90" w:rsidR="00EE087B" w:rsidTr="4CC2E692" w14:paraId="61888337" w14:textId="77777777">
        <w:trPr>
          <w:cantSplit/>
        </w:trPr>
        <w:tc>
          <w:tcPr>
            <w:tcW w:w="10080" w:type="dxa"/>
            <w:gridSpan w:val="4"/>
            <w:tcBorders>
              <w:top w:val="single" w:color="auto" w:sz="6" w:space="0"/>
              <w:bottom w:val="nil"/>
            </w:tcBorders>
            <w:shd w:val="clear" w:color="auto" w:fill="800080"/>
          </w:tcPr>
          <w:p w:rsidRPr="00873A90" w:rsidR="00EE087B" w:rsidP="191EF946" w:rsidRDefault="34D98CA5" w14:paraId="7616931D" w14:textId="77777777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 xml:space="preserve">2. Attendees </w:t>
            </w:r>
          </w:p>
        </w:tc>
      </w:tr>
      <w:tr w:rsidRPr="00873A90" w:rsidR="00EE087B" w:rsidTr="4CC2E692" w14:paraId="47604B0D" w14:textId="77777777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clear" w:color="auto" w:fill="FFFFFF" w:themeFill="background1"/>
          </w:tcPr>
          <w:p w:rsidRPr="00873A90" w:rsidR="00EE087B" w:rsidP="191EF946" w:rsidRDefault="34D98CA5" w14:paraId="4A545EFF" w14:textId="77777777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clear" w:color="auto" w:fill="FFFFFF" w:themeFill="background1"/>
          </w:tcPr>
          <w:p w:rsidRPr="00873A90" w:rsidR="00EE087B" w:rsidP="191EF946" w:rsidRDefault="34D98CA5" w14:paraId="5EA7D55E" w14:textId="77777777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i w:val="0"/>
                <w:sz w:val="20"/>
              </w:rPr>
              <w:t>Absent</w:t>
            </w:r>
          </w:p>
        </w:tc>
        <w:tc>
          <w:tcPr>
            <w:tcW w:w="195" w:type="dxa"/>
            <w:tcBorders>
              <w:top w:val="nil"/>
              <w:bottom w:val="dotted" w:color="auto" w:sz="4" w:space="0"/>
            </w:tcBorders>
            <w:shd w:val="clear" w:color="auto" w:fill="FFFFFF" w:themeFill="background1"/>
          </w:tcPr>
          <w:p w:rsidRPr="00873A90" w:rsidR="00EE087B" w:rsidP="191EF946" w:rsidRDefault="00EE087B" w14:paraId="02EB378F" w14:textId="77777777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</w:p>
        </w:tc>
        <w:tc>
          <w:tcPr>
            <w:tcW w:w="345" w:type="dxa"/>
            <w:tcBorders>
              <w:top w:val="nil"/>
              <w:bottom w:val="dotted" w:color="auto" w:sz="4" w:space="0"/>
            </w:tcBorders>
            <w:shd w:val="clear" w:color="auto" w:fill="FFFFFF" w:themeFill="background1"/>
          </w:tcPr>
          <w:p w:rsidRPr="00873A90" w:rsidR="00EE087B" w:rsidP="191EF946" w:rsidRDefault="00EE087B" w14:paraId="6A05A809" w14:textId="77777777">
            <w:pPr>
              <w:pStyle w:val="Heading4"/>
              <w:rPr>
                <w:rFonts w:ascii="Times New Roman" w:hAnsi="Times New Roman"/>
                <w:b/>
                <w:bCs/>
                <w:i w:val="0"/>
                <w:sz w:val="20"/>
              </w:rPr>
            </w:pPr>
          </w:p>
        </w:tc>
      </w:tr>
      <w:tr w:rsidRPr="00873A90" w:rsidR="008D63F6" w:rsidTr="4CC2E692" w14:paraId="2E540C79" w14:textId="77777777">
        <w:trPr>
          <w:cantSplit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8D63F6" w:rsidP="191EF946" w:rsidRDefault="00B3748A" w14:paraId="683CB349" w14:textId="57E8A61C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Diksha Korat</w:t>
            </w:r>
          </w:p>
        </w:tc>
        <w:tc>
          <w:tcPr>
            <w:tcW w:w="29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</w:tcPr>
          <w:p w:rsidRPr="00873A90" w:rsidR="008D63F6" w:rsidP="4CC2E692" w:rsidRDefault="008D63F6" w14:paraId="5A39BBE3" w14:textId="18736429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</w:tcPr>
          <w:p w:rsidRPr="00873A90" w:rsidR="008D63F6" w:rsidP="191EF946" w:rsidRDefault="008D63F6" w14:paraId="41C8F396" w14:textId="77777777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color="auto" w:sz="4" w:space="0"/>
              <w:left w:val="nil"/>
              <w:bottom w:val="dotted" w:color="auto" w:sz="4" w:space="0"/>
            </w:tcBorders>
          </w:tcPr>
          <w:p w:rsidRPr="00873A90" w:rsidR="008D63F6" w:rsidP="191EF946" w:rsidRDefault="008D63F6" w14:paraId="72A3D3EC" w14:textId="77777777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Pr="00873A90" w:rsidR="008D63F6" w:rsidTr="4CC2E692" w14:paraId="09A81BC0" w14:textId="77777777">
        <w:trPr>
          <w:cantSplit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8D63F6" w:rsidP="3268F2A3" w:rsidRDefault="00B3748A" w14:paraId="3C231FB1" w14:textId="22CFDE44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Ishan Vaghani</w:t>
            </w:r>
          </w:p>
        </w:tc>
        <w:tc>
          <w:tcPr>
            <w:tcW w:w="29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</w:tcPr>
          <w:p w:rsidRPr="00873A90" w:rsidR="008D63F6" w:rsidP="1F84F3F1" w:rsidRDefault="008D63F6" w14:paraId="44EAFD9C" w14:textId="7B481C52">
            <w:pPr>
              <w:pStyle w:val="CovFormText"/>
              <w:spacing w:line="259" w:lineRule="auto"/>
            </w:pPr>
          </w:p>
        </w:tc>
        <w:tc>
          <w:tcPr>
            <w:tcW w:w="195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</w:tcPr>
          <w:p w:rsidRPr="00873A90" w:rsidR="008D63F6" w:rsidP="191EF946" w:rsidRDefault="008D63F6" w14:paraId="4B94D5A5" w14:textId="77777777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color="auto" w:sz="4" w:space="0"/>
              <w:left w:val="nil"/>
              <w:bottom w:val="dotted" w:color="auto" w:sz="4" w:space="0"/>
            </w:tcBorders>
          </w:tcPr>
          <w:p w:rsidRPr="00873A90" w:rsidR="008D63F6" w:rsidP="191EF946" w:rsidRDefault="008D63F6" w14:paraId="3DEEC669" w14:textId="77777777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Pr="00873A90" w:rsidR="008D63F6" w:rsidTr="4CC2E692" w14:paraId="3AC0FE6C" w14:textId="77777777">
        <w:trPr>
          <w:cantSplit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8D63F6" w:rsidP="3268F2A3" w:rsidRDefault="00B3748A" w14:paraId="6FB2C703" w14:textId="683B0005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Meet Pipaliya</w:t>
            </w:r>
          </w:p>
        </w:tc>
        <w:tc>
          <w:tcPr>
            <w:tcW w:w="29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</w:tcPr>
          <w:p w:rsidRPr="00873A90" w:rsidR="008D63F6" w:rsidP="5C8B03FF" w:rsidRDefault="008D63F6" w14:paraId="3889B839" w14:textId="6EA9C369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</w:tcPr>
          <w:p w:rsidRPr="00873A90" w:rsidR="008D63F6" w:rsidP="191EF946" w:rsidRDefault="008D63F6" w14:paraId="166D3F8C" w14:textId="77777777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color="auto" w:sz="4" w:space="0"/>
              <w:left w:val="nil"/>
              <w:bottom w:val="dotted" w:color="auto" w:sz="4" w:space="0"/>
            </w:tcBorders>
          </w:tcPr>
          <w:p w:rsidRPr="00873A90" w:rsidR="008D63F6" w:rsidP="191EF946" w:rsidRDefault="008D63F6" w14:paraId="782B935B" w14:textId="77777777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191EF946" w:rsidTr="4CC2E692" w14:paraId="11002FD0" w14:textId="77777777">
        <w:trPr>
          <w:cantSplit/>
          <w:trHeight w:val="300"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="25EC3404" w:rsidP="4CC2E692" w:rsidRDefault="00B3748A" w14:paraId="0634CE81" w14:textId="2EC1B870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Aryan Jiyani</w:t>
            </w:r>
          </w:p>
        </w:tc>
        <w:tc>
          <w:tcPr>
            <w:tcW w:w="29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</w:tcPr>
          <w:p w:rsidR="191EF946" w:rsidP="1D471B85" w:rsidRDefault="191EF946" w14:paraId="361F2A16" w14:textId="2C1A69C9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95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</w:tcPr>
          <w:p w:rsidR="191EF946" w:rsidP="191EF946" w:rsidRDefault="191EF946" w14:paraId="4208A0FD" w14:textId="69A824F8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color="auto" w:sz="4" w:space="0"/>
              <w:left w:val="nil"/>
              <w:bottom w:val="dotted" w:color="auto" w:sz="4" w:space="0"/>
            </w:tcBorders>
          </w:tcPr>
          <w:p w:rsidR="191EF946" w:rsidP="191EF946" w:rsidRDefault="191EF946" w14:paraId="06349100" w14:textId="67FE57E3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5C8B03FF" w:rsidTr="4CC2E692" w14:paraId="726E4539" w14:textId="77777777">
        <w:trPr>
          <w:cantSplit/>
          <w:trHeight w:val="300"/>
        </w:trPr>
        <w:tc>
          <w:tcPr>
            <w:tcW w:w="6541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="41FF31A2" w:rsidP="5C8B03FF" w:rsidRDefault="00B3748A" w14:paraId="5AF197B5" w14:textId="71E58022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Lohith Rahul</w:t>
            </w:r>
          </w:p>
        </w:tc>
        <w:tc>
          <w:tcPr>
            <w:tcW w:w="29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</w:tcPr>
          <w:p w:rsidR="5C8B03FF" w:rsidP="5C8B03FF" w:rsidRDefault="5C8B03FF" w14:paraId="33FD8228" w14:textId="60D3B7C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</w:tcPr>
          <w:p w:rsidR="5C8B03FF" w:rsidP="5C8B03FF" w:rsidRDefault="5C8B03FF" w14:paraId="10FA8F3B" w14:textId="796D3609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color="auto" w:sz="4" w:space="0"/>
              <w:left w:val="nil"/>
              <w:bottom w:val="dotted" w:color="auto" w:sz="4" w:space="0"/>
            </w:tcBorders>
          </w:tcPr>
          <w:p w:rsidR="5C8B03FF" w:rsidP="5C8B03FF" w:rsidRDefault="5C8B03FF" w14:paraId="2270EA3B" w14:textId="1C7E13F1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5C8B03FF" w:rsidTr="4CC2E692" w14:paraId="61809BB4" w14:textId="77777777">
        <w:trPr>
          <w:cantSplit/>
          <w:trHeight w:val="300"/>
        </w:trPr>
        <w:tc>
          <w:tcPr>
            <w:tcW w:w="6541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="41FF31A2" w:rsidP="5C8B03FF" w:rsidRDefault="00B3748A" w14:paraId="6DEF3843" w14:textId="163FB379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Achyut</w:t>
            </w:r>
          </w:p>
        </w:tc>
        <w:tc>
          <w:tcPr>
            <w:tcW w:w="29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</w:tcPr>
          <w:p w:rsidR="5C8B03FF" w:rsidP="5C8B03FF" w:rsidRDefault="5C8B03FF" w14:paraId="33164993" w14:textId="1DBC8442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</w:tcPr>
          <w:p w:rsidR="5C8B03FF" w:rsidP="5C8B03FF" w:rsidRDefault="5C8B03FF" w14:paraId="1A2C3934" w14:textId="297E8A5B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color="auto" w:sz="4" w:space="0"/>
              <w:left w:val="nil"/>
              <w:bottom w:val="dotted" w:color="auto" w:sz="4" w:space="0"/>
            </w:tcBorders>
          </w:tcPr>
          <w:p w:rsidR="5C8B03FF" w:rsidP="5C8B03FF" w:rsidRDefault="5C8B03FF" w14:paraId="48B72057" w14:textId="1DB2BE40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384A0348" w:rsidTr="4CC2E692" w14:paraId="177457EA" w14:textId="77777777">
        <w:trPr>
          <w:cantSplit/>
          <w:trHeight w:val="300"/>
        </w:trPr>
        <w:tc>
          <w:tcPr>
            <w:tcW w:w="6541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="5CD488CC" w:rsidP="384A0348" w:rsidRDefault="00AC7EE6" w14:paraId="129339BE" w14:textId="66B48006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Shriya Goud</w:t>
            </w:r>
          </w:p>
        </w:tc>
        <w:tc>
          <w:tcPr>
            <w:tcW w:w="295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nil"/>
            </w:tcBorders>
          </w:tcPr>
          <w:p w:rsidR="384A0348" w:rsidP="384A0348" w:rsidRDefault="384A0348" w14:paraId="0FF2C2F9" w14:textId="7FAA066D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dotted" w:color="auto" w:sz="4" w:space="0"/>
              <w:left w:val="nil"/>
              <w:bottom w:val="dotted" w:color="auto" w:sz="4" w:space="0"/>
              <w:right w:val="nil"/>
            </w:tcBorders>
          </w:tcPr>
          <w:p w:rsidR="384A0348" w:rsidP="384A0348" w:rsidRDefault="384A0348" w14:paraId="4DDF6538" w14:textId="617D4E06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345" w:type="dxa"/>
            <w:tcBorders>
              <w:top w:val="dotted" w:color="auto" w:sz="4" w:space="0"/>
              <w:left w:val="nil"/>
              <w:bottom w:val="dotted" w:color="auto" w:sz="4" w:space="0"/>
            </w:tcBorders>
          </w:tcPr>
          <w:p w:rsidR="384A0348" w:rsidP="384A0348" w:rsidRDefault="384A0348" w14:paraId="34893C37" w14:textId="11C6A5D7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</w:tbl>
    <w:p w:rsidR="537D4F5F" w:rsidP="4CC2E692" w:rsidRDefault="537D4F5F" w14:paraId="33341FFD" w14:textId="4A821E2D"/>
    <w:p w:rsidR="4CC2E692" w:rsidP="4CC2E692" w:rsidRDefault="4CC2E692" w14:paraId="00680DBA" w14:textId="5EFBCB30"/>
    <w:p w:rsidR="4CC2E692" w:rsidP="4CC2E692" w:rsidRDefault="4CC2E692" w14:paraId="764C4168" w14:textId="67E4167A"/>
    <w:p w:rsidR="4CC2E692" w:rsidP="4CC2E692" w:rsidRDefault="4CC2E692" w14:paraId="247FD278" w14:textId="2DFBD87E"/>
    <w:p w:rsidR="4CC2E692" w:rsidP="4CC2E692" w:rsidRDefault="4CC2E692" w14:paraId="6718F7AF" w14:textId="20A8B8AC"/>
    <w:p w:rsidRPr="00873A90" w:rsidR="00EE087B" w:rsidP="27CF558C" w:rsidRDefault="00EE087B" w14:paraId="3FE9F23F" w14:textId="043504D4"/>
    <w:tbl>
      <w:tblPr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Pr="00873A90" w:rsidR="00EE087B" w:rsidTr="431C1341" w14:paraId="5001721F" w14:textId="77777777">
        <w:trPr>
          <w:cantSplit/>
          <w:trHeight w:val="300"/>
        </w:trPr>
        <w:tc>
          <w:tcPr>
            <w:tcW w:w="10080" w:type="dxa"/>
            <w:gridSpan w:val="4"/>
            <w:shd w:val="clear" w:color="auto" w:fill="800080"/>
            <w:tcMar/>
          </w:tcPr>
          <w:p w:rsidRPr="00873A90" w:rsidR="00EE087B" w:rsidP="191EF946" w:rsidRDefault="34D98CA5" w14:paraId="460FAAA9" w14:textId="77777777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3.  Documents and Owners</w:t>
            </w:r>
          </w:p>
        </w:tc>
      </w:tr>
      <w:tr w:rsidRPr="00873A90" w:rsidR="00EE087B" w:rsidTr="431C1341" w14:paraId="0852D2C0" w14:textId="77777777">
        <w:trPr>
          <w:cantSplit/>
          <w:trHeight w:val="300"/>
        </w:trPr>
        <w:tc>
          <w:tcPr>
            <w:tcW w:w="5310" w:type="dxa"/>
            <w:shd w:val="clear" w:color="auto" w:fill="FFFFFF" w:themeFill="background1"/>
            <w:tcMar/>
          </w:tcPr>
          <w:p w:rsidRPr="00873A90" w:rsidR="00EE087B" w:rsidP="191EF946" w:rsidRDefault="34D98CA5" w14:paraId="42B1A2E3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Deliv</w:t>
            </w:r>
            <w:r w:rsidRPr="191EF946" w:rsidR="2F8C4A2E">
              <w:rPr>
                <w:rFonts w:ascii="Times New Roman" w:hAnsi="Times New Roman"/>
                <w:b/>
                <w:bCs/>
                <w:sz w:val="20"/>
              </w:rPr>
              <w:t>e</w:t>
            </w:r>
            <w:r w:rsidRPr="191EF946">
              <w:rPr>
                <w:rFonts w:ascii="Times New Roman" w:hAnsi="Times New Roman"/>
                <w:b/>
                <w:bCs/>
                <w:sz w:val="20"/>
              </w:rPr>
              <w:t>rables</w:t>
            </w:r>
          </w:p>
        </w:tc>
        <w:tc>
          <w:tcPr>
            <w:tcW w:w="1260" w:type="dxa"/>
            <w:shd w:val="clear" w:color="auto" w:fill="FFFFFF" w:themeFill="background1"/>
            <w:tcMar/>
          </w:tcPr>
          <w:p w:rsidRPr="00873A90" w:rsidR="00EE087B" w:rsidP="191EF946" w:rsidRDefault="34D98CA5" w14:paraId="617B8B21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Progress %</w:t>
            </w:r>
          </w:p>
        </w:tc>
        <w:tc>
          <w:tcPr>
            <w:tcW w:w="1800" w:type="dxa"/>
            <w:shd w:val="clear" w:color="auto" w:fill="FFFFFF" w:themeFill="background1"/>
            <w:tcMar/>
          </w:tcPr>
          <w:p w:rsidRPr="00873A90" w:rsidR="00EE087B" w:rsidP="191EF946" w:rsidRDefault="34D98CA5" w14:paraId="071E2B3A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Primary Owner(s)</w:t>
            </w:r>
          </w:p>
        </w:tc>
        <w:tc>
          <w:tcPr>
            <w:tcW w:w="1710" w:type="dxa"/>
            <w:shd w:val="clear" w:color="auto" w:fill="FFFFFF" w:themeFill="background1"/>
            <w:tcMar/>
          </w:tcPr>
          <w:p w:rsidRPr="00873A90" w:rsidR="00EE087B" w:rsidP="191EF946" w:rsidRDefault="34D98CA5" w14:paraId="02E114A8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Peer Reviewer(s)</w:t>
            </w:r>
          </w:p>
        </w:tc>
      </w:tr>
      <w:tr w:rsidR="384A0348" w:rsidTr="431C1341" w14:paraId="477B2A84" w14:textId="77777777">
        <w:trPr>
          <w:cantSplit/>
          <w:trHeight w:val="300"/>
        </w:trPr>
        <w:tc>
          <w:tcPr>
            <w:tcW w:w="5310" w:type="dxa"/>
            <w:tcMar/>
          </w:tcPr>
          <w:p w:rsidR="00435475" w:rsidP="384A0348" w:rsidRDefault="00442686" w14:paraId="63992A6E" w14:textId="533CFC90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Quiz 3: Introduction to Requirements Engineering</w:t>
            </w:r>
          </w:p>
        </w:tc>
        <w:tc>
          <w:tcPr>
            <w:tcW w:w="1260" w:type="dxa"/>
            <w:tcMar/>
          </w:tcPr>
          <w:p w:rsidR="17E6397A" w:rsidP="4CC2E692" w:rsidRDefault="00442686" w14:paraId="58561D6B" w14:textId="6A3A1173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  <w:r w:rsidR="00435475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800" w:type="dxa"/>
            <w:tcMar/>
          </w:tcPr>
          <w:p w:rsidR="17E6397A" w:rsidP="384A0348" w:rsidRDefault="17E6397A" w14:paraId="2EAD0215" w14:textId="2F34BC4A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 w:rsidRPr="384A0348">
              <w:rPr>
                <w:rFonts w:ascii="Times New Roman" w:hAnsi="Times New Roman"/>
                <w:sz w:val="20"/>
              </w:rPr>
              <w:t>All</w:t>
            </w:r>
          </w:p>
        </w:tc>
        <w:tc>
          <w:tcPr>
            <w:tcW w:w="1710" w:type="dxa"/>
            <w:tcMar/>
          </w:tcPr>
          <w:p w:rsidR="384A0348" w:rsidP="384A0348" w:rsidRDefault="384A0348" w14:paraId="0155B7BB" w14:textId="333F0781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2C22D110" w:rsidTr="431C1341" w14:paraId="6350D021" w14:textId="77777777">
        <w:trPr>
          <w:cantSplit/>
          <w:trHeight w:val="300"/>
        </w:trPr>
        <w:tc>
          <w:tcPr>
            <w:tcW w:w="5310" w:type="dxa"/>
            <w:tcMar/>
          </w:tcPr>
          <w:p w:rsidR="592A42ED" w:rsidP="384A0348" w:rsidRDefault="00442686" w14:paraId="6AF5BD4B" w14:textId="4C31F03D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COPR Matrix</w:t>
            </w:r>
          </w:p>
        </w:tc>
        <w:tc>
          <w:tcPr>
            <w:tcW w:w="1260" w:type="dxa"/>
            <w:tcMar/>
          </w:tcPr>
          <w:p w:rsidR="592A42ED" w:rsidP="4CC2E692" w:rsidRDefault="00442686" w14:paraId="39F8A978" w14:textId="6359E1CA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  <w:r w:rsidRPr="4CC2E692" w:rsidR="535B5AFF">
              <w:rPr>
                <w:rFonts w:ascii="Times New Roman" w:hAnsi="Times New Roman"/>
                <w:sz w:val="20"/>
              </w:rPr>
              <w:t>0</w:t>
            </w:r>
            <w:r w:rsidRPr="4CC2E692" w:rsidR="661B8B34">
              <w:rPr>
                <w:rFonts w:ascii="Times New Roman" w:hAnsi="Times New Roman"/>
                <w:sz w:val="20"/>
              </w:rPr>
              <w:t>%</w:t>
            </w:r>
          </w:p>
        </w:tc>
        <w:tc>
          <w:tcPr>
            <w:tcW w:w="1800" w:type="dxa"/>
            <w:tcMar/>
          </w:tcPr>
          <w:p w:rsidR="592A42ED" w:rsidP="23FEA10F" w:rsidRDefault="00435475" w14:paraId="34621885" w14:textId="4271BE7E">
            <w:pPr>
              <w:pStyle w:val="CovFormText"/>
              <w:spacing w:line="259" w:lineRule="auto"/>
            </w:pPr>
            <w:r>
              <w:rPr>
                <w:rFonts w:ascii="Times New Roman" w:hAnsi="Times New Roman"/>
                <w:sz w:val="20"/>
              </w:rPr>
              <w:t>All</w:t>
            </w:r>
          </w:p>
        </w:tc>
        <w:tc>
          <w:tcPr>
            <w:tcW w:w="1710" w:type="dxa"/>
            <w:tcMar/>
          </w:tcPr>
          <w:p w:rsidR="2C22D110" w:rsidP="2C22D110" w:rsidRDefault="2C22D110" w14:paraId="22CF31D1" w14:textId="71E1D87B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384A0348" w:rsidTr="431C1341" w14:paraId="32C3B774" w14:textId="77777777">
        <w:trPr>
          <w:cantSplit/>
          <w:trHeight w:val="300"/>
        </w:trPr>
        <w:tc>
          <w:tcPr>
            <w:tcW w:w="5310" w:type="dxa"/>
            <w:tcMar/>
          </w:tcPr>
          <w:p w:rsidR="15B3D852" w:rsidP="431C1341" w:rsidRDefault="00442686" w14:paraId="53A768D4" w14:textId="4D5CFAFD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  <w:szCs w:val="20"/>
              </w:rPr>
            </w:pPr>
            <w:r w:rsidRPr="431C1341" w:rsidR="00442686">
              <w:rPr>
                <w:rStyle w:val="normaltextrun"/>
                <w:rFonts w:ascii="Times New Roman" w:hAnsi="Times New Roman"/>
                <w:sz w:val="20"/>
                <w:szCs w:val="20"/>
              </w:rPr>
              <w:t>Conte</w:t>
            </w:r>
            <w:r w:rsidRPr="431C1341" w:rsidR="03D78691">
              <w:rPr>
                <w:rStyle w:val="normaltextrun"/>
                <w:rFonts w:ascii="Times New Roman" w:hAnsi="Times New Roman"/>
                <w:sz w:val="20"/>
                <w:szCs w:val="20"/>
              </w:rPr>
              <w:t>x</w:t>
            </w:r>
            <w:r w:rsidRPr="431C1341" w:rsidR="00442686">
              <w:rPr>
                <w:rStyle w:val="normaltextrun"/>
                <w:rFonts w:ascii="Times New Roman" w:hAnsi="Times New Roman"/>
                <w:sz w:val="20"/>
                <w:szCs w:val="20"/>
              </w:rPr>
              <w:t xml:space="preserve">t Diagram &amp; </w:t>
            </w:r>
            <w:r w:rsidRPr="431C1341" w:rsidR="7D87C2A1">
              <w:rPr>
                <w:rStyle w:val="normaltextrun"/>
                <w:rFonts w:ascii="Times New Roman" w:hAnsi="Times New Roman"/>
                <w:sz w:val="20"/>
                <w:szCs w:val="20"/>
              </w:rPr>
              <w:t>Functional Decomposition</w:t>
            </w:r>
            <w:r w:rsidRPr="431C1341" w:rsidR="00442686">
              <w:rPr>
                <w:rStyle w:val="normaltextrun"/>
                <w:rFonts w:ascii="Times New Roman" w:hAnsi="Times New Roman"/>
                <w:sz w:val="20"/>
                <w:szCs w:val="20"/>
              </w:rPr>
              <w:t xml:space="preserve"> Diagram</w:t>
            </w:r>
          </w:p>
        </w:tc>
        <w:tc>
          <w:tcPr>
            <w:tcW w:w="1260" w:type="dxa"/>
            <w:tcMar/>
          </w:tcPr>
          <w:p w:rsidR="15B3D852" w:rsidP="4CC2E692" w:rsidRDefault="00442686" w14:paraId="2DBBB9A6" w14:textId="0A37F540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  <w:r w:rsidRPr="4CC2E692" w:rsidR="0D8D8DFC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800" w:type="dxa"/>
            <w:tcMar/>
          </w:tcPr>
          <w:p w:rsidR="15B3D852" w:rsidP="384A0348" w:rsidRDefault="00435475" w14:paraId="785CDE36" w14:textId="340D69C6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</w:t>
            </w:r>
          </w:p>
        </w:tc>
        <w:tc>
          <w:tcPr>
            <w:tcW w:w="1710" w:type="dxa"/>
            <w:tcMar/>
          </w:tcPr>
          <w:p w:rsidR="384A0348" w:rsidP="384A0348" w:rsidRDefault="384A0348" w14:paraId="1705B347" w14:textId="28378505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  <w:tr w:rsidR="0C053DB1" w:rsidTr="431C1341" w14:paraId="4BA9D7C9" w14:textId="77777777">
        <w:trPr>
          <w:cantSplit/>
          <w:trHeight w:val="300"/>
        </w:trPr>
        <w:tc>
          <w:tcPr>
            <w:tcW w:w="5310" w:type="dxa"/>
            <w:tcMar/>
          </w:tcPr>
          <w:p w:rsidR="1689BAE7" w:rsidP="4CC2E692" w:rsidRDefault="1689BAE7" w14:paraId="7BBFE695" w14:textId="010FD2DD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</w:rPr>
            </w:pPr>
          </w:p>
        </w:tc>
        <w:tc>
          <w:tcPr>
            <w:tcW w:w="1260" w:type="dxa"/>
            <w:tcMar/>
          </w:tcPr>
          <w:p w:rsidR="32BDC609" w:rsidP="4CC2E692" w:rsidRDefault="32BDC609" w14:paraId="3F3E0CB0" w14:textId="1D632EED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1800" w:type="dxa"/>
            <w:tcMar/>
          </w:tcPr>
          <w:p w:rsidR="393B9D49" w:rsidP="2C22D110" w:rsidRDefault="393B9D49" w14:paraId="4B250106" w14:textId="010C070E">
            <w:pPr>
              <w:pStyle w:val="CovFormText"/>
              <w:spacing w:line="259" w:lineRule="auto"/>
            </w:pPr>
          </w:p>
        </w:tc>
        <w:tc>
          <w:tcPr>
            <w:tcW w:w="1710" w:type="dxa"/>
            <w:tcMar/>
          </w:tcPr>
          <w:p w:rsidR="0C053DB1" w:rsidP="0C053DB1" w:rsidRDefault="0C053DB1" w14:paraId="38738758" w14:textId="6112B9EB">
            <w:pPr>
              <w:pStyle w:val="CovFormText"/>
              <w:rPr>
                <w:rFonts w:ascii="Times New Roman" w:hAnsi="Times New Roman"/>
                <w:sz w:val="20"/>
              </w:rPr>
            </w:pPr>
          </w:p>
        </w:tc>
      </w:tr>
    </w:tbl>
    <w:p w:rsidR="191EF946" w:rsidRDefault="191EF946" w14:paraId="7455EC2C" w14:textId="11AF367F"/>
    <w:p w:rsidRPr="00873A90" w:rsidR="00EE087B" w:rsidP="191EF946" w:rsidRDefault="00EE087B" w14:paraId="3B7B4B86" w14:textId="77777777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Pr="00873A90" w:rsidR="00EE087B" w:rsidTr="191EF946" w14:paraId="6D21CE9C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Pr="00873A90" w:rsidR="00EE087B" w:rsidP="191EF946" w:rsidRDefault="34D98CA5" w14:paraId="3AAFB56D" w14:textId="77777777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4. Pre-work/Meeting Preparation (materials to discuss at the meeting - tutorials, examples, etc.)</w:t>
            </w:r>
          </w:p>
        </w:tc>
      </w:tr>
      <w:tr w:rsidRPr="00873A90" w:rsidR="00EE087B" w:rsidTr="191EF946" w14:paraId="1B5A10F4" w14:textId="77777777">
        <w:trPr>
          <w:cantSplit/>
        </w:trPr>
        <w:tc>
          <w:tcPr>
            <w:tcW w:w="6570" w:type="dxa"/>
            <w:shd w:val="clear" w:color="auto" w:fill="FFFFFF" w:themeFill="background1"/>
          </w:tcPr>
          <w:p w:rsidRPr="00873A90" w:rsidR="00EE087B" w:rsidP="191EF946" w:rsidRDefault="34D98CA5" w14:paraId="31FF54C8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3510" w:type="dxa"/>
            <w:shd w:val="clear" w:color="auto" w:fill="FFFFFF" w:themeFill="background1"/>
          </w:tcPr>
          <w:p w:rsidRPr="00873A90" w:rsidR="00EE087B" w:rsidP="191EF946" w:rsidRDefault="34D98CA5" w14:paraId="7ADDA7A6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Prepared by</w:t>
            </w:r>
          </w:p>
        </w:tc>
      </w:tr>
      <w:tr w:rsidRPr="00873A90" w:rsidR="00EE087B" w:rsidTr="191EF946" w14:paraId="2BA226A1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65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191EF946" w:rsidRDefault="198E2D97" w14:paraId="17AD93B2" w14:textId="2CDC3DD4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Each team member should share their respective items progress</w:t>
            </w: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191EF946" w:rsidRDefault="592F51C7" w14:paraId="0DE4B5B7" w14:textId="536B885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All</w:t>
            </w:r>
          </w:p>
        </w:tc>
      </w:tr>
      <w:tr w:rsidRPr="00873A90" w:rsidR="00EE087B" w:rsidTr="191EF946" w14:paraId="66204FF1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657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</w:tcPr>
          <w:p w:rsidRPr="00873A90" w:rsidR="00EE087B" w:rsidP="191EF946" w:rsidRDefault="00EE087B" w14:paraId="2DBF0D7D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351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 w:rsidRPr="00873A90" w:rsidR="00EE087B" w:rsidP="191EF946" w:rsidRDefault="00EE087B" w14:paraId="6B62F1B3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</w:tbl>
    <w:p w:rsidRPr="00873A90" w:rsidR="56884146" w:rsidP="191EF946" w:rsidRDefault="56884146" w14:paraId="3BFB9158" w14:textId="1C523C1D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Pr="00873A90" w:rsidR="00EE087B" w:rsidTr="2C22D110" w14:paraId="2669B702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Pr="00873A90" w:rsidR="00EE087B" w:rsidP="191EF946" w:rsidRDefault="34D98CA5" w14:paraId="0BAD56CD" w14:textId="77777777">
            <w:pPr>
              <w:pStyle w:val="Heading3"/>
              <w:rPr>
                <w:rFonts w:ascii="Times New Roman" w:hAnsi="Times New Roman"/>
                <w:sz w:val="20"/>
              </w:rPr>
            </w:pPr>
            <w:r w:rsidRPr="191EF946">
              <w:rPr>
                <w:rFonts w:ascii="Times New Roman" w:hAnsi="Times New Roman"/>
                <w:sz w:val="20"/>
              </w:rPr>
              <w:t>5. Issues and Roadblocks</w:t>
            </w:r>
          </w:p>
        </w:tc>
      </w:tr>
      <w:tr w:rsidRPr="00873A90" w:rsidR="00EE087B" w:rsidTr="2C22D110" w14:paraId="1BEF8623" w14:textId="77777777">
        <w:trPr>
          <w:cantSplit/>
        </w:trPr>
        <w:tc>
          <w:tcPr>
            <w:tcW w:w="5940" w:type="dxa"/>
            <w:shd w:val="clear" w:color="auto" w:fill="FFFFFF" w:themeFill="background1"/>
          </w:tcPr>
          <w:p w:rsidRPr="00873A90" w:rsidR="00EE087B" w:rsidP="191EF946" w:rsidRDefault="34D98CA5" w14:paraId="02F99ED9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4140" w:type="dxa"/>
            <w:shd w:val="clear" w:color="auto" w:fill="FFFFFF" w:themeFill="background1"/>
          </w:tcPr>
          <w:p w:rsidRPr="00873A90" w:rsidR="00EE087B" w:rsidP="191EF946" w:rsidRDefault="34D98CA5" w14:paraId="2B30B458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Help Needed</w:t>
            </w:r>
          </w:p>
        </w:tc>
      </w:tr>
      <w:tr w:rsidRPr="00873A90" w:rsidR="00EE087B" w:rsidTr="2C22D110" w14:paraId="19219836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2529AC59" w:rsidRDefault="00EE087B" w14:paraId="296FEF7D" w14:textId="6160D159">
            <w:pPr>
              <w:pStyle w:val="CovFormText"/>
              <w:keepNext/>
              <w:keepLines/>
              <w:spacing w:line="259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2C22D110" w:rsidRDefault="00EE087B" w14:paraId="7194DBDC" w14:textId="762E3DC3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Pr="00873A90" w:rsidR="00EE087B" w:rsidTr="2C22D110" w14:paraId="769D0D3C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191EF946" w:rsidRDefault="00EE087B" w14:paraId="54CD245A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191EF946" w:rsidRDefault="00EE087B" w14:paraId="1231BE67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Pr="00873A90" w:rsidR="00EE087B" w:rsidTr="2C22D110" w14:paraId="36FEB5B0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191EF946" w:rsidRDefault="00EE087B" w14:paraId="30D7AA69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873A90" w:rsidR="00EE087B" w:rsidP="191EF946" w:rsidRDefault="00EE087B" w14:paraId="7196D064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  <w:tr w:rsidRPr="00873A90" w:rsidR="00EE087B" w:rsidTr="2C22D110" w14:paraId="34FF1C98" w14:textId="77777777">
        <w:tblPrEx>
          <w:tblBorders>
            <w:top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5940" w:type="dxa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</w:tcPr>
          <w:p w:rsidRPr="00873A90" w:rsidR="00EE087B" w:rsidP="191EF946" w:rsidRDefault="00EE087B" w14:paraId="6D072C0D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  <w:tc>
          <w:tcPr>
            <w:tcW w:w="414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</w:tcPr>
          <w:p w:rsidRPr="00873A90" w:rsidR="00EE087B" w:rsidP="191EF946" w:rsidRDefault="00EE087B" w14:paraId="48A21919" w14:textId="77777777">
            <w:pPr>
              <w:pStyle w:val="CovFormText"/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</w:tbl>
    <w:p w:rsidRPr="00873A90" w:rsidR="00EE087B" w:rsidP="4CC2E692" w:rsidRDefault="00EE087B" w14:paraId="6BD18F9B" w14:textId="77777777">
      <w:pPr>
        <w:rPr>
          <w:rFonts w:ascii="Times New Roman" w:hAnsi="Times New Roman"/>
          <w:sz w:val="20"/>
        </w:rPr>
      </w:pPr>
    </w:p>
    <w:p w:rsidR="4CC2E692" w:rsidP="4CC2E692" w:rsidRDefault="4CC2E692" w14:paraId="7F1D4E4A" w14:textId="22639B02">
      <w:pPr>
        <w:rPr>
          <w:rFonts w:ascii="Times New Roman" w:hAnsi="Times New Roman"/>
          <w:sz w:val="20"/>
        </w:rPr>
      </w:pPr>
    </w:p>
    <w:p w:rsidR="4CC2E692" w:rsidP="4CC2E692" w:rsidRDefault="4CC2E692" w14:paraId="58A2227B" w14:textId="7DF308C9">
      <w:pPr>
        <w:rPr>
          <w:rFonts w:ascii="Times New Roman" w:hAnsi="Times New Roman"/>
          <w:sz w:val="20"/>
        </w:rPr>
      </w:pPr>
    </w:p>
    <w:tbl>
      <w:tblPr>
        <w:tblW w:w="10080" w:type="dxa"/>
        <w:tblInd w:w="18" w:type="dxa"/>
        <w:tblBorders>
          <w:top w:val="dotted" w:color="auto" w:sz="4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Pr="00873A90" w:rsidR="00EE087B" w:rsidTr="431C1341" w14:paraId="151C7E56" w14:textId="77777777">
        <w:trPr>
          <w:cantSplit/>
        </w:trPr>
        <w:tc>
          <w:tcPr>
            <w:tcW w:w="10080" w:type="dxa"/>
            <w:gridSpan w:val="4"/>
            <w:shd w:val="clear" w:color="auto" w:fill="800080"/>
            <w:tcMar/>
          </w:tcPr>
          <w:p w:rsidRPr="00873A90" w:rsidR="00EE087B" w:rsidP="4CC2E692" w:rsidRDefault="75F91838" w14:paraId="226A4E5E" w14:textId="3F465AF9">
            <w:pPr>
              <w:pStyle w:val="Heading3"/>
              <w:rPr>
                <w:rFonts w:ascii="Times New Roman" w:hAnsi="Times New Roman"/>
                <w:sz w:val="20"/>
              </w:rPr>
            </w:pPr>
            <w:r w:rsidRPr="4CC2E692">
              <w:rPr>
                <w:rFonts w:ascii="Times New Roman" w:hAnsi="Times New Roman"/>
                <w:sz w:val="20"/>
              </w:rPr>
              <w:t xml:space="preserve">6.  Next Meeting Agenda </w:t>
            </w:r>
            <w:r w:rsidR="00435475">
              <w:rPr>
                <w:rFonts w:ascii="Times New Roman" w:hAnsi="Times New Roman"/>
                <w:sz w:val="20"/>
              </w:rPr>
              <w:t>-09/</w:t>
            </w:r>
            <w:r w:rsidR="00442686">
              <w:rPr>
                <w:rFonts w:ascii="Times New Roman" w:hAnsi="Times New Roman"/>
                <w:sz w:val="20"/>
              </w:rPr>
              <w:t>25</w:t>
            </w:r>
            <w:r w:rsidR="00435475">
              <w:rPr>
                <w:rFonts w:ascii="Times New Roman" w:hAnsi="Times New Roman"/>
                <w:sz w:val="20"/>
              </w:rPr>
              <w:t>/2024 (Zoom Call)</w:t>
            </w:r>
          </w:p>
        </w:tc>
      </w:tr>
      <w:tr w:rsidRPr="00873A90" w:rsidR="00EE087B" w:rsidTr="431C1341" w14:paraId="2999EBB9" w14:textId="77777777">
        <w:trPr>
          <w:cantSplit/>
        </w:trPr>
        <w:tc>
          <w:tcPr>
            <w:tcW w:w="4680" w:type="dxa"/>
            <w:shd w:val="clear" w:color="auto" w:fill="FFFFFF" w:themeFill="background1"/>
            <w:tcMar/>
          </w:tcPr>
          <w:p w:rsidRPr="00873A90" w:rsidR="00EE087B" w:rsidP="191EF946" w:rsidRDefault="34D98CA5" w14:paraId="47132853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Tasks to Complete</w:t>
            </w:r>
          </w:p>
        </w:tc>
        <w:tc>
          <w:tcPr>
            <w:tcW w:w="1260" w:type="dxa"/>
            <w:shd w:val="clear" w:color="auto" w:fill="FFFFFF" w:themeFill="background1"/>
            <w:tcMar/>
          </w:tcPr>
          <w:p w:rsidRPr="00873A90" w:rsidR="00EE087B" w:rsidP="191EF946" w:rsidRDefault="34D98CA5" w14:paraId="090A3127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Target Progress %</w:t>
            </w:r>
          </w:p>
        </w:tc>
        <w:tc>
          <w:tcPr>
            <w:tcW w:w="1980" w:type="dxa"/>
            <w:shd w:val="clear" w:color="auto" w:fill="FFFFFF" w:themeFill="background1"/>
            <w:tcMar/>
          </w:tcPr>
          <w:p w:rsidRPr="00873A90" w:rsidR="00EE087B" w:rsidP="191EF946" w:rsidRDefault="34D98CA5" w14:paraId="05C4E705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Primary Owner(s)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873A90" w:rsidR="00EE087B" w:rsidP="191EF946" w:rsidRDefault="34D98CA5" w14:paraId="70C0D765" w14:textId="77777777">
            <w:pPr>
              <w:pStyle w:val="CovFormText"/>
              <w:keepNext/>
              <w:keepLines/>
              <w:rPr>
                <w:rFonts w:ascii="Times New Roman" w:hAnsi="Times New Roman"/>
                <w:b/>
                <w:bCs/>
                <w:sz w:val="20"/>
              </w:rPr>
            </w:pPr>
            <w:r w:rsidRPr="191EF946">
              <w:rPr>
                <w:rFonts w:ascii="Times New Roman" w:hAnsi="Times New Roman"/>
                <w:b/>
                <w:bCs/>
                <w:sz w:val="20"/>
              </w:rPr>
              <w:t>Peer Reviewer(s)</w:t>
            </w:r>
          </w:p>
        </w:tc>
      </w:tr>
      <w:tr w:rsidR="384A0348" w:rsidTr="431C1341" w14:paraId="0CC54158" w14:textId="77777777">
        <w:trPr>
          <w:cantSplit/>
          <w:trHeight w:val="300"/>
        </w:trPr>
        <w:tc>
          <w:tcPr>
            <w:tcW w:w="4680" w:type="dxa"/>
            <w:tcMar/>
          </w:tcPr>
          <w:p w:rsidR="4CC2E692" w:rsidP="4CC2E692" w:rsidRDefault="00442686" w14:paraId="3039AEE4" w14:textId="618F329D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Times New Roman" w:hAnsi="Times New Roman"/>
                <w:color w:val="000000" w:themeColor="text1"/>
                <w:sz w:val="22"/>
                <w:szCs w:val="22"/>
              </w:rPr>
              <w:t>Resolve any issues</w:t>
            </w:r>
          </w:p>
        </w:tc>
        <w:tc>
          <w:tcPr>
            <w:tcW w:w="1260" w:type="dxa"/>
            <w:tcMar/>
          </w:tcPr>
          <w:p w:rsidR="54B01A81" w:rsidP="4CC2E692" w:rsidRDefault="54B01A81" w14:paraId="51D6665D" w14:textId="0792A69E">
            <w:pPr>
              <w:pStyle w:val="CovFormText"/>
              <w:rPr>
                <w:rFonts w:ascii="Times New Roman" w:hAnsi="Times New Roman"/>
                <w:sz w:val="20"/>
              </w:rPr>
            </w:pPr>
            <w:r w:rsidRPr="4CC2E692">
              <w:rPr>
                <w:rFonts w:ascii="Times New Roman" w:hAnsi="Times New Roman"/>
                <w:sz w:val="20"/>
              </w:rPr>
              <w:t>10</w:t>
            </w:r>
            <w:r w:rsidRPr="4CC2E692" w:rsidR="11672D8F">
              <w:rPr>
                <w:rFonts w:ascii="Times New Roman" w:hAnsi="Times New Roman"/>
                <w:sz w:val="20"/>
              </w:rPr>
              <w:t>0</w:t>
            </w:r>
            <w:r w:rsidRPr="4CC2E692" w:rsidR="4CC2E692">
              <w:rPr>
                <w:rFonts w:ascii="Times New Roman" w:hAnsi="Times New Roman"/>
                <w:sz w:val="20"/>
              </w:rPr>
              <w:t>%</w:t>
            </w:r>
          </w:p>
        </w:tc>
        <w:tc>
          <w:tcPr>
            <w:tcW w:w="1980" w:type="dxa"/>
            <w:tcMar/>
          </w:tcPr>
          <w:p w:rsidR="00442686" w:rsidP="4CC2E692" w:rsidRDefault="00442686" w14:paraId="27101394" w14:textId="74D1B3EA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</w:t>
            </w:r>
          </w:p>
        </w:tc>
        <w:tc>
          <w:tcPr>
            <w:tcW w:w="2160" w:type="dxa"/>
            <w:tcMar/>
          </w:tcPr>
          <w:p w:rsidR="4CC2E692" w:rsidP="4CC2E692" w:rsidRDefault="00442686" w14:paraId="2F4A4876" w14:textId="04100401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</w:t>
            </w:r>
          </w:p>
        </w:tc>
      </w:tr>
      <w:tr w:rsidR="2C22D110" w:rsidTr="431C1341" w14:paraId="5EB023CF" w14:textId="77777777">
        <w:trPr>
          <w:cantSplit/>
          <w:trHeight w:val="300"/>
        </w:trPr>
        <w:tc>
          <w:tcPr>
            <w:tcW w:w="4680" w:type="dxa"/>
            <w:tcMar/>
          </w:tcPr>
          <w:p w:rsidR="4CC2E692" w:rsidP="431C1341" w:rsidRDefault="00442686" w14:paraId="5D50C4DD" w14:textId="211DBA80">
            <w:pPr>
              <w:pStyle w:val="CovFormText"/>
              <w:spacing w:line="259" w:lineRule="auto"/>
              <w:rPr>
                <w:rStyle w:val="normaltextrun"/>
                <w:rFonts w:ascii="Times New Roman" w:hAnsi="Times New Roman"/>
                <w:sz w:val="20"/>
                <w:szCs w:val="20"/>
              </w:rPr>
            </w:pPr>
            <w:r w:rsidRPr="431C1341" w:rsidR="00442686">
              <w:rPr>
                <w:rStyle w:val="normaltextrun"/>
                <w:rFonts w:ascii="Times New Roman" w:hAnsi="Times New Roman"/>
                <w:sz w:val="20"/>
                <w:szCs w:val="20"/>
              </w:rPr>
              <w:t xml:space="preserve">Discuss </w:t>
            </w:r>
            <w:r w:rsidRPr="431C1341" w:rsidR="3883A96B">
              <w:rPr>
                <w:rStyle w:val="normaltextrun"/>
                <w:rFonts w:ascii="Times New Roman" w:hAnsi="Times New Roman"/>
                <w:sz w:val="20"/>
                <w:szCs w:val="20"/>
              </w:rPr>
              <w:t>Functional Decomposition</w:t>
            </w:r>
            <w:r w:rsidRPr="431C1341" w:rsidR="00442686">
              <w:rPr>
                <w:rStyle w:val="normaltextrun"/>
                <w:rFonts w:ascii="Times New Roman" w:hAnsi="Times New Roman"/>
                <w:sz w:val="20"/>
                <w:szCs w:val="20"/>
              </w:rPr>
              <w:t xml:space="preserve"> &amp; </w:t>
            </w:r>
            <w:r w:rsidRPr="431C1341" w:rsidR="34C7FFEC">
              <w:rPr>
                <w:rStyle w:val="normaltextrun"/>
                <w:rFonts w:ascii="Times New Roman" w:hAnsi="Times New Roman"/>
                <w:sz w:val="20"/>
                <w:szCs w:val="20"/>
              </w:rPr>
              <w:t>context</w:t>
            </w:r>
            <w:r w:rsidRPr="431C1341" w:rsidR="00442686">
              <w:rPr>
                <w:rStyle w:val="normaltextrun"/>
                <w:rFonts w:ascii="Times New Roman" w:hAnsi="Times New Roman"/>
                <w:sz w:val="20"/>
                <w:szCs w:val="20"/>
              </w:rPr>
              <w:t xml:space="preserve"> Diagrams</w:t>
            </w:r>
          </w:p>
        </w:tc>
        <w:tc>
          <w:tcPr>
            <w:tcW w:w="1260" w:type="dxa"/>
            <w:tcMar/>
          </w:tcPr>
          <w:p w:rsidR="463F17C6" w:rsidP="4CC2E692" w:rsidRDefault="463F17C6" w14:paraId="7C96B5AB" w14:textId="386E93DB">
            <w:pPr>
              <w:pStyle w:val="CovFormText"/>
              <w:rPr>
                <w:rFonts w:ascii="Times New Roman" w:hAnsi="Times New Roman"/>
                <w:sz w:val="20"/>
              </w:rPr>
            </w:pPr>
            <w:r w:rsidRPr="4CC2E692">
              <w:rPr>
                <w:rFonts w:ascii="Times New Roman" w:hAnsi="Times New Roman"/>
                <w:sz w:val="20"/>
              </w:rPr>
              <w:t>10</w:t>
            </w:r>
            <w:r w:rsidRPr="4CC2E692" w:rsidR="4CC2E692">
              <w:rPr>
                <w:rFonts w:ascii="Times New Roman" w:hAnsi="Times New Roman"/>
                <w:sz w:val="20"/>
              </w:rPr>
              <w:t>0%</w:t>
            </w:r>
          </w:p>
        </w:tc>
        <w:tc>
          <w:tcPr>
            <w:tcW w:w="1980" w:type="dxa"/>
            <w:tcMar/>
          </w:tcPr>
          <w:p w:rsidR="00442686" w:rsidP="00442686" w:rsidRDefault="00442686" w14:paraId="3C9B999F" w14:textId="77777777">
            <w:pPr>
              <w:pStyle w:val="CovFormText"/>
              <w:spacing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Ishan Vaghani,</w:t>
            </w:r>
          </w:p>
          <w:p w:rsidR="4CC2E692" w:rsidP="00442686" w:rsidRDefault="00442686" w14:paraId="5FFCBEB1" w14:textId="38614EF7">
            <w:pPr>
              <w:pStyle w:val="CovFormText"/>
              <w:spacing w:line="259" w:lineRule="auto"/>
            </w:pPr>
            <w:r>
              <w:rPr>
                <w:rFonts w:ascii="Times New Roman" w:hAnsi="Times New Roman"/>
                <w:sz w:val="20"/>
              </w:rPr>
              <w:t>Meet Pipaliya</w:t>
            </w:r>
          </w:p>
        </w:tc>
        <w:tc>
          <w:tcPr>
            <w:tcW w:w="2160" w:type="dxa"/>
            <w:tcMar/>
          </w:tcPr>
          <w:p w:rsidR="4CC2E692" w:rsidP="4CC2E692" w:rsidRDefault="00442686" w14:paraId="7BC4AABE" w14:textId="1F727450">
            <w:pPr>
              <w:pStyle w:val="CovForm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Lohith Rahul</w:t>
            </w:r>
          </w:p>
        </w:tc>
      </w:tr>
    </w:tbl>
    <w:p w:rsidR="384A0348" w:rsidRDefault="384A0348" w14:paraId="5A40B691" w14:textId="12EECCDF"/>
    <w:p w:rsidRPr="00873A90" w:rsidR="00722485" w:rsidP="23FEA10F" w:rsidRDefault="00722485" w14:paraId="562C75D1" w14:textId="5C3E5E9E"/>
    <w:sectPr w:rsidRPr="00873A90" w:rsidR="00722485" w:rsidSect="007541F0">
      <w:headerReference w:type="default" r:id="rId7"/>
      <w:footerReference w:type="default" r:id="rId8"/>
      <w:pgSz w:w="12240" w:h="15840" w:orient="portrait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6B31" w:rsidRDefault="00BB6B31" w14:paraId="06775C69" w14:textId="77777777">
      <w:r>
        <w:separator/>
      </w:r>
    </w:p>
  </w:endnote>
  <w:endnote w:type="continuationSeparator" w:id="0">
    <w:p w:rsidR="00BB6B31" w:rsidRDefault="00BB6B31" w14:paraId="039BF42E" w14:textId="77777777">
      <w:r>
        <w:continuationSeparator/>
      </w:r>
    </w:p>
  </w:endnote>
  <w:endnote w:type="continuationNotice" w:id="1">
    <w:p w:rsidR="00BB6B31" w:rsidRDefault="00BB6B31" w14:paraId="5D0B5E1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671" w:rsidRDefault="00623671" w14:paraId="664355AD" w14:textId="77777777">
    <w:pPr>
      <w:pStyle w:val="Footer"/>
    </w:pPr>
  </w:p>
  <w:p w:rsidRPr="002A6FDA" w:rsidR="004266D5" w:rsidP="002A6FDA" w:rsidRDefault="004266D5" w14:paraId="1A965116" w14:textId="77777777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6B31" w:rsidRDefault="00BB6B31" w14:paraId="16B5BC8D" w14:textId="77777777">
      <w:r>
        <w:separator/>
      </w:r>
    </w:p>
  </w:footnote>
  <w:footnote w:type="continuationSeparator" w:id="0">
    <w:p w:rsidR="00BB6B31" w:rsidRDefault="00BB6B31" w14:paraId="44099ACC" w14:textId="77777777">
      <w:r>
        <w:continuationSeparator/>
      </w:r>
    </w:p>
  </w:footnote>
  <w:footnote w:type="continuationNotice" w:id="1">
    <w:p w:rsidR="00BB6B31" w:rsidRDefault="00BB6B31" w14:paraId="552338C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23671" w:rsidRDefault="006F73B8" w14:paraId="7DF4E37C" w14:textId="77777777">
    <w:pPr>
      <w:pStyle w:val="Header"/>
    </w:pPr>
    <w:r w:rsidRPr="00A15E3B">
      <w:rPr>
        <w:noProof/>
      </w:rPr>
      <w:drawing>
        <wp:inline distT="0" distB="0" distL="0" distR="0" wp14:anchorId="5F12FCA1" wp14:editId="07777777">
          <wp:extent cx="1828800" cy="79057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66D5" w:rsidRDefault="004266D5" w14:paraId="44FB30F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D9D0"/>
    <w:multiLevelType w:val="hybridMultilevel"/>
    <w:tmpl w:val="F6FE0306"/>
    <w:lvl w:ilvl="0" w:tplc="3746D6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5C9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48BF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B05C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A85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B683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C35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4A9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EF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55039C"/>
    <w:multiLevelType w:val="hybridMultilevel"/>
    <w:tmpl w:val="C0949B48"/>
    <w:lvl w:ilvl="0" w:tplc="C49891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73AA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4470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3EA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5493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C6D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C0D8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F0F1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AE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BAF7A2"/>
    <w:multiLevelType w:val="hybridMultilevel"/>
    <w:tmpl w:val="FFFFFFFF"/>
    <w:lvl w:ilvl="0" w:tplc="40EAE5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78C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C4CA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9CA5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184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DA6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F8B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69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1E20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DE2CE"/>
    <w:multiLevelType w:val="hybridMultilevel"/>
    <w:tmpl w:val="FFFFFFFF"/>
    <w:lvl w:ilvl="0" w:tplc="88F25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E8C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AA4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3ABF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AADE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40C0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016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D612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B4B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88203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0C42D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C0FB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D46C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C83C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CC3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7E4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AC5C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1058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8DCD74"/>
    <w:multiLevelType w:val="hybridMultilevel"/>
    <w:tmpl w:val="EE9C5C44"/>
    <w:lvl w:ilvl="0" w:tplc="1996008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F22D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C47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2C76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3AA0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E41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90B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D00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8822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B7B1ED"/>
    <w:multiLevelType w:val="hybridMultilevel"/>
    <w:tmpl w:val="FFFFFFFF"/>
    <w:lvl w:ilvl="0" w:tplc="5D4A5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243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EA7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AA26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D4F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D23C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CA1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6E6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4CF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1D27BF"/>
    <w:multiLevelType w:val="hybridMultilevel"/>
    <w:tmpl w:val="71BC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81B40"/>
    <w:multiLevelType w:val="hybridMultilevel"/>
    <w:tmpl w:val="3DBA9210"/>
    <w:lvl w:ilvl="0" w:tplc="F26EE8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D825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CA5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AC5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8C1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87C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282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2A81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945F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EFCF05"/>
    <w:multiLevelType w:val="hybridMultilevel"/>
    <w:tmpl w:val="FFFFFFFF"/>
    <w:lvl w:ilvl="0" w:tplc="CF8E0E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6CF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76A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FCC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248C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8CF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0AB5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403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FEA4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5B0D15"/>
    <w:multiLevelType w:val="hybridMultilevel"/>
    <w:tmpl w:val="95D20764"/>
    <w:lvl w:ilvl="0" w:tplc="7A4C3EF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266FA"/>
    <w:multiLevelType w:val="hybridMultilevel"/>
    <w:tmpl w:val="D74064AC"/>
    <w:lvl w:ilvl="0" w:tplc="C414A79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FDF426"/>
    <w:multiLevelType w:val="hybridMultilevel"/>
    <w:tmpl w:val="FFFFFFFF"/>
    <w:lvl w:ilvl="0" w:tplc="DDF0E22A">
      <w:start w:val="1"/>
      <w:numFmt w:val="decimal"/>
      <w:lvlText w:val="%1."/>
      <w:lvlJc w:val="left"/>
      <w:pPr>
        <w:ind w:left="720" w:hanging="360"/>
      </w:pPr>
    </w:lvl>
    <w:lvl w:ilvl="1" w:tplc="E2403228">
      <w:start w:val="1"/>
      <w:numFmt w:val="lowerLetter"/>
      <w:lvlText w:val="%2."/>
      <w:lvlJc w:val="left"/>
      <w:pPr>
        <w:ind w:left="1440" w:hanging="360"/>
      </w:pPr>
    </w:lvl>
    <w:lvl w:ilvl="2" w:tplc="71B83808">
      <w:start w:val="1"/>
      <w:numFmt w:val="lowerRoman"/>
      <w:lvlText w:val="%3."/>
      <w:lvlJc w:val="right"/>
      <w:pPr>
        <w:ind w:left="2160" w:hanging="180"/>
      </w:pPr>
    </w:lvl>
    <w:lvl w:ilvl="3" w:tplc="FE5A9132">
      <w:start w:val="1"/>
      <w:numFmt w:val="decimal"/>
      <w:lvlText w:val="%4."/>
      <w:lvlJc w:val="left"/>
      <w:pPr>
        <w:ind w:left="2880" w:hanging="360"/>
      </w:pPr>
    </w:lvl>
    <w:lvl w:ilvl="4" w:tplc="CE24E7EE">
      <w:start w:val="1"/>
      <w:numFmt w:val="lowerLetter"/>
      <w:lvlText w:val="%5."/>
      <w:lvlJc w:val="left"/>
      <w:pPr>
        <w:ind w:left="3600" w:hanging="360"/>
      </w:pPr>
    </w:lvl>
    <w:lvl w:ilvl="5" w:tplc="1608AEA4">
      <w:start w:val="1"/>
      <w:numFmt w:val="lowerRoman"/>
      <w:lvlText w:val="%6."/>
      <w:lvlJc w:val="right"/>
      <w:pPr>
        <w:ind w:left="4320" w:hanging="180"/>
      </w:pPr>
    </w:lvl>
    <w:lvl w:ilvl="6" w:tplc="51547CBE">
      <w:start w:val="1"/>
      <w:numFmt w:val="decimal"/>
      <w:lvlText w:val="%7."/>
      <w:lvlJc w:val="left"/>
      <w:pPr>
        <w:ind w:left="5040" w:hanging="360"/>
      </w:pPr>
    </w:lvl>
    <w:lvl w:ilvl="7" w:tplc="0F92AD88">
      <w:start w:val="1"/>
      <w:numFmt w:val="lowerLetter"/>
      <w:lvlText w:val="%8."/>
      <w:lvlJc w:val="left"/>
      <w:pPr>
        <w:ind w:left="5760" w:hanging="360"/>
      </w:pPr>
    </w:lvl>
    <w:lvl w:ilvl="8" w:tplc="EFB8FB3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E411"/>
    <w:multiLevelType w:val="hybridMultilevel"/>
    <w:tmpl w:val="329286A6"/>
    <w:lvl w:ilvl="0" w:tplc="F2A431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AA9B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786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CC31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D0FA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2C7F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50A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76AD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D84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DCD2667"/>
    <w:multiLevelType w:val="hybridMultilevel"/>
    <w:tmpl w:val="FFFFFFFF"/>
    <w:lvl w:ilvl="0" w:tplc="41DC26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EC9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4CD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1A0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1EE1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BE39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78FD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2248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DC7B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D1B127"/>
    <w:multiLevelType w:val="hybridMultilevel"/>
    <w:tmpl w:val="857A3D06"/>
    <w:lvl w:ilvl="0" w:tplc="6F8011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CAC1F2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F38A99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A08B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8A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E4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F2F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D87B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1C6D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E20526"/>
    <w:multiLevelType w:val="hybridMultilevel"/>
    <w:tmpl w:val="FFFFFFFF"/>
    <w:lvl w:ilvl="0" w:tplc="FC8E67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8A4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8407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E7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508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46CE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6C4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E20F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7441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56B5BC"/>
    <w:multiLevelType w:val="hybridMultilevel"/>
    <w:tmpl w:val="BD107FFC"/>
    <w:lvl w:ilvl="0" w:tplc="78D052F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0547C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DC4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944B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E697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FA59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7C16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B44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C65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5EB8FB9"/>
    <w:multiLevelType w:val="hybridMultilevel"/>
    <w:tmpl w:val="FFFFFFFF"/>
    <w:lvl w:ilvl="0" w:tplc="0896D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FC5E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E21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E5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C0E4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922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A01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4E2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4422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1C5960"/>
    <w:multiLevelType w:val="hybridMultilevel"/>
    <w:tmpl w:val="210C10DC"/>
    <w:lvl w:ilvl="0" w:tplc="35F4295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ACCB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26A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EE8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8ADB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1EF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C0B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169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FE2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8FA931"/>
    <w:multiLevelType w:val="hybridMultilevel"/>
    <w:tmpl w:val="FFFFFFFF"/>
    <w:lvl w:ilvl="0" w:tplc="92FC7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5C06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5EE5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66F4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4A58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B2F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865F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B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1C59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06553B"/>
    <w:multiLevelType w:val="hybridMultilevel"/>
    <w:tmpl w:val="255EDF48"/>
    <w:lvl w:ilvl="0" w:tplc="7610C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B8A6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324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7E2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F62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0E70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948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C2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3879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B4358C6"/>
    <w:multiLevelType w:val="hybridMultilevel"/>
    <w:tmpl w:val="EB5CD9C2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5DE68C9A"/>
    <w:multiLevelType w:val="hybridMultilevel"/>
    <w:tmpl w:val="F2CE93AE"/>
    <w:lvl w:ilvl="0" w:tplc="E79AC66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B4A7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70E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A287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52A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2AF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D221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CE1F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2A0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1E9A72D"/>
    <w:multiLevelType w:val="hybridMultilevel"/>
    <w:tmpl w:val="FFFFFFFF"/>
    <w:lvl w:ilvl="0" w:tplc="0C2653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BC8E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0EB7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B21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E087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E8E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F0F4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845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54BF34"/>
    <w:multiLevelType w:val="hybridMultilevel"/>
    <w:tmpl w:val="D20CD52E"/>
    <w:lvl w:ilvl="0" w:tplc="F4E20FB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3980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2E6D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CE7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C65F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EC97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525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806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F6F3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A4F16E3"/>
    <w:multiLevelType w:val="hybridMultilevel"/>
    <w:tmpl w:val="552264FC"/>
    <w:lvl w:ilvl="0" w:tplc="08090001">
      <w:start w:val="1"/>
      <w:numFmt w:val="bullet"/>
      <w:lvlText w:val=""/>
      <w:lvlJc w:val="left"/>
      <w:pPr>
        <w:ind w:left="1592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31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03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75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47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19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91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63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352" w:hanging="360"/>
      </w:pPr>
      <w:rPr>
        <w:rFonts w:hint="default" w:ascii="Wingdings" w:hAnsi="Wingdings"/>
      </w:rPr>
    </w:lvl>
  </w:abstractNum>
  <w:abstractNum w:abstractNumId="28" w15:restartNumberingAfterBreak="0">
    <w:nsid w:val="706FC211"/>
    <w:multiLevelType w:val="hybridMultilevel"/>
    <w:tmpl w:val="A6FA5A1C"/>
    <w:lvl w:ilvl="0" w:tplc="4768D5D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EF2AA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7E37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5CA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784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A8E0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C07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6627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AA67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0AE1F73"/>
    <w:multiLevelType w:val="hybridMultilevel"/>
    <w:tmpl w:val="145C8C98"/>
    <w:lvl w:ilvl="0" w:tplc="2D6E43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BA68E2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0010D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62F5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FA9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6E0A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42D6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72B0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B44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56501BC"/>
    <w:multiLevelType w:val="hybridMultilevel"/>
    <w:tmpl w:val="433EFC60"/>
    <w:lvl w:ilvl="0" w:tplc="9DC290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6ED1B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E2E635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724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F056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5A1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D2EF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1C57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602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B1D137"/>
    <w:multiLevelType w:val="hybridMultilevel"/>
    <w:tmpl w:val="EDB25A72"/>
    <w:lvl w:ilvl="0" w:tplc="4DAE96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5E126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38989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6C01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F653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660E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DAD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06F3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4E6B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9B4AB25"/>
    <w:multiLevelType w:val="hybridMultilevel"/>
    <w:tmpl w:val="730C0844"/>
    <w:lvl w:ilvl="0" w:tplc="70FC0EB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0D8BF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B016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3C1A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540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F044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7AF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C4B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224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95FA69"/>
    <w:multiLevelType w:val="hybridMultilevel"/>
    <w:tmpl w:val="E3BC5DDC"/>
    <w:lvl w:ilvl="0" w:tplc="3B64F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E6E174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B7DABC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1636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EA25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EA9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1603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3E0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B8B4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C8C66E9"/>
    <w:multiLevelType w:val="hybridMultilevel"/>
    <w:tmpl w:val="FF864B94"/>
    <w:lvl w:ilvl="0" w:tplc="04DCED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26F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68E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0E6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5A8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7E9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14D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1AEF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684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DE0F469"/>
    <w:multiLevelType w:val="hybridMultilevel"/>
    <w:tmpl w:val="FFFFFFFF"/>
    <w:lvl w:ilvl="0" w:tplc="214E33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2E9E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50F5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2C5D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546C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A0AC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1A9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BA41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3E6A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EF5AA28"/>
    <w:multiLevelType w:val="hybridMultilevel"/>
    <w:tmpl w:val="4F1C4058"/>
    <w:lvl w:ilvl="0" w:tplc="E0F2222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DE3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645B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121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10ED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BEE8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220C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85C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7CF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F43BA80"/>
    <w:multiLevelType w:val="hybridMultilevel"/>
    <w:tmpl w:val="A0A41F56"/>
    <w:lvl w:ilvl="0" w:tplc="B0D447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D42F6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w:ilvl="2" w:tplc="F386D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A03A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1652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D46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362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54B2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844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7628270">
    <w:abstractNumId w:val="12"/>
  </w:num>
  <w:num w:numId="2" w16cid:durableId="1862812971">
    <w:abstractNumId w:val="4"/>
  </w:num>
  <w:num w:numId="3" w16cid:durableId="1992174120">
    <w:abstractNumId w:val="19"/>
  </w:num>
  <w:num w:numId="4" w16cid:durableId="615869641">
    <w:abstractNumId w:val="25"/>
  </w:num>
  <w:num w:numId="5" w16cid:durableId="1770391098">
    <w:abstractNumId w:val="15"/>
  </w:num>
  <w:num w:numId="6" w16cid:durableId="452869446">
    <w:abstractNumId w:val="17"/>
  </w:num>
  <w:num w:numId="7" w16cid:durableId="628588388">
    <w:abstractNumId w:val="9"/>
  </w:num>
  <w:num w:numId="8" w16cid:durableId="1793354435">
    <w:abstractNumId w:val="3"/>
  </w:num>
  <w:num w:numId="9" w16cid:durableId="467865184">
    <w:abstractNumId w:val="2"/>
  </w:num>
  <w:num w:numId="10" w16cid:durableId="373431630">
    <w:abstractNumId w:val="21"/>
  </w:num>
  <w:num w:numId="11" w16cid:durableId="1745255979">
    <w:abstractNumId w:val="35"/>
  </w:num>
  <w:num w:numId="12" w16cid:durableId="997001883">
    <w:abstractNumId w:val="6"/>
  </w:num>
  <w:num w:numId="13" w16cid:durableId="1813672206">
    <w:abstractNumId w:val="5"/>
  </w:num>
  <w:num w:numId="14" w16cid:durableId="547498770">
    <w:abstractNumId w:val="28"/>
  </w:num>
  <w:num w:numId="15" w16cid:durableId="1257785774">
    <w:abstractNumId w:val="8"/>
  </w:num>
  <w:num w:numId="16" w16cid:durableId="1555652550">
    <w:abstractNumId w:val="22"/>
  </w:num>
  <w:num w:numId="17" w16cid:durableId="2093775897">
    <w:abstractNumId w:val="0"/>
  </w:num>
  <w:num w:numId="18" w16cid:durableId="2036074121">
    <w:abstractNumId w:val="13"/>
  </w:num>
  <w:num w:numId="19" w16cid:durableId="6176140">
    <w:abstractNumId w:val="34"/>
  </w:num>
  <w:num w:numId="20" w16cid:durableId="1164976093">
    <w:abstractNumId w:val="26"/>
  </w:num>
  <w:num w:numId="21" w16cid:durableId="2116441861">
    <w:abstractNumId w:val="31"/>
  </w:num>
  <w:num w:numId="22" w16cid:durableId="1665694601">
    <w:abstractNumId w:val="33"/>
  </w:num>
  <w:num w:numId="23" w16cid:durableId="1984044508">
    <w:abstractNumId w:val="37"/>
  </w:num>
  <w:num w:numId="24" w16cid:durableId="1316300047">
    <w:abstractNumId w:val="18"/>
  </w:num>
  <w:num w:numId="25" w16cid:durableId="1556773392">
    <w:abstractNumId w:val="24"/>
  </w:num>
  <w:num w:numId="26" w16cid:durableId="1587838184">
    <w:abstractNumId w:val="20"/>
  </w:num>
  <w:num w:numId="27" w16cid:durableId="497769560">
    <w:abstractNumId w:val="36"/>
  </w:num>
  <w:num w:numId="28" w16cid:durableId="302544166">
    <w:abstractNumId w:val="32"/>
  </w:num>
  <w:num w:numId="29" w16cid:durableId="1410494688">
    <w:abstractNumId w:val="30"/>
  </w:num>
  <w:num w:numId="30" w16cid:durableId="152794803">
    <w:abstractNumId w:val="29"/>
  </w:num>
  <w:num w:numId="31" w16cid:durableId="1459255903">
    <w:abstractNumId w:val="16"/>
  </w:num>
  <w:num w:numId="32" w16cid:durableId="1202017024">
    <w:abstractNumId w:val="1"/>
  </w:num>
  <w:num w:numId="33" w16cid:durableId="1879663528">
    <w:abstractNumId w:val="14"/>
  </w:num>
  <w:num w:numId="34" w16cid:durableId="29959040">
    <w:abstractNumId w:val="11"/>
  </w:num>
  <w:num w:numId="35" w16cid:durableId="303704672">
    <w:abstractNumId w:val="27"/>
  </w:num>
  <w:num w:numId="36" w16cid:durableId="1472404643">
    <w:abstractNumId w:val="23"/>
  </w:num>
  <w:num w:numId="37" w16cid:durableId="1867598754">
    <w:abstractNumId w:val="7"/>
  </w:num>
  <w:num w:numId="38" w16cid:durableId="714893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mirrorMargin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13440"/>
    <w:rsid w:val="00014479"/>
    <w:rsid w:val="00022008"/>
    <w:rsid w:val="0002726D"/>
    <w:rsid w:val="0002778B"/>
    <w:rsid w:val="00030A46"/>
    <w:rsid w:val="00032D43"/>
    <w:rsid w:val="00041459"/>
    <w:rsid w:val="00042FF4"/>
    <w:rsid w:val="00057BC9"/>
    <w:rsid w:val="000638E8"/>
    <w:rsid w:val="000662B0"/>
    <w:rsid w:val="00083ED1"/>
    <w:rsid w:val="00087645"/>
    <w:rsid w:val="00087FEF"/>
    <w:rsid w:val="00090A27"/>
    <w:rsid w:val="000912CA"/>
    <w:rsid w:val="000B0456"/>
    <w:rsid w:val="000B3DEC"/>
    <w:rsid w:val="000B457E"/>
    <w:rsid w:val="000B6AAB"/>
    <w:rsid w:val="000B7F30"/>
    <w:rsid w:val="000B841B"/>
    <w:rsid w:val="000C21CD"/>
    <w:rsid w:val="000C528E"/>
    <w:rsid w:val="000E01BE"/>
    <w:rsid w:val="000E7997"/>
    <w:rsid w:val="000F2BEE"/>
    <w:rsid w:val="00100A35"/>
    <w:rsid w:val="001071C3"/>
    <w:rsid w:val="00113715"/>
    <w:rsid w:val="0011681B"/>
    <w:rsid w:val="00116863"/>
    <w:rsid w:val="00120509"/>
    <w:rsid w:val="00125AB7"/>
    <w:rsid w:val="00126555"/>
    <w:rsid w:val="00126855"/>
    <w:rsid w:val="00127A95"/>
    <w:rsid w:val="0013343D"/>
    <w:rsid w:val="001400DB"/>
    <w:rsid w:val="0014B148"/>
    <w:rsid w:val="00152DFE"/>
    <w:rsid w:val="00155255"/>
    <w:rsid w:val="00166D70"/>
    <w:rsid w:val="00166F64"/>
    <w:rsid w:val="00167A5F"/>
    <w:rsid w:val="00167CFA"/>
    <w:rsid w:val="0017059E"/>
    <w:rsid w:val="00171296"/>
    <w:rsid w:val="00176704"/>
    <w:rsid w:val="001769DE"/>
    <w:rsid w:val="00181896"/>
    <w:rsid w:val="00181C69"/>
    <w:rsid w:val="00182855"/>
    <w:rsid w:val="001921EE"/>
    <w:rsid w:val="0019220B"/>
    <w:rsid w:val="001B01A2"/>
    <w:rsid w:val="001B176C"/>
    <w:rsid w:val="001B3569"/>
    <w:rsid w:val="001C07DC"/>
    <w:rsid w:val="001C7821"/>
    <w:rsid w:val="001D2613"/>
    <w:rsid w:val="001D2B16"/>
    <w:rsid w:val="001D3962"/>
    <w:rsid w:val="001D7DC5"/>
    <w:rsid w:val="001F5868"/>
    <w:rsid w:val="001F7A39"/>
    <w:rsid w:val="001F7AEC"/>
    <w:rsid w:val="00201F9B"/>
    <w:rsid w:val="002262DC"/>
    <w:rsid w:val="00227BDF"/>
    <w:rsid w:val="00233226"/>
    <w:rsid w:val="0023514F"/>
    <w:rsid w:val="002354C5"/>
    <w:rsid w:val="0023649B"/>
    <w:rsid w:val="00256C59"/>
    <w:rsid w:val="00264964"/>
    <w:rsid w:val="00272E07"/>
    <w:rsid w:val="002777B3"/>
    <w:rsid w:val="00277E49"/>
    <w:rsid w:val="002822DD"/>
    <w:rsid w:val="00283CE3"/>
    <w:rsid w:val="00297BDF"/>
    <w:rsid w:val="002A0FD1"/>
    <w:rsid w:val="002A22A2"/>
    <w:rsid w:val="002A4151"/>
    <w:rsid w:val="002A5168"/>
    <w:rsid w:val="002A6FDA"/>
    <w:rsid w:val="002B627C"/>
    <w:rsid w:val="002B6550"/>
    <w:rsid w:val="002C06F8"/>
    <w:rsid w:val="002D658A"/>
    <w:rsid w:val="002D6BF8"/>
    <w:rsid w:val="002E5788"/>
    <w:rsid w:val="002E727C"/>
    <w:rsid w:val="002E772B"/>
    <w:rsid w:val="002F7491"/>
    <w:rsid w:val="00301C1A"/>
    <w:rsid w:val="00307715"/>
    <w:rsid w:val="00312F53"/>
    <w:rsid w:val="00313D8A"/>
    <w:rsid w:val="00314341"/>
    <w:rsid w:val="003168EC"/>
    <w:rsid w:val="00320C44"/>
    <w:rsid w:val="003232DB"/>
    <w:rsid w:val="00323761"/>
    <w:rsid w:val="003248B4"/>
    <w:rsid w:val="003335C3"/>
    <w:rsid w:val="00342CA6"/>
    <w:rsid w:val="003563A4"/>
    <w:rsid w:val="003576AA"/>
    <w:rsid w:val="003607EC"/>
    <w:rsid w:val="00361221"/>
    <w:rsid w:val="00362BA6"/>
    <w:rsid w:val="00381DA3"/>
    <w:rsid w:val="00397DBC"/>
    <w:rsid w:val="003A241F"/>
    <w:rsid w:val="003A51A8"/>
    <w:rsid w:val="003A682F"/>
    <w:rsid w:val="003B1E43"/>
    <w:rsid w:val="003B2F07"/>
    <w:rsid w:val="003C2974"/>
    <w:rsid w:val="003C398F"/>
    <w:rsid w:val="003D5D00"/>
    <w:rsid w:val="003E29CC"/>
    <w:rsid w:val="003E783C"/>
    <w:rsid w:val="003E7F20"/>
    <w:rsid w:val="003F0554"/>
    <w:rsid w:val="003F5D97"/>
    <w:rsid w:val="00406D1D"/>
    <w:rsid w:val="0041410F"/>
    <w:rsid w:val="00424BC6"/>
    <w:rsid w:val="004266D5"/>
    <w:rsid w:val="00427D0E"/>
    <w:rsid w:val="004309D2"/>
    <w:rsid w:val="00430EE5"/>
    <w:rsid w:val="00434BC7"/>
    <w:rsid w:val="00435475"/>
    <w:rsid w:val="004412E3"/>
    <w:rsid w:val="00442686"/>
    <w:rsid w:val="00444FA9"/>
    <w:rsid w:val="00450F9B"/>
    <w:rsid w:val="00460C35"/>
    <w:rsid w:val="004624DA"/>
    <w:rsid w:val="004721EA"/>
    <w:rsid w:val="004740A4"/>
    <w:rsid w:val="00476A2F"/>
    <w:rsid w:val="004843D0"/>
    <w:rsid w:val="004875FF"/>
    <w:rsid w:val="00487A81"/>
    <w:rsid w:val="004910A9"/>
    <w:rsid w:val="00494444"/>
    <w:rsid w:val="00494A71"/>
    <w:rsid w:val="004A0EEE"/>
    <w:rsid w:val="004A15A5"/>
    <w:rsid w:val="004A3DFC"/>
    <w:rsid w:val="004B0B08"/>
    <w:rsid w:val="004D42BB"/>
    <w:rsid w:val="004E2EF9"/>
    <w:rsid w:val="004E54BD"/>
    <w:rsid w:val="004E7DA2"/>
    <w:rsid w:val="0050008C"/>
    <w:rsid w:val="005009DE"/>
    <w:rsid w:val="00503C73"/>
    <w:rsid w:val="00510B34"/>
    <w:rsid w:val="005119AC"/>
    <w:rsid w:val="00512308"/>
    <w:rsid w:val="005204F9"/>
    <w:rsid w:val="00527B5C"/>
    <w:rsid w:val="0053281A"/>
    <w:rsid w:val="005335FB"/>
    <w:rsid w:val="005363E9"/>
    <w:rsid w:val="00536452"/>
    <w:rsid w:val="0053679B"/>
    <w:rsid w:val="00540C8A"/>
    <w:rsid w:val="0055162C"/>
    <w:rsid w:val="005540EF"/>
    <w:rsid w:val="00561298"/>
    <w:rsid w:val="005627FA"/>
    <w:rsid w:val="00572722"/>
    <w:rsid w:val="005732C9"/>
    <w:rsid w:val="00575AC0"/>
    <w:rsid w:val="00576D44"/>
    <w:rsid w:val="00587A43"/>
    <w:rsid w:val="00590277"/>
    <w:rsid w:val="005921A0"/>
    <w:rsid w:val="00592A5E"/>
    <w:rsid w:val="00597878"/>
    <w:rsid w:val="005A5650"/>
    <w:rsid w:val="005A6D89"/>
    <w:rsid w:val="005A6EA2"/>
    <w:rsid w:val="005B17E5"/>
    <w:rsid w:val="005B6247"/>
    <w:rsid w:val="005C2385"/>
    <w:rsid w:val="005C7E40"/>
    <w:rsid w:val="005D5A21"/>
    <w:rsid w:val="005E17DF"/>
    <w:rsid w:val="005E2023"/>
    <w:rsid w:val="005E5638"/>
    <w:rsid w:val="005E739B"/>
    <w:rsid w:val="005F045B"/>
    <w:rsid w:val="005F3013"/>
    <w:rsid w:val="005F4139"/>
    <w:rsid w:val="00601C7A"/>
    <w:rsid w:val="006047E3"/>
    <w:rsid w:val="00606637"/>
    <w:rsid w:val="0061124E"/>
    <w:rsid w:val="00611771"/>
    <w:rsid w:val="006132DD"/>
    <w:rsid w:val="00623671"/>
    <w:rsid w:val="00627DB8"/>
    <w:rsid w:val="006519CC"/>
    <w:rsid w:val="00652E3C"/>
    <w:rsid w:val="00673BE6"/>
    <w:rsid w:val="006757B1"/>
    <w:rsid w:val="00682F8B"/>
    <w:rsid w:val="006871A4"/>
    <w:rsid w:val="006B0C42"/>
    <w:rsid w:val="006C20B0"/>
    <w:rsid w:val="006C4B79"/>
    <w:rsid w:val="006D40AB"/>
    <w:rsid w:val="006E2FA3"/>
    <w:rsid w:val="006E7B9E"/>
    <w:rsid w:val="006F45B6"/>
    <w:rsid w:val="006F4AD9"/>
    <w:rsid w:val="006F73B8"/>
    <w:rsid w:val="00701FBB"/>
    <w:rsid w:val="007072F1"/>
    <w:rsid w:val="00710B5E"/>
    <w:rsid w:val="007147B2"/>
    <w:rsid w:val="007205E7"/>
    <w:rsid w:val="00722485"/>
    <w:rsid w:val="00723711"/>
    <w:rsid w:val="0072435F"/>
    <w:rsid w:val="00727B9C"/>
    <w:rsid w:val="007312A0"/>
    <w:rsid w:val="007357C1"/>
    <w:rsid w:val="00742422"/>
    <w:rsid w:val="00742702"/>
    <w:rsid w:val="007541F0"/>
    <w:rsid w:val="00757617"/>
    <w:rsid w:val="00760F00"/>
    <w:rsid w:val="00764AE1"/>
    <w:rsid w:val="00770ECF"/>
    <w:rsid w:val="00782D4A"/>
    <w:rsid w:val="00784DAA"/>
    <w:rsid w:val="00784F20"/>
    <w:rsid w:val="0079318F"/>
    <w:rsid w:val="00793423"/>
    <w:rsid w:val="00797B30"/>
    <w:rsid w:val="007A46C3"/>
    <w:rsid w:val="007B2559"/>
    <w:rsid w:val="007B3A40"/>
    <w:rsid w:val="007B481F"/>
    <w:rsid w:val="007C30FA"/>
    <w:rsid w:val="007C6F3F"/>
    <w:rsid w:val="007C74D8"/>
    <w:rsid w:val="007D5FCD"/>
    <w:rsid w:val="007D709D"/>
    <w:rsid w:val="007F50D7"/>
    <w:rsid w:val="008013ED"/>
    <w:rsid w:val="00803D68"/>
    <w:rsid w:val="008200A6"/>
    <w:rsid w:val="008210C8"/>
    <w:rsid w:val="008319DD"/>
    <w:rsid w:val="00832B59"/>
    <w:rsid w:val="008343D9"/>
    <w:rsid w:val="00841B06"/>
    <w:rsid w:val="00842848"/>
    <w:rsid w:val="0084385C"/>
    <w:rsid w:val="00856C55"/>
    <w:rsid w:val="00857996"/>
    <w:rsid w:val="00857B7B"/>
    <w:rsid w:val="00857CFB"/>
    <w:rsid w:val="00861964"/>
    <w:rsid w:val="008713D7"/>
    <w:rsid w:val="00873A90"/>
    <w:rsid w:val="00877AD4"/>
    <w:rsid w:val="00877D20"/>
    <w:rsid w:val="00881B87"/>
    <w:rsid w:val="00887CB2"/>
    <w:rsid w:val="00892972"/>
    <w:rsid w:val="0089630C"/>
    <w:rsid w:val="008A1250"/>
    <w:rsid w:val="008A475B"/>
    <w:rsid w:val="008A5087"/>
    <w:rsid w:val="008B4D72"/>
    <w:rsid w:val="008B58DB"/>
    <w:rsid w:val="008C3416"/>
    <w:rsid w:val="008D3C08"/>
    <w:rsid w:val="008D414E"/>
    <w:rsid w:val="008D63F6"/>
    <w:rsid w:val="008D6D4C"/>
    <w:rsid w:val="008E0910"/>
    <w:rsid w:val="008E589B"/>
    <w:rsid w:val="008F5EDE"/>
    <w:rsid w:val="008F617E"/>
    <w:rsid w:val="00903409"/>
    <w:rsid w:val="00904FC2"/>
    <w:rsid w:val="00905A70"/>
    <w:rsid w:val="009123CE"/>
    <w:rsid w:val="0091587F"/>
    <w:rsid w:val="00920913"/>
    <w:rsid w:val="00924B54"/>
    <w:rsid w:val="009260ED"/>
    <w:rsid w:val="00927B59"/>
    <w:rsid w:val="0093542A"/>
    <w:rsid w:val="009356CC"/>
    <w:rsid w:val="00947908"/>
    <w:rsid w:val="009551E0"/>
    <w:rsid w:val="00956C29"/>
    <w:rsid w:val="00961B3F"/>
    <w:rsid w:val="009620BF"/>
    <w:rsid w:val="00964F42"/>
    <w:rsid w:val="00967B11"/>
    <w:rsid w:val="00973118"/>
    <w:rsid w:val="00975BA4"/>
    <w:rsid w:val="00975D59"/>
    <w:rsid w:val="00976C81"/>
    <w:rsid w:val="00981453"/>
    <w:rsid w:val="00983778"/>
    <w:rsid w:val="00997273"/>
    <w:rsid w:val="009B46CF"/>
    <w:rsid w:val="009C7468"/>
    <w:rsid w:val="009F046F"/>
    <w:rsid w:val="009F19E3"/>
    <w:rsid w:val="00A0051A"/>
    <w:rsid w:val="00A03A66"/>
    <w:rsid w:val="00A03C1D"/>
    <w:rsid w:val="00A15E3B"/>
    <w:rsid w:val="00A21E0D"/>
    <w:rsid w:val="00A221E9"/>
    <w:rsid w:val="00A26CCC"/>
    <w:rsid w:val="00A27459"/>
    <w:rsid w:val="00A33923"/>
    <w:rsid w:val="00A46471"/>
    <w:rsid w:val="00A50465"/>
    <w:rsid w:val="00A563F3"/>
    <w:rsid w:val="00A640C1"/>
    <w:rsid w:val="00A67A20"/>
    <w:rsid w:val="00A727BD"/>
    <w:rsid w:val="00A94FA0"/>
    <w:rsid w:val="00A9609F"/>
    <w:rsid w:val="00AA44D2"/>
    <w:rsid w:val="00AB0A85"/>
    <w:rsid w:val="00AB0C8A"/>
    <w:rsid w:val="00AB168E"/>
    <w:rsid w:val="00AC7266"/>
    <w:rsid w:val="00AC7EE6"/>
    <w:rsid w:val="00AD1889"/>
    <w:rsid w:val="00AE2F4F"/>
    <w:rsid w:val="00AE601F"/>
    <w:rsid w:val="00AE795E"/>
    <w:rsid w:val="00AF0D7C"/>
    <w:rsid w:val="00AF26B6"/>
    <w:rsid w:val="00AF39A0"/>
    <w:rsid w:val="00B03B28"/>
    <w:rsid w:val="00B05573"/>
    <w:rsid w:val="00B113FA"/>
    <w:rsid w:val="00B11692"/>
    <w:rsid w:val="00B11D76"/>
    <w:rsid w:val="00B132D5"/>
    <w:rsid w:val="00B36BC4"/>
    <w:rsid w:val="00B3748A"/>
    <w:rsid w:val="00B413E3"/>
    <w:rsid w:val="00B43C2E"/>
    <w:rsid w:val="00B44B38"/>
    <w:rsid w:val="00B6117F"/>
    <w:rsid w:val="00B6236C"/>
    <w:rsid w:val="00B658FC"/>
    <w:rsid w:val="00B65C52"/>
    <w:rsid w:val="00B663DD"/>
    <w:rsid w:val="00B66DA7"/>
    <w:rsid w:val="00B67E7B"/>
    <w:rsid w:val="00B811EE"/>
    <w:rsid w:val="00B81445"/>
    <w:rsid w:val="00B8401C"/>
    <w:rsid w:val="00B93654"/>
    <w:rsid w:val="00B94B72"/>
    <w:rsid w:val="00BA04B8"/>
    <w:rsid w:val="00BA40AE"/>
    <w:rsid w:val="00BA45B3"/>
    <w:rsid w:val="00BB6B31"/>
    <w:rsid w:val="00BB7461"/>
    <w:rsid w:val="00BB7F49"/>
    <w:rsid w:val="00BC0124"/>
    <w:rsid w:val="00BC0CFA"/>
    <w:rsid w:val="00BD1B51"/>
    <w:rsid w:val="00BD5C3C"/>
    <w:rsid w:val="00BD6A5A"/>
    <w:rsid w:val="00BF437E"/>
    <w:rsid w:val="00C0253C"/>
    <w:rsid w:val="00C027C3"/>
    <w:rsid w:val="00C07C3D"/>
    <w:rsid w:val="00C1022A"/>
    <w:rsid w:val="00C10703"/>
    <w:rsid w:val="00C15DAE"/>
    <w:rsid w:val="00C21AF9"/>
    <w:rsid w:val="00C23C4C"/>
    <w:rsid w:val="00C33B31"/>
    <w:rsid w:val="00C34807"/>
    <w:rsid w:val="00C42083"/>
    <w:rsid w:val="00C42E7B"/>
    <w:rsid w:val="00C43599"/>
    <w:rsid w:val="00C510E6"/>
    <w:rsid w:val="00C52A27"/>
    <w:rsid w:val="00C52B63"/>
    <w:rsid w:val="00C615B7"/>
    <w:rsid w:val="00C6291B"/>
    <w:rsid w:val="00C669B3"/>
    <w:rsid w:val="00C6746F"/>
    <w:rsid w:val="00C721B9"/>
    <w:rsid w:val="00C82B44"/>
    <w:rsid w:val="00C91226"/>
    <w:rsid w:val="00C92743"/>
    <w:rsid w:val="00C93B63"/>
    <w:rsid w:val="00C94BEB"/>
    <w:rsid w:val="00C950AE"/>
    <w:rsid w:val="00C97338"/>
    <w:rsid w:val="00CA05EF"/>
    <w:rsid w:val="00CA7F40"/>
    <w:rsid w:val="00CB3662"/>
    <w:rsid w:val="00CB4141"/>
    <w:rsid w:val="00CC334D"/>
    <w:rsid w:val="00CC7DDA"/>
    <w:rsid w:val="00CD0E44"/>
    <w:rsid w:val="00CD665B"/>
    <w:rsid w:val="00CD71C0"/>
    <w:rsid w:val="00CD7703"/>
    <w:rsid w:val="00CE1220"/>
    <w:rsid w:val="00CE392A"/>
    <w:rsid w:val="00CE4B68"/>
    <w:rsid w:val="00CE644F"/>
    <w:rsid w:val="00CF0031"/>
    <w:rsid w:val="00CF511E"/>
    <w:rsid w:val="00CF7E44"/>
    <w:rsid w:val="00D023B9"/>
    <w:rsid w:val="00D11611"/>
    <w:rsid w:val="00D1263A"/>
    <w:rsid w:val="00D220A0"/>
    <w:rsid w:val="00D26094"/>
    <w:rsid w:val="00D34187"/>
    <w:rsid w:val="00D375C1"/>
    <w:rsid w:val="00D4474A"/>
    <w:rsid w:val="00D45A7B"/>
    <w:rsid w:val="00D548A0"/>
    <w:rsid w:val="00D628F8"/>
    <w:rsid w:val="00D71ECF"/>
    <w:rsid w:val="00D759FA"/>
    <w:rsid w:val="00D80C86"/>
    <w:rsid w:val="00D81067"/>
    <w:rsid w:val="00D844C9"/>
    <w:rsid w:val="00D8458F"/>
    <w:rsid w:val="00D934B6"/>
    <w:rsid w:val="00D94881"/>
    <w:rsid w:val="00DA2CBF"/>
    <w:rsid w:val="00DA4644"/>
    <w:rsid w:val="00DB7394"/>
    <w:rsid w:val="00DC06C0"/>
    <w:rsid w:val="00DD3EF8"/>
    <w:rsid w:val="00DD3FC4"/>
    <w:rsid w:val="00DE3232"/>
    <w:rsid w:val="00DE4E2E"/>
    <w:rsid w:val="00DE5E23"/>
    <w:rsid w:val="00E01A27"/>
    <w:rsid w:val="00E02084"/>
    <w:rsid w:val="00E02290"/>
    <w:rsid w:val="00E02AC6"/>
    <w:rsid w:val="00E121FC"/>
    <w:rsid w:val="00E20F77"/>
    <w:rsid w:val="00E2295B"/>
    <w:rsid w:val="00E324E6"/>
    <w:rsid w:val="00E33FFF"/>
    <w:rsid w:val="00E43F8B"/>
    <w:rsid w:val="00E4521D"/>
    <w:rsid w:val="00E51A65"/>
    <w:rsid w:val="00E52BF1"/>
    <w:rsid w:val="00E559A3"/>
    <w:rsid w:val="00E5772A"/>
    <w:rsid w:val="00E650BE"/>
    <w:rsid w:val="00E81C21"/>
    <w:rsid w:val="00E85927"/>
    <w:rsid w:val="00EA5D37"/>
    <w:rsid w:val="00EA670D"/>
    <w:rsid w:val="00EAAEE1"/>
    <w:rsid w:val="00EB5AC3"/>
    <w:rsid w:val="00EC0249"/>
    <w:rsid w:val="00EC17B5"/>
    <w:rsid w:val="00EC3887"/>
    <w:rsid w:val="00EE0089"/>
    <w:rsid w:val="00EE087B"/>
    <w:rsid w:val="00EE12BB"/>
    <w:rsid w:val="00EE5E50"/>
    <w:rsid w:val="00EE654F"/>
    <w:rsid w:val="00EF3E87"/>
    <w:rsid w:val="00F1262A"/>
    <w:rsid w:val="00F13013"/>
    <w:rsid w:val="00F15879"/>
    <w:rsid w:val="00F16464"/>
    <w:rsid w:val="00F16E8B"/>
    <w:rsid w:val="00F24950"/>
    <w:rsid w:val="00F35513"/>
    <w:rsid w:val="00F35A7D"/>
    <w:rsid w:val="00F43470"/>
    <w:rsid w:val="00F46F89"/>
    <w:rsid w:val="00F4FD74"/>
    <w:rsid w:val="00F73FB8"/>
    <w:rsid w:val="00F82789"/>
    <w:rsid w:val="00F85946"/>
    <w:rsid w:val="00F87110"/>
    <w:rsid w:val="00FB229A"/>
    <w:rsid w:val="00FB57F7"/>
    <w:rsid w:val="00FC1039"/>
    <w:rsid w:val="00FD0521"/>
    <w:rsid w:val="00FD15B9"/>
    <w:rsid w:val="00FE1FDF"/>
    <w:rsid w:val="00FE2FF7"/>
    <w:rsid w:val="00FE4E18"/>
    <w:rsid w:val="00FE7687"/>
    <w:rsid w:val="00FF340E"/>
    <w:rsid w:val="00FF452B"/>
    <w:rsid w:val="00FF4836"/>
    <w:rsid w:val="00FF4D0C"/>
    <w:rsid w:val="01024336"/>
    <w:rsid w:val="011EB24A"/>
    <w:rsid w:val="012461D2"/>
    <w:rsid w:val="01342F07"/>
    <w:rsid w:val="01477EDF"/>
    <w:rsid w:val="0150D9D0"/>
    <w:rsid w:val="01523087"/>
    <w:rsid w:val="01C60C56"/>
    <w:rsid w:val="01D5FBE2"/>
    <w:rsid w:val="020BB6A7"/>
    <w:rsid w:val="02121AE0"/>
    <w:rsid w:val="02154098"/>
    <w:rsid w:val="021FF1F2"/>
    <w:rsid w:val="02338282"/>
    <w:rsid w:val="0240B6C9"/>
    <w:rsid w:val="024602AB"/>
    <w:rsid w:val="02657EDA"/>
    <w:rsid w:val="0265F6F0"/>
    <w:rsid w:val="02677095"/>
    <w:rsid w:val="02698FA7"/>
    <w:rsid w:val="02941145"/>
    <w:rsid w:val="02A8A552"/>
    <w:rsid w:val="02CBD605"/>
    <w:rsid w:val="0309A962"/>
    <w:rsid w:val="03222D26"/>
    <w:rsid w:val="032DE375"/>
    <w:rsid w:val="033094B5"/>
    <w:rsid w:val="0357FF87"/>
    <w:rsid w:val="0366FA26"/>
    <w:rsid w:val="036FADB5"/>
    <w:rsid w:val="0395F557"/>
    <w:rsid w:val="03A08B92"/>
    <w:rsid w:val="03AD3D00"/>
    <w:rsid w:val="03D648EE"/>
    <w:rsid w:val="03D78691"/>
    <w:rsid w:val="03D8B572"/>
    <w:rsid w:val="03DA28BB"/>
    <w:rsid w:val="03DDA15A"/>
    <w:rsid w:val="03E1593D"/>
    <w:rsid w:val="03E4E098"/>
    <w:rsid w:val="04124996"/>
    <w:rsid w:val="0430428A"/>
    <w:rsid w:val="0464E14F"/>
    <w:rsid w:val="047D9A47"/>
    <w:rsid w:val="04B9541C"/>
    <w:rsid w:val="04BF63C1"/>
    <w:rsid w:val="04C63345"/>
    <w:rsid w:val="04CD0264"/>
    <w:rsid w:val="04EF60A5"/>
    <w:rsid w:val="04F6C31B"/>
    <w:rsid w:val="04FCB027"/>
    <w:rsid w:val="04FFEA60"/>
    <w:rsid w:val="051C6CE9"/>
    <w:rsid w:val="0530A03D"/>
    <w:rsid w:val="055B5799"/>
    <w:rsid w:val="055F5192"/>
    <w:rsid w:val="0581C08F"/>
    <w:rsid w:val="05A0D433"/>
    <w:rsid w:val="05BFAB0F"/>
    <w:rsid w:val="05CC729D"/>
    <w:rsid w:val="05E252EB"/>
    <w:rsid w:val="05EB6FE2"/>
    <w:rsid w:val="05ED80DA"/>
    <w:rsid w:val="061B6DBA"/>
    <w:rsid w:val="0651AB2B"/>
    <w:rsid w:val="06733DBB"/>
    <w:rsid w:val="0692E7D5"/>
    <w:rsid w:val="06AA67CF"/>
    <w:rsid w:val="06B19422"/>
    <w:rsid w:val="06C43F54"/>
    <w:rsid w:val="06CF6EE8"/>
    <w:rsid w:val="06D445E7"/>
    <w:rsid w:val="06E7CA8B"/>
    <w:rsid w:val="06E811C6"/>
    <w:rsid w:val="06F6BCE7"/>
    <w:rsid w:val="07367B86"/>
    <w:rsid w:val="0745E759"/>
    <w:rsid w:val="074D6B5C"/>
    <w:rsid w:val="0758AD39"/>
    <w:rsid w:val="075B8660"/>
    <w:rsid w:val="07604288"/>
    <w:rsid w:val="0781CD91"/>
    <w:rsid w:val="07B2430A"/>
    <w:rsid w:val="07B76480"/>
    <w:rsid w:val="080041DC"/>
    <w:rsid w:val="080B05C7"/>
    <w:rsid w:val="0826FB03"/>
    <w:rsid w:val="083AEA44"/>
    <w:rsid w:val="085B2133"/>
    <w:rsid w:val="0877F6A9"/>
    <w:rsid w:val="08A0AA29"/>
    <w:rsid w:val="08AB4F3A"/>
    <w:rsid w:val="08B31949"/>
    <w:rsid w:val="08C11A47"/>
    <w:rsid w:val="08C9587A"/>
    <w:rsid w:val="08C97E9A"/>
    <w:rsid w:val="08D8A0B1"/>
    <w:rsid w:val="08E0D301"/>
    <w:rsid w:val="0916A35E"/>
    <w:rsid w:val="09386446"/>
    <w:rsid w:val="09532C7E"/>
    <w:rsid w:val="09695C45"/>
    <w:rsid w:val="09722CF0"/>
    <w:rsid w:val="099A15DF"/>
    <w:rsid w:val="09BEF124"/>
    <w:rsid w:val="09CD34D0"/>
    <w:rsid w:val="09D99380"/>
    <w:rsid w:val="0A15D898"/>
    <w:rsid w:val="0A19E3BF"/>
    <w:rsid w:val="0A22CDD1"/>
    <w:rsid w:val="0A448C83"/>
    <w:rsid w:val="0A624D4C"/>
    <w:rsid w:val="0A66D03F"/>
    <w:rsid w:val="0A6EF319"/>
    <w:rsid w:val="0A8A969B"/>
    <w:rsid w:val="0AA04A2C"/>
    <w:rsid w:val="0AA4C243"/>
    <w:rsid w:val="0ACD6714"/>
    <w:rsid w:val="0AE6B35E"/>
    <w:rsid w:val="0B09A75F"/>
    <w:rsid w:val="0B1AA194"/>
    <w:rsid w:val="0B573219"/>
    <w:rsid w:val="0B5E9BC5"/>
    <w:rsid w:val="0B8041D0"/>
    <w:rsid w:val="0B943111"/>
    <w:rsid w:val="0BBB25C7"/>
    <w:rsid w:val="0BC896C6"/>
    <w:rsid w:val="0BF51AE5"/>
    <w:rsid w:val="0C053DB1"/>
    <w:rsid w:val="0C390963"/>
    <w:rsid w:val="0C3BF69D"/>
    <w:rsid w:val="0C6DE265"/>
    <w:rsid w:val="0C89039A"/>
    <w:rsid w:val="0C931DC1"/>
    <w:rsid w:val="0CAB4244"/>
    <w:rsid w:val="0D1EA945"/>
    <w:rsid w:val="0D27FDF0"/>
    <w:rsid w:val="0D36FA67"/>
    <w:rsid w:val="0D3A61AF"/>
    <w:rsid w:val="0D6A9C1B"/>
    <w:rsid w:val="0D7DD467"/>
    <w:rsid w:val="0D7DD930"/>
    <w:rsid w:val="0D8D8DFC"/>
    <w:rsid w:val="0DC987EC"/>
    <w:rsid w:val="0DDBE981"/>
    <w:rsid w:val="0DDC5FD1"/>
    <w:rsid w:val="0DDFCEDD"/>
    <w:rsid w:val="0DEC8FEF"/>
    <w:rsid w:val="0DF4EA40"/>
    <w:rsid w:val="0DFF6064"/>
    <w:rsid w:val="0E2B9E29"/>
    <w:rsid w:val="0E43A615"/>
    <w:rsid w:val="0E577155"/>
    <w:rsid w:val="0E58A080"/>
    <w:rsid w:val="0E5B7AB3"/>
    <w:rsid w:val="0E71E822"/>
    <w:rsid w:val="0E766185"/>
    <w:rsid w:val="0E97FFE3"/>
    <w:rsid w:val="0EA2FC20"/>
    <w:rsid w:val="0ECC03DD"/>
    <w:rsid w:val="0ED32110"/>
    <w:rsid w:val="0EEAADDF"/>
    <w:rsid w:val="0F0D12FB"/>
    <w:rsid w:val="0F125BD0"/>
    <w:rsid w:val="0F39A055"/>
    <w:rsid w:val="0F6502E3"/>
    <w:rsid w:val="0F70BDF6"/>
    <w:rsid w:val="0F7EB478"/>
    <w:rsid w:val="0FA01CFB"/>
    <w:rsid w:val="0FB359B6"/>
    <w:rsid w:val="0FCB632D"/>
    <w:rsid w:val="0FE30305"/>
    <w:rsid w:val="101B4FF2"/>
    <w:rsid w:val="101B7C4E"/>
    <w:rsid w:val="1048672B"/>
    <w:rsid w:val="10655089"/>
    <w:rsid w:val="107B1D23"/>
    <w:rsid w:val="10B65F0B"/>
    <w:rsid w:val="10D23AC1"/>
    <w:rsid w:val="1107F5E8"/>
    <w:rsid w:val="110B58A7"/>
    <w:rsid w:val="111C7800"/>
    <w:rsid w:val="1121744F"/>
    <w:rsid w:val="112430B1"/>
    <w:rsid w:val="112C4DC0"/>
    <w:rsid w:val="11672D8F"/>
    <w:rsid w:val="116C2548"/>
    <w:rsid w:val="118FD1BE"/>
    <w:rsid w:val="1197A542"/>
    <w:rsid w:val="11A05C16"/>
    <w:rsid w:val="11E439E7"/>
    <w:rsid w:val="11ED21A8"/>
    <w:rsid w:val="11FF7DE9"/>
    <w:rsid w:val="12029AE4"/>
    <w:rsid w:val="12098C59"/>
    <w:rsid w:val="1231E54F"/>
    <w:rsid w:val="124E3A11"/>
    <w:rsid w:val="12878EE5"/>
    <w:rsid w:val="1291D2B4"/>
    <w:rsid w:val="129AB32D"/>
    <w:rsid w:val="12CE9E92"/>
    <w:rsid w:val="12F50338"/>
    <w:rsid w:val="12FD99B6"/>
    <w:rsid w:val="1302D6BC"/>
    <w:rsid w:val="13084295"/>
    <w:rsid w:val="13097504"/>
    <w:rsid w:val="13154F42"/>
    <w:rsid w:val="131B2C3C"/>
    <w:rsid w:val="1324330A"/>
    <w:rsid w:val="133DF805"/>
    <w:rsid w:val="135DBB0F"/>
    <w:rsid w:val="136C07A4"/>
    <w:rsid w:val="138007ED"/>
    <w:rsid w:val="13B3FD4E"/>
    <w:rsid w:val="13CDB5B0"/>
    <w:rsid w:val="141A0935"/>
    <w:rsid w:val="141D2A72"/>
    <w:rsid w:val="1456ACD4"/>
    <w:rsid w:val="145F8A28"/>
    <w:rsid w:val="147D3E4A"/>
    <w:rsid w:val="1480C4CB"/>
    <w:rsid w:val="1491881A"/>
    <w:rsid w:val="14C0036B"/>
    <w:rsid w:val="14C3B8EE"/>
    <w:rsid w:val="14DEECB2"/>
    <w:rsid w:val="14F48EB2"/>
    <w:rsid w:val="14F98B70"/>
    <w:rsid w:val="153C604A"/>
    <w:rsid w:val="156C219A"/>
    <w:rsid w:val="156EDF3A"/>
    <w:rsid w:val="1572B33A"/>
    <w:rsid w:val="15AB6D60"/>
    <w:rsid w:val="15B3D852"/>
    <w:rsid w:val="15C366CD"/>
    <w:rsid w:val="15E19868"/>
    <w:rsid w:val="15FC15D8"/>
    <w:rsid w:val="1616E817"/>
    <w:rsid w:val="163CD6A0"/>
    <w:rsid w:val="164ED401"/>
    <w:rsid w:val="1664DA13"/>
    <w:rsid w:val="1665359E"/>
    <w:rsid w:val="1671E39F"/>
    <w:rsid w:val="1682A02A"/>
    <w:rsid w:val="1689BAE7"/>
    <w:rsid w:val="16A16397"/>
    <w:rsid w:val="16D4B71A"/>
    <w:rsid w:val="16E8D307"/>
    <w:rsid w:val="16F36E8B"/>
    <w:rsid w:val="16F7445B"/>
    <w:rsid w:val="16F914D2"/>
    <w:rsid w:val="16FCD8BC"/>
    <w:rsid w:val="17109B10"/>
    <w:rsid w:val="1727052D"/>
    <w:rsid w:val="172F9200"/>
    <w:rsid w:val="1775AB6E"/>
    <w:rsid w:val="1779CD5A"/>
    <w:rsid w:val="179C51D9"/>
    <w:rsid w:val="17A3B348"/>
    <w:rsid w:val="17DE0FE8"/>
    <w:rsid w:val="17E6397A"/>
    <w:rsid w:val="1825289E"/>
    <w:rsid w:val="182CD686"/>
    <w:rsid w:val="183011E1"/>
    <w:rsid w:val="184ABAA3"/>
    <w:rsid w:val="18678ED2"/>
    <w:rsid w:val="18B58B33"/>
    <w:rsid w:val="18CCEC5F"/>
    <w:rsid w:val="18E95E40"/>
    <w:rsid w:val="18F81C80"/>
    <w:rsid w:val="191EF946"/>
    <w:rsid w:val="1927B1AC"/>
    <w:rsid w:val="1963EE49"/>
    <w:rsid w:val="1973CADD"/>
    <w:rsid w:val="1974C7F7"/>
    <w:rsid w:val="198E2D97"/>
    <w:rsid w:val="19C0E578"/>
    <w:rsid w:val="19CD48AA"/>
    <w:rsid w:val="19D6CB67"/>
    <w:rsid w:val="19D7AA87"/>
    <w:rsid w:val="19EE35B6"/>
    <w:rsid w:val="1A14AB98"/>
    <w:rsid w:val="1A230119"/>
    <w:rsid w:val="1A2E9D73"/>
    <w:rsid w:val="1A4A71BA"/>
    <w:rsid w:val="1A4E2B5A"/>
    <w:rsid w:val="1A5221E0"/>
    <w:rsid w:val="1A542D57"/>
    <w:rsid w:val="1A56041E"/>
    <w:rsid w:val="1A9EA3A5"/>
    <w:rsid w:val="1AB66D6F"/>
    <w:rsid w:val="1AF79A38"/>
    <w:rsid w:val="1B067257"/>
    <w:rsid w:val="1B1EE8E1"/>
    <w:rsid w:val="1B2ADECC"/>
    <w:rsid w:val="1B6D1B2E"/>
    <w:rsid w:val="1B7FF804"/>
    <w:rsid w:val="1B8A02FB"/>
    <w:rsid w:val="1B9A299A"/>
    <w:rsid w:val="1BD65C45"/>
    <w:rsid w:val="1BE18D78"/>
    <w:rsid w:val="1BE7F5F1"/>
    <w:rsid w:val="1BEFC73E"/>
    <w:rsid w:val="1C1124B7"/>
    <w:rsid w:val="1C1D022B"/>
    <w:rsid w:val="1C381668"/>
    <w:rsid w:val="1C76D746"/>
    <w:rsid w:val="1C8B9A5E"/>
    <w:rsid w:val="1CC5B4EB"/>
    <w:rsid w:val="1CD26AE2"/>
    <w:rsid w:val="1CF40EA8"/>
    <w:rsid w:val="1D138556"/>
    <w:rsid w:val="1D230F95"/>
    <w:rsid w:val="1D27098D"/>
    <w:rsid w:val="1D274EDA"/>
    <w:rsid w:val="1D2DF9F9"/>
    <w:rsid w:val="1D471B85"/>
    <w:rsid w:val="1D51A1EF"/>
    <w:rsid w:val="1D635A69"/>
    <w:rsid w:val="1D6550C2"/>
    <w:rsid w:val="1D687ACA"/>
    <w:rsid w:val="1D6A1CBE"/>
    <w:rsid w:val="1D936F36"/>
    <w:rsid w:val="1DAF3241"/>
    <w:rsid w:val="1E2A3B25"/>
    <w:rsid w:val="1E38C612"/>
    <w:rsid w:val="1E3B87A4"/>
    <w:rsid w:val="1E97EA7C"/>
    <w:rsid w:val="1E9BF164"/>
    <w:rsid w:val="1E9D6450"/>
    <w:rsid w:val="1EC8001D"/>
    <w:rsid w:val="1ECA2F01"/>
    <w:rsid w:val="1ECEC6B0"/>
    <w:rsid w:val="1EF335BE"/>
    <w:rsid w:val="1EFE0248"/>
    <w:rsid w:val="1F06C2EE"/>
    <w:rsid w:val="1F0E2290"/>
    <w:rsid w:val="1F180B44"/>
    <w:rsid w:val="1F5C5C7B"/>
    <w:rsid w:val="1F63CF59"/>
    <w:rsid w:val="1F69F88F"/>
    <w:rsid w:val="1F84F3F1"/>
    <w:rsid w:val="1FA6D8A2"/>
    <w:rsid w:val="1FACF364"/>
    <w:rsid w:val="1FBCBBC3"/>
    <w:rsid w:val="1FC32647"/>
    <w:rsid w:val="1FCC42AD"/>
    <w:rsid w:val="1FEECC2B"/>
    <w:rsid w:val="1FF061C6"/>
    <w:rsid w:val="1FFB9E0F"/>
    <w:rsid w:val="1FFD7887"/>
    <w:rsid w:val="2004F8E1"/>
    <w:rsid w:val="200AD3A2"/>
    <w:rsid w:val="20139888"/>
    <w:rsid w:val="20156533"/>
    <w:rsid w:val="2042A86B"/>
    <w:rsid w:val="20579CE4"/>
    <w:rsid w:val="2065C1C0"/>
    <w:rsid w:val="20A85F5A"/>
    <w:rsid w:val="20D87598"/>
    <w:rsid w:val="20ED67FB"/>
    <w:rsid w:val="20F46D00"/>
    <w:rsid w:val="20F4C818"/>
    <w:rsid w:val="20F4EFDF"/>
    <w:rsid w:val="20FA025D"/>
    <w:rsid w:val="2106CA00"/>
    <w:rsid w:val="2147BD88"/>
    <w:rsid w:val="2149C54E"/>
    <w:rsid w:val="214D0D3C"/>
    <w:rsid w:val="214D5EF2"/>
    <w:rsid w:val="21624A34"/>
    <w:rsid w:val="217231F4"/>
    <w:rsid w:val="21C863BA"/>
    <w:rsid w:val="21CF5426"/>
    <w:rsid w:val="21E3E683"/>
    <w:rsid w:val="220C581A"/>
    <w:rsid w:val="220E5CE3"/>
    <w:rsid w:val="222CC671"/>
    <w:rsid w:val="223716C9"/>
    <w:rsid w:val="22414567"/>
    <w:rsid w:val="22500DA0"/>
    <w:rsid w:val="225AA6FE"/>
    <w:rsid w:val="22718C98"/>
    <w:rsid w:val="2276300F"/>
    <w:rsid w:val="2284E307"/>
    <w:rsid w:val="229FC8B5"/>
    <w:rsid w:val="22A98286"/>
    <w:rsid w:val="22AC501A"/>
    <w:rsid w:val="22B197E6"/>
    <w:rsid w:val="22BB9CC2"/>
    <w:rsid w:val="22C25212"/>
    <w:rsid w:val="22E74776"/>
    <w:rsid w:val="22ECB382"/>
    <w:rsid w:val="22F01286"/>
    <w:rsid w:val="2308E855"/>
    <w:rsid w:val="2309C5C8"/>
    <w:rsid w:val="230E0255"/>
    <w:rsid w:val="2313FC35"/>
    <w:rsid w:val="238A0F48"/>
    <w:rsid w:val="23913517"/>
    <w:rsid w:val="2397D452"/>
    <w:rsid w:val="23FEA10F"/>
    <w:rsid w:val="240D52B5"/>
    <w:rsid w:val="2416620E"/>
    <w:rsid w:val="243F9D41"/>
    <w:rsid w:val="244CB57E"/>
    <w:rsid w:val="24948E3F"/>
    <w:rsid w:val="249FE570"/>
    <w:rsid w:val="24A6DEC6"/>
    <w:rsid w:val="24BA83A0"/>
    <w:rsid w:val="24C61A34"/>
    <w:rsid w:val="24E948DE"/>
    <w:rsid w:val="24F3ADCF"/>
    <w:rsid w:val="25123B10"/>
    <w:rsid w:val="2529AC59"/>
    <w:rsid w:val="25BF43A3"/>
    <w:rsid w:val="25C15B45"/>
    <w:rsid w:val="25CAE594"/>
    <w:rsid w:val="25E1FF01"/>
    <w:rsid w:val="25EC3404"/>
    <w:rsid w:val="260601E3"/>
    <w:rsid w:val="261CA5EB"/>
    <w:rsid w:val="262AE0B3"/>
    <w:rsid w:val="262D4713"/>
    <w:rsid w:val="265BFF48"/>
    <w:rsid w:val="266AD283"/>
    <w:rsid w:val="266B815B"/>
    <w:rsid w:val="268AE3F9"/>
    <w:rsid w:val="268FA684"/>
    <w:rsid w:val="26A9B89C"/>
    <w:rsid w:val="26B60838"/>
    <w:rsid w:val="26E11EF2"/>
    <w:rsid w:val="273DAE64"/>
    <w:rsid w:val="275D6529"/>
    <w:rsid w:val="2765052D"/>
    <w:rsid w:val="276ED604"/>
    <w:rsid w:val="27731964"/>
    <w:rsid w:val="279FD0CE"/>
    <w:rsid w:val="27BC548F"/>
    <w:rsid w:val="27CE7B7E"/>
    <w:rsid w:val="27CF558C"/>
    <w:rsid w:val="27D267F7"/>
    <w:rsid w:val="2803FEF0"/>
    <w:rsid w:val="2835E87B"/>
    <w:rsid w:val="2840B285"/>
    <w:rsid w:val="28471E26"/>
    <w:rsid w:val="284E296B"/>
    <w:rsid w:val="28843095"/>
    <w:rsid w:val="288E9A17"/>
    <w:rsid w:val="28A0827B"/>
    <w:rsid w:val="28AF223B"/>
    <w:rsid w:val="28B521E9"/>
    <w:rsid w:val="28ED3C9C"/>
    <w:rsid w:val="29001242"/>
    <w:rsid w:val="290FE2EF"/>
    <w:rsid w:val="2922BCEF"/>
    <w:rsid w:val="292F27D7"/>
    <w:rsid w:val="2935EDA0"/>
    <w:rsid w:val="2940152C"/>
    <w:rsid w:val="2947E29F"/>
    <w:rsid w:val="296B6B39"/>
    <w:rsid w:val="297DE065"/>
    <w:rsid w:val="297FA600"/>
    <w:rsid w:val="298E4EDF"/>
    <w:rsid w:val="29BA6887"/>
    <w:rsid w:val="29D4A80D"/>
    <w:rsid w:val="29F01020"/>
    <w:rsid w:val="29FAE61B"/>
    <w:rsid w:val="2A00C7DA"/>
    <w:rsid w:val="2A349013"/>
    <w:rsid w:val="2A5C6BA5"/>
    <w:rsid w:val="2A5F6A9A"/>
    <w:rsid w:val="2A842760"/>
    <w:rsid w:val="2AA1CD8C"/>
    <w:rsid w:val="2ABDBAF3"/>
    <w:rsid w:val="2ABE4EED"/>
    <w:rsid w:val="2AE007D1"/>
    <w:rsid w:val="2B1AA1E6"/>
    <w:rsid w:val="2B3BE195"/>
    <w:rsid w:val="2B465151"/>
    <w:rsid w:val="2B5C8456"/>
    <w:rsid w:val="2B846781"/>
    <w:rsid w:val="2B86DE44"/>
    <w:rsid w:val="2B93A6C3"/>
    <w:rsid w:val="2B9900F7"/>
    <w:rsid w:val="2B9E6AB5"/>
    <w:rsid w:val="2BE59A17"/>
    <w:rsid w:val="2C0A7233"/>
    <w:rsid w:val="2C22D110"/>
    <w:rsid w:val="2C3D9DED"/>
    <w:rsid w:val="2C467F7D"/>
    <w:rsid w:val="2C5A9867"/>
    <w:rsid w:val="2C6AD419"/>
    <w:rsid w:val="2C6B8835"/>
    <w:rsid w:val="2C87FDC0"/>
    <w:rsid w:val="2C88E338"/>
    <w:rsid w:val="2C8F2858"/>
    <w:rsid w:val="2C9B720C"/>
    <w:rsid w:val="2CB20473"/>
    <w:rsid w:val="2CBAD416"/>
    <w:rsid w:val="2CD12D33"/>
    <w:rsid w:val="2CD6A629"/>
    <w:rsid w:val="2CEB0B57"/>
    <w:rsid w:val="2D33D7CA"/>
    <w:rsid w:val="2D4428FD"/>
    <w:rsid w:val="2D4960E9"/>
    <w:rsid w:val="2D5E3AF8"/>
    <w:rsid w:val="2D63079C"/>
    <w:rsid w:val="2D639F14"/>
    <w:rsid w:val="2D6AF4A9"/>
    <w:rsid w:val="2D6C250D"/>
    <w:rsid w:val="2D7D1CB9"/>
    <w:rsid w:val="2D7F3A52"/>
    <w:rsid w:val="2DAA4B19"/>
    <w:rsid w:val="2DB62D1A"/>
    <w:rsid w:val="2DC0B817"/>
    <w:rsid w:val="2DE38A44"/>
    <w:rsid w:val="2DFC107C"/>
    <w:rsid w:val="2E0B5B0E"/>
    <w:rsid w:val="2E0FAF12"/>
    <w:rsid w:val="2E2EC27E"/>
    <w:rsid w:val="2E315D9A"/>
    <w:rsid w:val="2E468A19"/>
    <w:rsid w:val="2E697EF9"/>
    <w:rsid w:val="2E6B1C99"/>
    <w:rsid w:val="2E6F0E00"/>
    <w:rsid w:val="2EB39B91"/>
    <w:rsid w:val="2EFA48B7"/>
    <w:rsid w:val="2EFD8B20"/>
    <w:rsid w:val="2F28EA98"/>
    <w:rsid w:val="2F2F97EC"/>
    <w:rsid w:val="2F8C4A2E"/>
    <w:rsid w:val="2F961A75"/>
    <w:rsid w:val="2FBD5F52"/>
    <w:rsid w:val="2FC9AB7B"/>
    <w:rsid w:val="2FD26528"/>
    <w:rsid w:val="2FDDB5F3"/>
    <w:rsid w:val="2FE7FD8D"/>
    <w:rsid w:val="30005D69"/>
    <w:rsid w:val="3035C42C"/>
    <w:rsid w:val="30454DAD"/>
    <w:rsid w:val="304717D9"/>
    <w:rsid w:val="308A74E0"/>
    <w:rsid w:val="3090D86C"/>
    <w:rsid w:val="3091C057"/>
    <w:rsid w:val="30A00FA4"/>
    <w:rsid w:val="30B95046"/>
    <w:rsid w:val="30BC967A"/>
    <w:rsid w:val="30DC1080"/>
    <w:rsid w:val="30E74059"/>
    <w:rsid w:val="30E7985F"/>
    <w:rsid w:val="30FA5A72"/>
    <w:rsid w:val="30FA65FB"/>
    <w:rsid w:val="310270A4"/>
    <w:rsid w:val="31110F10"/>
    <w:rsid w:val="31197A47"/>
    <w:rsid w:val="3119BBC8"/>
    <w:rsid w:val="3128CE92"/>
    <w:rsid w:val="312CFC77"/>
    <w:rsid w:val="31593937"/>
    <w:rsid w:val="3166D4F2"/>
    <w:rsid w:val="3179A377"/>
    <w:rsid w:val="31910AEC"/>
    <w:rsid w:val="31A69E70"/>
    <w:rsid w:val="31A7A7BC"/>
    <w:rsid w:val="31CF13F3"/>
    <w:rsid w:val="31E20690"/>
    <w:rsid w:val="31E2E83A"/>
    <w:rsid w:val="31EAFB5D"/>
    <w:rsid w:val="321D345E"/>
    <w:rsid w:val="3222335A"/>
    <w:rsid w:val="3268F2A3"/>
    <w:rsid w:val="3273C684"/>
    <w:rsid w:val="328172EC"/>
    <w:rsid w:val="32934F6C"/>
    <w:rsid w:val="32A444D0"/>
    <w:rsid w:val="32BDC609"/>
    <w:rsid w:val="3300E43F"/>
    <w:rsid w:val="330443A5"/>
    <w:rsid w:val="33182830"/>
    <w:rsid w:val="3318D87B"/>
    <w:rsid w:val="3346BF59"/>
    <w:rsid w:val="334AA952"/>
    <w:rsid w:val="335F6C07"/>
    <w:rsid w:val="3361C7CF"/>
    <w:rsid w:val="3390AF2C"/>
    <w:rsid w:val="33A2F8ED"/>
    <w:rsid w:val="33AD943C"/>
    <w:rsid w:val="33CE8B50"/>
    <w:rsid w:val="341C1FAF"/>
    <w:rsid w:val="341FE006"/>
    <w:rsid w:val="342877CF"/>
    <w:rsid w:val="3435A215"/>
    <w:rsid w:val="343E055D"/>
    <w:rsid w:val="34562B08"/>
    <w:rsid w:val="346CA87D"/>
    <w:rsid w:val="346F61B0"/>
    <w:rsid w:val="348783EA"/>
    <w:rsid w:val="349B2D04"/>
    <w:rsid w:val="34AC9286"/>
    <w:rsid w:val="34B518CA"/>
    <w:rsid w:val="34BB0D31"/>
    <w:rsid w:val="34C7FFEC"/>
    <w:rsid w:val="34D35573"/>
    <w:rsid w:val="34D98CA5"/>
    <w:rsid w:val="34F77ECB"/>
    <w:rsid w:val="350FFFD1"/>
    <w:rsid w:val="35142975"/>
    <w:rsid w:val="3525D25B"/>
    <w:rsid w:val="354240AF"/>
    <w:rsid w:val="35495DE4"/>
    <w:rsid w:val="35744CD2"/>
    <w:rsid w:val="357B310B"/>
    <w:rsid w:val="35B00947"/>
    <w:rsid w:val="35C12E8A"/>
    <w:rsid w:val="35FB7837"/>
    <w:rsid w:val="361164DE"/>
    <w:rsid w:val="3621A3A1"/>
    <w:rsid w:val="362D06A3"/>
    <w:rsid w:val="363A780E"/>
    <w:rsid w:val="364FA483"/>
    <w:rsid w:val="3656DD92"/>
    <w:rsid w:val="367559CE"/>
    <w:rsid w:val="369A8AD0"/>
    <w:rsid w:val="36A18A9C"/>
    <w:rsid w:val="36A4C8DA"/>
    <w:rsid w:val="36EDA60A"/>
    <w:rsid w:val="36F36465"/>
    <w:rsid w:val="37103311"/>
    <w:rsid w:val="371BD2FC"/>
    <w:rsid w:val="371C291F"/>
    <w:rsid w:val="371E6D61"/>
    <w:rsid w:val="372D2434"/>
    <w:rsid w:val="372D2D30"/>
    <w:rsid w:val="37382C26"/>
    <w:rsid w:val="375AA32E"/>
    <w:rsid w:val="379092C7"/>
    <w:rsid w:val="37938690"/>
    <w:rsid w:val="3795295F"/>
    <w:rsid w:val="379FCBBE"/>
    <w:rsid w:val="37BE4561"/>
    <w:rsid w:val="37C46322"/>
    <w:rsid w:val="381E22AC"/>
    <w:rsid w:val="382E2388"/>
    <w:rsid w:val="383EFAF0"/>
    <w:rsid w:val="384015B0"/>
    <w:rsid w:val="384A0348"/>
    <w:rsid w:val="3875C2A1"/>
    <w:rsid w:val="387A34B4"/>
    <w:rsid w:val="3883A96B"/>
    <w:rsid w:val="38A36957"/>
    <w:rsid w:val="38AB49E9"/>
    <w:rsid w:val="38B2BB69"/>
    <w:rsid w:val="38B4709E"/>
    <w:rsid w:val="38BC8F11"/>
    <w:rsid w:val="38DA3FA9"/>
    <w:rsid w:val="38E2DA79"/>
    <w:rsid w:val="38E4068A"/>
    <w:rsid w:val="38E52D11"/>
    <w:rsid w:val="38EF6F4E"/>
    <w:rsid w:val="38F79258"/>
    <w:rsid w:val="39016561"/>
    <w:rsid w:val="3902C101"/>
    <w:rsid w:val="391A006A"/>
    <w:rsid w:val="391F114E"/>
    <w:rsid w:val="393B9D49"/>
    <w:rsid w:val="393F81A9"/>
    <w:rsid w:val="39594463"/>
    <w:rsid w:val="3961CFA7"/>
    <w:rsid w:val="39624CB1"/>
    <w:rsid w:val="396D4CEA"/>
    <w:rsid w:val="3976B35D"/>
    <w:rsid w:val="397C4F1E"/>
    <w:rsid w:val="39C0F379"/>
    <w:rsid w:val="39CCFE8F"/>
    <w:rsid w:val="39E28A91"/>
    <w:rsid w:val="39EB504B"/>
    <w:rsid w:val="39EE2E2D"/>
    <w:rsid w:val="3A12112D"/>
    <w:rsid w:val="3A412060"/>
    <w:rsid w:val="3A4AB33B"/>
    <w:rsid w:val="3A517111"/>
    <w:rsid w:val="3A5BD6F7"/>
    <w:rsid w:val="3A84AB20"/>
    <w:rsid w:val="3A850979"/>
    <w:rsid w:val="3A90046C"/>
    <w:rsid w:val="3A912EA1"/>
    <w:rsid w:val="3A9E1E22"/>
    <w:rsid w:val="3AA2E7F9"/>
    <w:rsid w:val="3AA9D077"/>
    <w:rsid w:val="3AA9DFDF"/>
    <w:rsid w:val="3AB59EE4"/>
    <w:rsid w:val="3AC53EA6"/>
    <w:rsid w:val="3AEE98F7"/>
    <w:rsid w:val="3AFDA008"/>
    <w:rsid w:val="3B05B1C7"/>
    <w:rsid w:val="3B13FF0D"/>
    <w:rsid w:val="3B19A88E"/>
    <w:rsid w:val="3B39F534"/>
    <w:rsid w:val="3B4BC6E4"/>
    <w:rsid w:val="3B59D45D"/>
    <w:rsid w:val="3B98D78F"/>
    <w:rsid w:val="3BC856F0"/>
    <w:rsid w:val="3BF92821"/>
    <w:rsid w:val="3C22FDC1"/>
    <w:rsid w:val="3C7B0FBC"/>
    <w:rsid w:val="3C83E9AC"/>
    <w:rsid w:val="3C871113"/>
    <w:rsid w:val="3C95BE06"/>
    <w:rsid w:val="3CA01656"/>
    <w:rsid w:val="3CCDE5DD"/>
    <w:rsid w:val="3CEEEDEA"/>
    <w:rsid w:val="3D23390B"/>
    <w:rsid w:val="3D4592E1"/>
    <w:rsid w:val="3D4AE187"/>
    <w:rsid w:val="3D541398"/>
    <w:rsid w:val="3D6BC681"/>
    <w:rsid w:val="3E01E908"/>
    <w:rsid w:val="3E1AF617"/>
    <w:rsid w:val="3E32ADCD"/>
    <w:rsid w:val="3E35BC3E"/>
    <w:rsid w:val="3E5B0F23"/>
    <w:rsid w:val="3E7775EA"/>
    <w:rsid w:val="3E8367A6"/>
    <w:rsid w:val="3E87FBDB"/>
    <w:rsid w:val="3E963614"/>
    <w:rsid w:val="3EA5F730"/>
    <w:rsid w:val="3F10A84D"/>
    <w:rsid w:val="3F17D1C2"/>
    <w:rsid w:val="3F1AABB0"/>
    <w:rsid w:val="3F263DA6"/>
    <w:rsid w:val="3F3668D2"/>
    <w:rsid w:val="3F5CAF81"/>
    <w:rsid w:val="3FE4BEEB"/>
    <w:rsid w:val="3FE50851"/>
    <w:rsid w:val="3FF41146"/>
    <w:rsid w:val="40122517"/>
    <w:rsid w:val="40122C1E"/>
    <w:rsid w:val="40320675"/>
    <w:rsid w:val="404D2115"/>
    <w:rsid w:val="40679894"/>
    <w:rsid w:val="4069A8CF"/>
    <w:rsid w:val="40931B4E"/>
    <w:rsid w:val="409D2195"/>
    <w:rsid w:val="40A681BD"/>
    <w:rsid w:val="40AA68BF"/>
    <w:rsid w:val="40B33342"/>
    <w:rsid w:val="413C91F9"/>
    <w:rsid w:val="41501F74"/>
    <w:rsid w:val="4155B268"/>
    <w:rsid w:val="415F70B2"/>
    <w:rsid w:val="41C292A7"/>
    <w:rsid w:val="41C9C965"/>
    <w:rsid w:val="41CC5065"/>
    <w:rsid w:val="41CDA60D"/>
    <w:rsid w:val="41D54F0A"/>
    <w:rsid w:val="41DBD123"/>
    <w:rsid w:val="41E7D816"/>
    <w:rsid w:val="41FF31A2"/>
    <w:rsid w:val="4236A0EA"/>
    <w:rsid w:val="42573C42"/>
    <w:rsid w:val="4264E929"/>
    <w:rsid w:val="426A957D"/>
    <w:rsid w:val="426CE1D6"/>
    <w:rsid w:val="4278EC9B"/>
    <w:rsid w:val="4287B8EE"/>
    <w:rsid w:val="428CBB39"/>
    <w:rsid w:val="42A85CE3"/>
    <w:rsid w:val="42CAF0C1"/>
    <w:rsid w:val="42D20BE9"/>
    <w:rsid w:val="42FA190F"/>
    <w:rsid w:val="431892B5"/>
    <w:rsid w:val="431C1341"/>
    <w:rsid w:val="434B5668"/>
    <w:rsid w:val="434FCB0D"/>
    <w:rsid w:val="4393FB22"/>
    <w:rsid w:val="439B482A"/>
    <w:rsid w:val="439CC9EB"/>
    <w:rsid w:val="43B9D525"/>
    <w:rsid w:val="43D7ABC3"/>
    <w:rsid w:val="43FDA3D0"/>
    <w:rsid w:val="43FF48F2"/>
    <w:rsid w:val="44198D6A"/>
    <w:rsid w:val="44419C3C"/>
    <w:rsid w:val="44438357"/>
    <w:rsid w:val="4466C122"/>
    <w:rsid w:val="44720EAC"/>
    <w:rsid w:val="447A456A"/>
    <w:rsid w:val="44ADFB4B"/>
    <w:rsid w:val="44EA518C"/>
    <w:rsid w:val="44F720FE"/>
    <w:rsid w:val="44F8EABD"/>
    <w:rsid w:val="450F2C1D"/>
    <w:rsid w:val="452AE9DE"/>
    <w:rsid w:val="45320DBD"/>
    <w:rsid w:val="454353F6"/>
    <w:rsid w:val="456EE966"/>
    <w:rsid w:val="457BF13F"/>
    <w:rsid w:val="457C5785"/>
    <w:rsid w:val="457E3954"/>
    <w:rsid w:val="4581BF41"/>
    <w:rsid w:val="4594A992"/>
    <w:rsid w:val="45A83CC8"/>
    <w:rsid w:val="45BA66EA"/>
    <w:rsid w:val="45C7F28C"/>
    <w:rsid w:val="45F2072E"/>
    <w:rsid w:val="45FDA619"/>
    <w:rsid w:val="463CA47E"/>
    <w:rsid w:val="463F17C6"/>
    <w:rsid w:val="46560894"/>
    <w:rsid w:val="46585CD3"/>
    <w:rsid w:val="466759A2"/>
    <w:rsid w:val="46A8348E"/>
    <w:rsid w:val="46BA2E94"/>
    <w:rsid w:val="46D17FF1"/>
    <w:rsid w:val="46F6F618"/>
    <w:rsid w:val="46FA92E9"/>
    <w:rsid w:val="4706DDFE"/>
    <w:rsid w:val="470DE21A"/>
    <w:rsid w:val="47152817"/>
    <w:rsid w:val="471945AB"/>
    <w:rsid w:val="47386291"/>
    <w:rsid w:val="47437745"/>
    <w:rsid w:val="474852E3"/>
    <w:rsid w:val="475BEE1B"/>
    <w:rsid w:val="477DD1EE"/>
    <w:rsid w:val="47985232"/>
    <w:rsid w:val="47A5AC0C"/>
    <w:rsid w:val="47B3FC98"/>
    <w:rsid w:val="47B9F39A"/>
    <w:rsid w:val="47C2BA86"/>
    <w:rsid w:val="47CC219A"/>
    <w:rsid w:val="47D38309"/>
    <w:rsid w:val="47D86EDB"/>
    <w:rsid w:val="480F1F50"/>
    <w:rsid w:val="4810BF43"/>
    <w:rsid w:val="482022F7"/>
    <w:rsid w:val="4833E4E7"/>
    <w:rsid w:val="4843B6DD"/>
    <w:rsid w:val="4867F04B"/>
    <w:rsid w:val="486C427D"/>
    <w:rsid w:val="48A3319A"/>
    <w:rsid w:val="48F80AA1"/>
    <w:rsid w:val="48FEC8E7"/>
    <w:rsid w:val="49171DD3"/>
    <w:rsid w:val="4924E303"/>
    <w:rsid w:val="492FA0FD"/>
    <w:rsid w:val="4935E94D"/>
    <w:rsid w:val="4937D75A"/>
    <w:rsid w:val="493969E8"/>
    <w:rsid w:val="494AFA42"/>
    <w:rsid w:val="4971187E"/>
    <w:rsid w:val="49B7E004"/>
    <w:rsid w:val="49BA38E1"/>
    <w:rsid w:val="49BEA624"/>
    <w:rsid w:val="49C1056D"/>
    <w:rsid w:val="49D3CC12"/>
    <w:rsid w:val="49DCB53E"/>
    <w:rsid w:val="49DD4BCC"/>
    <w:rsid w:val="4A19E689"/>
    <w:rsid w:val="4A249BA2"/>
    <w:rsid w:val="4A4F8A64"/>
    <w:rsid w:val="4A705F8F"/>
    <w:rsid w:val="4A914A44"/>
    <w:rsid w:val="4ABAB0C9"/>
    <w:rsid w:val="4AC3DF77"/>
    <w:rsid w:val="4AC6F177"/>
    <w:rsid w:val="4AC8FAF2"/>
    <w:rsid w:val="4AD0A5D5"/>
    <w:rsid w:val="4AD53A49"/>
    <w:rsid w:val="4AF8320D"/>
    <w:rsid w:val="4B5061A2"/>
    <w:rsid w:val="4B51BC4B"/>
    <w:rsid w:val="4B58C7F3"/>
    <w:rsid w:val="4B5BC5EB"/>
    <w:rsid w:val="4B5FA9B9"/>
    <w:rsid w:val="4B63B3F8"/>
    <w:rsid w:val="4B7AFE7F"/>
    <w:rsid w:val="4B7B1EAC"/>
    <w:rsid w:val="4B8CEB56"/>
    <w:rsid w:val="4B9D8C26"/>
    <w:rsid w:val="4BD6DE14"/>
    <w:rsid w:val="4BEDA3A3"/>
    <w:rsid w:val="4BEE9139"/>
    <w:rsid w:val="4BFFDD11"/>
    <w:rsid w:val="4C006217"/>
    <w:rsid w:val="4C033B18"/>
    <w:rsid w:val="4C091EAF"/>
    <w:rsid w:val="4C1631E6"/>
    <w:rsid w:val="4C1DEC9B"/>
    <w:rsid w:val="4C208EA5"/>
    <w:rsid w:val="4C22EBBD"/>
    <w:rsid w:val="4C2FF1BB"/>
    <w:rsid w:val="4C35F97F"/>
    <w:rsid w:val="4C769213"/>
    <w:rsid w:val="4C9415E4"/>
    <w:rsid w:val="4CA5D456"/>
    <w:rsid w:val="4CB4D504"/>
    <w:rsid w:val="4CBCDED1"/>
    <w:rsid w:val="4CC2E692"/>
    <w:rsid w:val="4CC747E0"/>
    <w:rsid w:val="4CCA0A22"/>
    <w:rsid w:val="4CEB4C2D"/>
    <w:rsid w:val="4CF81EF7"/>
    <w:rsid w:val="4D0EDFE4"/>
    <w:rsid w:val="4D17CE70"/>
    <w:rsid w:val="4D1A4F49"/>
    <w:rsid w:val="4D2107DC"/>
    <w:rsid w:val="4D2E4C2A"/>
    <w:rsid w:val="4D4763E4"/>
    <w:rsid w:val="4D710B42"/>
    <w:rsid w:val="4D8F9496"/>
    <w:rsid w:val="4D97FE38"/>
    <w:rsid w:val="4DA66271"/>
    <w:rsid w:val="4DAC87AA"/>
    <w:rsid w:val="4DACED7C"/>
    <w:rsid w:val="4DC3BEE5"/>
    <w:rsid w:val="4DFB5F99"/>
    <w:rsid w:val="4E188210"/>
    <w:rsid w:val="4E29A701"/>
    <w:rsid w:val="4E32E201"/>
    <w:rsid w:val="4E36FD10"/>
    <w:rsid w:val="4E99CC99"/>
    <w:rsid w:val="4EC1E7FC"/>
    <w:rsid w:val="4ECB0CEC"/>
    <w:rsid w:val="4ED4DF9C"/>
    <w:rsid w:val="4EDA47E7"/>
    <w:rsid w:val="4EE13B0C"/>
    <w:rsid w:val="4EEE0595"/>
    <w:rsid w:val="4EF474BB"/>
    <w:rsid w:val="4F01E11F"/>
    <w:rsid w:val="4F820890"/>
    <w:rsid w:val="4F8E88F4"/>
    <w:rsid w:val="4F9FB98A"/>
    <w:rsid w:val="4FB46CC8"/>
    <w:rsid w:val="4FB9EB69"/>
    <w:rsid w:val="4FC25833"/>
    <w:rsid w:val="4FC442B5"/>
    <w:rsid w:val="4FD9E6F2"/>
    <w:rsid w:val="4FEAA23E"/>
    <w:rsid w:val="4FF10AC0"/>
    <w:rsid w:val="4FF818E3"/>
    <w:rsid w:val="4FF87C5E"/>
    <w:rsid w:val="50288415"/>
    <w:rsid w:val="50331D4B"/>
    <w:rsid w:val="5035D0E4"/>
    <w:rsid w:val="503AC94F"/>
    <w:rsid w:val="50435FB2"/>
    <w:rsid w:val="50585947"/>
    <w:rsid w:val="505C12BF"/>
    <w:rsid w:val="507E82AF"/>
    <w:rsid w:val="5097ECAF"/>
    <w:rsid w:val="50B3947D"/>
    <w:rsid w:val="50C2182E"/>
    <w:rsid w:val="50E0EC35"/>
    <w:rsid w:val="50EB1643"/>
    <w:rsid w:val="510880C2"/>
    <w:rsid w:val="514B6656"/>
    <w:rsid w:val="5180A256"/>
    <w:rsid w:val="518F90A2"/>
    <w:rsid w:val="51AD5CAD"/>
    <w:rsid w:val="51B8848C"/>
    <w:rsid w:val="51CCD748"/>
    <w:rsid w:val="51D8A315"/>
    <w:rsid w:val="51F67082"/>
    <w:rsid w:val="5202A8C9"/>
    <w:rsid w:val="524F64DE"/>
    <w:rsid w:val="526A5B90"/>
    <w:rsid w:val="528586E1"/>
    <w:rsid w:val="529817B4"/>
    <w:rsid w:val="52B3310E"/>
    <w:rsid w:val="52D89604"/>
    <w:rsid w:val="52E4E7A4"/>
    <w:rsid w:val="52FB1FA2"/>
    <w:rsid w:val="532244BF"/>
    <w:rsid w:val="532C0DF9"/>
    <w:rsid w:val="5341F302"/>
    <w:rsid w:val="534DE94E"/>
    <w:rsid w:val="535B5AFF"/>
    <w:rsid w:val="537D4F5F"/>
    <w:rsid w:val="538A1368"/>
    <w:rsid w:val="53AC20EB"/>
    <w:rsid w:val="53B0C125"/>
    <w:rsid w:val="53C594E5"/>
    <w:rsid w:val="53CD5B93"/>
    <w:rsid w:val="53CDF308"/>
    <w:rsid w:val="53E8B3AE"/>
    <w:rsid w:val="53FF935D"/>
    <w:rsid w:val="5418217F"/>
    <w:rsid w:val="541FB5E5"/>
    <w:rsid w:val="5453AD08"/>
    <w:rsid w:val="548DEC2C"/>
    <w:rsid w:val="54A1C7EB"/>
    <w:rsid w:val="54B01A81"/>
    <w:rsid w:val="54D5450D"/>
    <w:rsid w:val="54D75EAE"/>
    <w:rsid w:val="551FD51A"/>
    <w:rsid w:val="5528BE8D"/>
    <w:rsid w:val="55379E4C"/>
    <w:rsid w:val="554552B5"/>
    <w:rsid w:val="55521A98"/>
    <w:rsid w:val="555B5544"/>
    <w:rsid w:val="556FDF82"/>
    <w:rsid w:val="5580FE8F"/>
    <w:rsid w:val="5595BC22"/>
    <w:rsid w:val="559964F6"/>
    <w:rsid w:val="55CD7C69"/>
    <w:rsid w:val="55D3CD83"/>
    <w:rsid w:val="55F0A614"/>
    <w:rsid w:val="56033668"/>
    <w:rsid w:val="561C11CF"/>
    <w:rsid w:val="5631937F"/>
    <w:rsid w:val="564494FF"/>
    <w:rsid w:val="56592FD1"/>
    <w:rsid w:val="565FF796"/>
    <w:rsid w:val="566A0B36"/>
    <w:rsid w:val="56711D54"/>
    <w:rsid w:val="567C7008"/>
    <w:rsid w:val="56884146"/>
    <w:rsid w:val="568BDB31"/>
    <w:rsid w:val="56A8C8D6"/>
    <w:rsid w:val="56AA84C1"/>
    <w:rsid w:val="56B005AF"/>
    <w:rsid w:val="56C91834"/>
    <w:rsid w:val="56D8DCCF"/>
    <w:rsid w:val="56ED3B5A"/>
    <w:rsid w:val="56F33013"/>
    <w:rsid w:val="573E10A8"/>
    <w:rsid w:val="57C0A40E"/>
    <w:rsid w:val="57DD3273"/>
    <w:rsid w:val="57DF8DE7"/>
    <w:rsid w:val="57E37F98"/>
    <w:rsid w:val="57EF4557"/>
    <w:rsid w:val="5859F2A8"/>
    <w:rsid w:val="585C65FC"/>
    <w:rsid w:val="5873FF99"/>
    <w:rsid w:val="58742860"/>
    <w:rsid w:val="5875A714"/>
    <w:rsid w:val="58762DAD"/>
    <w:rsid w:val="588164E1"/>
    <w:rsid w:val="589DD7E9"/>
    <w:rsid w:val="58CE7176"/>
    <w:rsid w:val="58D6A16D"/>
    <w:rsid w:val="5926AD56"/>
    <w:rsid w:val="592A42ED"/>
    <w:rsid w:val="592F51C7"/>
    <w:rsid w:val="59406A73"/>
    <w:rsid w:val="596A6B5C"/>
    <w:rsid w:val="5977CB30"/>
    <w:rsid w:val="597E934D"/>
    <w:rsid w:val="59A2AF71"/>
    <w:rsid w:val="59F907B9"/>
    <w:rsid w:val="59FEED26"/>
    <w:rsid w:val="5A020C35"/>
    <w:rsid w:val="5A0AEFC5"/>
    <w:rsid w:val="5A143D16"/>
    <w:rsid w:val="5A2E9B83"/>
    <w:rsid w:val="5A3DFF7A"/>
    <w:rsid w:val="5A6B893B"/>
    <w:rsid w:val="5A709886"/>
    <w:rsid w:val="5AAA478A"/>
    <w:rsid w:val="5ADDAD25"/>
    <w:rsid w:val="5ADEC15B"/>
    <w:rsid w:val="5AE05289"/>
    <w:rsid w:val="5AF085CC"/>
    <w:rsid w:val="5B108E3E"/>
    <w:rsid w:val="5B1BED68"/>
    <w:rsid w:val="5B345B26"/>
    <w:rsid w:val="5B610F90"/>
    <w:rsid w:val="5BC37005"/>
    <w:rsid w:val="5BD0A6CA"/>
    <w:rsid w:val="5BD993BB"/>
    <w:rsid w:val="5BE014E8"/>
    <w:rsid w:val="5BEB54E8"/>
    <w:rsid w:val="5BF653CC"/>
    <w:rsid w:val="5C348A15"/>
    <w:rsid w:val="5C62E7E2"/>
    <w:rsid w:val="5C6CEFB0"/>
    <w:rsid w:val="5C895B15"/>
    <w:rsid w:val="5C8B03FF"/>
    <w:rsid w:val="5C9DC823"/>
    <w:rsid w:val="5CC3CBAB"/>
    <w:rsid w:val="5CCDEE26"/>
    <w:rsid w:val="5CD488CC"/>
    <w:rsid w:val="5CE012A1"/>
    <w:rsid w:val="5CE476FE"/>
    <w:rsid w:val="5CE6C29F"/>
    <w:rsid w:val="5CEE420B"/>
    <w:rsid w:val="5D159426"/>
    <w:rsid w:val="5D2CF61B"/>
    <w:rsid w:val="5D455B4E"/>
    <w:rsid w:val="5D456ADA"/>
    <w:rsid w:val="5D506388"/>
    <w:rsid w:val="5D9C8CEA"/>
    <w:rsid w:val="5DA33EBC"/>
    <w:rsid w:val="5DCC5D7A"/>
    <w:rsid w:val="5E15B6D5"/>
    <w:rsid w:val="5E216F34"/>
    <w:rsid w:val="5E4C574E"/>
    <w:rsid w:val="5E4FC0D0"/>
    <w:rsid w:val="5E686AD4"/>
    <w:rsid w:val="5E6BB5FC"/>
    <w:rsid w:val="5E80BADA"/>
    <w:rsid w:val="5E94849E"/>
    <w:rsid w:val="5E96E998"/>
    <w:rsid w:val="5EC8837E"/>
    <w:rsid w:val="5EDAB515"/>
    <w:rsid w:val="5F1F3D8E"/>
    <w:rsid w:val="5F4DEC36"/>
    <w:rsid w:val="5F4E475E"/>
    <w:rsid w:val="5F845715"/>
    <w:rsid w:val="5F8D6F12"/>
    <w:rsid w:val="5FBC7033"/>
    <w:rsid w:val="5FC5D19F"/>
    <w:rsid w:val="5FC5DEFC"/>
    <w:rsid w:val="5FDFEFBF"/>
    <w:rsid w:val="60022A51"/>
    <w:rsid w:val="600A3E73"/>
    <w:rsid w:val="600B13F1"/>
    <w:rsid w:val="60369767"/>
    <w:rsid w:val="603C9FBD"/>
    <w:rsid w:val="604450E7"/>
    <w:rsid w:val="6079AD6D"/>
    <w:rsid w:val="6097B87F"/>
    <w:rsid w:val="60CDC2FD"/>
    <w:rsid w:val="60E4B40A"/>
    <w:rsid w:val="60F7E750"/>
    <w:rsid w:val="60FBF1A2"/>
    <w:rsid w:val="61075127"/>
    <w:rsid w:val="610CF1D4"/>
    <w:rsid w:val="61306679"/>
    <w:rsid w:val="613A7E91"/>
    <w:rsid w:val="61422E0C"/>
    <w:rsid w:val="614E967A"/>
    <w:rsid w:val="61648D78"/>
    <w:rsid w:val="617065B8"/>
    <w:rsid w:val="61A582C0"/>
    <w:rsid w:val="61D57BCF"/>
    <w:rsid w:val="61DB52D1"/>
    <w:rsid w:val="61DD8DA8"/>
    <w:rsid w:val="61E7CACE"/>
    <w:rsid w:val="61E941DA"/>
    <w:rsid w:val="6202A3FF"/>
    <w:rsid w:val="62112155"/>
    <w:rsid w:val="623306FE"/>
    <w:rsid w:val="627A9FF5"/>
    <w:rsid w:val="6298D4AD"/>
    <w:rsid w:val="62B824E7"/>
    <w:rsid w:val="62C01B24"/>
    <w:rsid w:val="62E85D3A"/>
    <w:rsid w:val="62EEAA9E"/>
    <w:rsid w:val="62F07D3D"/>
    <w:rsid w:val="62F3719A"/>
    <w:rsid w:val="62FA3091"/>
    <w:rsid w:val="6311C3FB"/>
    <w:rsid w:val="63222CA9"/>
    <w:rsid w:val="632C3A34"/>
    <w:rsid w:val="633ABBF8"/>
    <w:rsid w:val="6351CF18"/>
    <w:rsid w:val="638A820C"/>
    <w:rsid w:val="639434FF"/>
    <w:rsid w:val="6394F43E"/>
    <w:rsid w:val="63A80A24"/>
    <w:rsid w:val="63CF409D"/>
    <w:rsid w:val="63D539AE"/>
    <w:rsid w:val="63D909BB"/>
    <w:rsid w:val="63DCB982"/>
    <w:rsid w:val="64087D0F"/>
    <w:rsid w:val="640A7FE5"/>
    <w:rsid w:val="640F7A24"/>
    <w:rsid w:val="64394E67"/>
    <w:rsid w:val="644129C7"/>
    <w:rsid w:val="6442B176"/>
    <w:rsid w:val="645D51B6"/>
    <w:rsid w:val="64949000"/>
    <w:rsid w:val="64DEABB5"/>
    <w:rsid w:val="64E20DB2"/>
    <w:rsid w:val="650740BE"/>
    <w:rsid w:val="651A5EC9"/>
    <w:rsid w:val="6522083C"/>
    <w:rsid w:val="653E67FD"/>
    <w:rsid w:val="654C75E7"/>
    <w:rsid w:val="6554BEC8"/>
    <w:rsid w:val="65899C14"/>
    <w:rsid w:val="65B0A3FA"/>
    <w:rsid w:val="65BC8282"/>
    <w:rsid w:val="65C79736"/>
    <w:rsid w:val="65CE0DF2"/>
    <w:rsid w:val="65D4026E"/>
    <w:rsid w:val="65D51EC8"/>
    <w:rsid w:val="65DA53A9"/>
    <w:rsid w:val="65E45600"/>
    <w:rsid w:val="660349E8"/>
    <w:rsid w:val="661B8B34"/>
    <w:rsid w:val="663FBCD4"/>
    <w:rsid w:val="6644FA91"/>
    <w:rsid w:val="664EAB8C"/>
    <w:rsid w:val="664FA809"/>
    <w:rsid w:val="666F2B29"/>
    <w:rsid w:val="66754549"/>
    <w:rsid w:val="667C73EE"/>
    <w:rsid w:val="668B828A"/>
    <w:rsid w:val="66A36252"/>
    <w:rsid w:val="66B21593"/>
    <w:rsid w:val="66BB3BF1"/>
    <w:rsid w:val="66BD0900"/>
    <w:rsid w:val="66BE0B6E"/>
    <w:rsid w:val="66C7D8A9"/>
    <w:rsid w:val="66D9FF7F"/>
    <w:rsid w:val="66DCA9ED"/>
    <w:rsid w:val="66FC9F72"/>
    <w:rsid w:val="670F5723"/>
    <w:rsid w:val="6723A4ED"/>
    <w:rsid w:val="67256C75"/>
    <w:rsid w:val="673BC7B3"/>
    <w:rsid w:val="674A5039"/>
    <w:rsid w:val="6775AF03"/>
    <w:rsid w:val="6778B21B"/>
    <w:rsid w:val="677A3E8D"/>
    <w:rsid w:val="678DE901"/>
    <w:rsid w:val="67B45D76"/>
    <w:rsid w:val="67DEA650"/>
    <w:rsid w:val="67E00B1A"/>
    <w:rsid w:val="67EE44E2"/>
    <w:rsid w:val="67F6A2E5"/>
    <w:rsid w:val="681EA058"/>
    <w:rsid w:val="682D3DE9"/>
    <w:rsid w:val="686362C2"/>
    <w:rsid w:val="68694749"/>
    <w:rsid w:val="6879E6E7"/>
    <w:rsid w:val="689D2A5B"/>
    <w:rsid w:val="68A8588B"/>
    <w:rsid w:val="68B8AD72"/>
    <w:rsid w:val="68B976C0"/>
    <w:rsid w:val="68C13CD6"/>
    <w:rsid w:val="68E86D7B"/>
    <w:rsid w:val="68F0A675"/>
    <w:rsid w:val="691FC915"/>
    <w:rsid w:val="6929B962"/>
    <w:rsid w:val="69B5148C"/>
    <w:rsid w:val="69C2BD45"/>
    <w:rsid w:val="69E80CE6"/>
    <w:rsid w:val="69EBE0F4"/>
    <w:rsid w:val="6A0A0294"/>
    <w:rsid w:val="6A2F3A0B"/>
    <w:rsid w:val="6A37E141"/>
    <w:rsid w:val="6A3CC146"/>
    <w:rsid w:val="6A4249E6"/>
    <w:rsid w:val="6A486D7F"/>
    <w:rsid w:val="6A5D57D3"/>
    <w:rsid w:val="6A8C8921"/>
    <w:rsid w:val="6A933322"/>
    <w:rsid w:val="6A951350"/>
    <w:rsid w:val="6A9A0079"/>
    <w:rsid w:val="6AAB5FF7"/>
    <w:rsid w:val="6AD53A64"/>
    <w:rsid w:val="6AF4F67D"/>
    <w:rsid w:val="6B13BEA0"/>
    <w:rsid w:val="6B642E7B"/>
    <w:rsid w:val="6B715ED3"/>
    <w:rsid w:val="6B7AFB85"/>
    <w:rsid w:val="6BA3D228"/>
    <w:rsid w:val="6BAEE31A"/>
    <w:rsid w:val="6BF3E11C"/>
    <w:rsid w:val="6BF6A2E8"/>
    <w:rsid w:val="6C272DE1"/>
    <w:rsid w:val="6C698455"/>
    <w:rsid w:val="6C6BCF17"/>
    <w:rsid w:val="6C727BF6"/>
    <w:rsid w:val="6C8DA2C1"/>
    <w:rsid w:val="6CAE9C15"/>
    <w:rsid w:val="6CC314A4"/>
    <w:rsid w:val="6CDB2C63"/>
    <w:rsid w:val="6CE46FD6"/>
    <w:rsid w:val="6CEC32DD"/>
    <w:rsid w:val="6CF92309"/>
    <w:rsid w:val="6D1DB6C2"/>
    <w:rsid w:val="6D2BA50E"/>
    <w:rsid w:val="6D33437C"/>
    <w:rsid w:val="6D5DCB63"/>
    <w:rsid w:val="6D6E121F"/>
    <w:rsid w:val="6D985BCF"/>
    <w:rsid w:val="6D9C93EE"/>
    <w:rsid w:val="6DC3729B"/>
    <w:rsid w:val="6DC6EEDC"/>
    <w:rsid w:val="6DD2FC10"/>
    <w:rsid w:val="6DE43C1F"/>
    <w:rsid w:val="6DF3481A"/>
    <w:rsid w:val="6E02BF5A"/>
    <w:rsid w:val="6E2BA8C9"/>
    <w:rsid w:val="6E2C735F"/>
    <w:rsid w:val="6E2E05AE"/>
    <w:rsid w:val="6E320267"/>
    <w:rsid w:val="6E3988D8"/>
    <w:rsid w:val="6E43C191"/>
    <w:rsid w:val="6E52AAFC"/>
    <w:rsid w:val="6E6AB3FC"/>
    <w:rsid w:val="6E7EF5E5"/>
    <w:rsid w:val="6E982250"/>
    <w:rsid w:val="6EABEC31"/>
    <w:rsid w:val="6EB19CB1"/>
    <w:rsid w:val="6ECD7C9E"/>
    <w:rsid w:val="6ED1B9B2"/>
    <w:rsid w:val="6F0CE552"/>
    <w:rsid w:val="6F343C37"/>
    <w:rsid w:val="6F55884D"/>
    <w:rsid w:val="6F828172"/>
    <w:rsid w:val="6F8DFACD"/>
    <w:rsid w:val="6F98EDE7"/>
    <w:rsid w:val="6FB17732"/>
    <w:rsid w:val="6FB7F3BF"/>
    <w:rsid w:val="6FCEE194"/>
    <w:rsid w:val="6FD3E36A"/>
    <w:rsid w:val="6FE5661B"/>
    <w:rsid w:val="6FE5A1F2"/>
    <w:rsid w:val="700C4585"/>
    <w:rsid w:val="703199DE"/>
    <w:rsid w:val="704F3DD1"/>
    <w:rsid w:val="705DCB3F"/>
    <w:rsid w:val="70721E62"/>
    <w:rsid w:val="7079398B"/>
    <w:rsid w:val="70C1EBD1"/>
    <w:rsid w:val="70CCB9F6"/>
    <w:rsid w:val="70DBEA9A"/>
    <w:rsid w:val="70FCBC6A"/>
    <w:rsid w:val="71037B58"/>
    <w:rsid w:val="7110ACB8"/>
    <w:rsid w:val="7117A3D7"/>
    <w:rsid w:val="712286E8"/>
    <w:rsid w:val="7146602D"/>
    <w:rsid w:val="717E56D4"/>
    <w:rsid w:val="7194D64D"/>
    <w:rsid w:val="719669E4"/>
    <w:rsid w:val="71A815E6"/>
    <w:rsid w:val="71DE8C48"/>
    <w:rsid w:val="71E34B2E"/>
    <w:rsid w:val="71E41A2A"/>
    <w:rsid w:val="72011FAB"/>
    <w:rsid w:val="72135754"/>
    <w:rsid w:val="721F0F2C"/>
    <w:rsid w:val="722BE057"/>
    <w:rsid w:val="722DD2BE"/>
    <w:rsid w:val="722E2FBD"/>
    <w:rsid w:val="723C14F6"/>
    <w:rsid w:val="724F2870"/>
    <w:rsid w:val="725F2B11"/>
    <w:rsid w:val="7283E92F"/>
    <w:rsid w:val="7289EAB0"/>
    <w:rsid w:val="72A3BC5E"/>
    <w:rsid w:val="72BC23A7"/>
    <w:rsid w:val="72C46D68"/>
    <w:rsid w:val="72D4CCE6"/>
    <w:rsid w:val="72EFF1E0"/>
    <w:rsid w:val="731F5C91"/>
    <w:rsid w:val="73292CCC"/>
    <w:rsid w:val="734AFE32"/>
    <w:rsid w:val="735352AB"/>
    <w:rsid w:val="73554BB2"/>
    <w:rsid w:val="7357890A"/>
    <w:rsid w:val="73584BAE"/>
    <w:rsid w:val="7360CEDC"/>
    <w:rsid w:val="736884BE"/>
    <w:rsid w:val="73789641"/>
    <w:rsid w:val="737A509A"/>
    <w:rsid w:val="73806359"/>
    <w:rsid w:val="73C736F6"/>
    <w:rsid w:val="73E55BA4"/>
    <w:rsid w:val="73E624E3"/>
    <w:rsid w:val="73F0CF87"/>
    <w:rsid w:val="7424824B"/>
    <w:rsid w:val="7433A425"/>
    <w:rsid w:val="745EB223"/>
    <w:rsid w:val="7469FA8B"/>
    <w:rsid w:val="7471C8BC"/>
    <w:rsid w:val="74A4083B"/>
    <w:rsid w:val="74A7E10F"/>
    <w:rsid w:val="74AD5241"/>
    <w:rsid w:val="74BD92CC"/>
    <w:rsid w:val="74C1A46F"/>
    <w:rsid w:val="74C79678"/>
    <w:rsid w:val="74D148F0"/>
    <w:rsid w:val="74F1C901"/>
    <w:rsid w:val="7501D26D"/>
    <w:rsid w:val="7518AA45"/>
    <w:rsid w:val="75284A65"/>
    <w:rsid w:val="752A704E"/>
    <w:rsid w:val="753DD5A0"/>
    <w:rsid w:val="7540FDD5"/>
    <w:rsid w:val="7559E8D9"/>
    <w:rsid w:val="7566751B"/>
    <w:rsid w:val="757B962F"/>
    <w:rsid w:val="7597D0F8"/>
    <w:rsid w:val="75B0C684"/>
    <w:rsid w:val="75B59646"/>
    <w:rsid w:val="75C8F770"/>
    <w:rsid w:val="75C9007D"/>
    <w:rsid w:val="75D08D67"/>
    <w:rsid w:val="75F91838"/>
    <w:rsid w:val="760988C3"/>
    <w:rsid w:val="7619ED8F"/>
    <w:rsid w:val="7638103A"/>
    <w:rsid w:val="763A89F4"/>
    <w:rsid w:val="764C9F45"/>
    <w:rsid w:val="76548C91"/>
    <w:rsid w:val="765E679F"/>
    <w:rsid w:val="7668CA7C"/>
    <w:rsid w:val="76736FD3"/>
    <w:rsid w:val="767E7413"/>
    <w:rsid w:val="7692AD27"/>
    <w:rsid w:val="7694D836"/>
    <w:rsid w:val="76B0B828"/>
    <w:rsid w:val="76B7C85F"/>
    <w:rsid w:val="76BB2979"/>
    <w:rsid w:val="76CA78BA"/>
    <w:rsid w:val="76DE875E"/>
    <w:rsid w:val="76E5FB22"/>
    <w:rsid w:val="770478B5"/>
    <w:rsid w:val="770F4063"/>
    <w:rsid w:val="772E0976"/>
    <w:rsid w:val="77467222"/>
    <w:rsid w:val="775F8A7C"/>
    <w:rsid w:val="77607214"/>
    <w:rsid w:val="777B839F"/>
    <w:rsid w:val="777E5D78"/>
    <w:rsid w:val="778BCCEF"/>
    <w:rsid w:val="77B48B4A"/>
    <w:rsid w:val="77B5E9B0"/>
    <w:rsid w:val="77D43A73"/>
    <w:rsid w:val="77DC2BF7"/>
    <w:rsid w:val="77DE6F4F"/>
    <w:rsid w:val="77FBAD48"/>
    <w:rsid w:val="7808E9B2"/>
    <w:rsid w:val="7837BA22"/>
    <w:rsid w:val="7851DCC9"/>
    <w:rsid w:val="785561DE"/>
    <w:rsid w:val="7861EB35"/>
    <w:rsid w:val="7872B338"/>
    <w:rsid w:val="787E9231"/>
    <w:rsid w:val="78838159"/>
    <w:rsid w:val="78D4CF98"/>
    <w:rsid w:val="78E65355"/>
    <w:rsid w:val="78EE828B"/>
    <w:rsid w:val="790F683E"/>
    <w:rsid w:val="79440F12"/>
    <w:rsid w:val="795ED9E2"/>
    <w:rsid w:val="795EFE0F"/>
    <w:rsid w:val="79796F29"/>
    <w:rsid w:val="797A9740"/>
    <w:rsid w:val="7986BFD5"/>
    <w:rsid w:val="7996AC0B"/>
    <w:rsid w:val="799AE492"/>
    <w:rsid w:val="79A4BA13"/>
    <w:rsid w:val="79CECC67"/>
    <w:rsid w:val="79D8C3BC"/>
    <w:rsid w:val="79DE8532"/>
    <w:rsid w:val="79E28DDC"/>
    <w:rsid w:val="79E717BD"/>
    <w:rsid w:val="79EA4FF9"/>
    <w:rsid w:val="79F798C0"/>
    <w:rsid w:val="79FF6B90"/>
    <w:rsid w:val="7A2D1F70"/>
    <w:rsid w:val="7A4C31D1"/>
    <w:rsid w:val="7A4CBB47"/>
    <w:rsid w:val="7A5E5D62"/>
    <w:rsid w:val="7AABE32C"/>
    <w:rsid w:val="7AB939CD"/>
    <w:rsid w:val="7AF0CEA8"/>
    <w:rsid w:val="7B0F74D9"/>
    <w:rsid w:val="7B2EFDC1"/>
    <w:rsid w:val="7B3434F6"/>
    <w:rsid w:val="7B782C70"/>
    <w:rsid w:val="7BA52B9E"/>
    <w:rsid w:val="7BAC603B"/>
    <w:rsid w:val="7BB205A5"/>
    <w:rsid w:val="7BC05729"/>
    <w:rsid w:val="7BCB3EA0"/>
    <w:rsid w:val="7BDBC6F0"/>
    <w:rsid w:val="7BED9A0A"/>
    <w:rsid w:val="7C02B358"/>
    <w:rsid w:val="7C08065E"/>
    <w:rsid w:val="7C0D5EEC"/>
    <w:rsid w:val="7C18EA3E"/>
    <w:rsid w:val="7C2FC075"/>
    <w:rsid w:val="7C50CFA6"/>
    <w:rsid w:val="7C60CB38"/>
    <w:rsid w:val="7C62719C"/>
    <w:rsid w:val="7C90A764"/>
    <w:rsid w:val="7C9CB392"/>
    <w:rsid w:val="7CD3DE5A"/>
    <w:rsid w:val="7CE22BFD"/>
    <w:rsid w:val="7D01A4A9"/>
    <w:rsid w:val="7D11B5E6"/>
    <w:rsid w:val="7D4B558A"/>
    <w:rsid w:val="7D5394FF"/>
    <w:rsid w:val="7D54D6D5"/>
    <w:rsid w:val="7D63E914"/>
    <w:rsid w:val="7D71B8D6"/>
    <w:rsid w:val="7D7BA8DB"/>
    <w:rsid w:val="7D806CFC"/>
    <w:rsid w:val="7D87866B"/>
    <w:rsid w:val="7D87C2A1"/>
    <w:rsid w:val="7D88B78C"/>
    <w:rsid w:val="7D980203"/>
    <w:rsid w:val="7D99091E"/>
    <w:rsid w:val="7DB695EA"/>
    <w:rsid w:val="7DC64C85"/>
    <w:rsid w:val="7DF77039"/>
    <w:rsid w:val="7DFE41FD"/>
    <w:rsid w:val="7E1AA3C6"/>
    <w:rsid w:val="7E1EF317"/>
    <w:rsid w:val="7E231144"/>
    <w:rsid w:val="7E2D429B"/>
    <w:rsid w:val="7E715D91"/>
    <w:rsid w:val="7EA89BE8"/>
    <w:rsid w:val="7EAC79F8"/>
    <w:rsid w:val="7ED90E12"/>
    <w:rsid w:val="7EDC0533"/>
    <w:rsid w:val="7EEDD8A1"/>
    <w:rsid w:val="7EF6E495"/>
    <w:rsid w:val="7F0433FD"/>
    <w:rsid w:val="7F1F9D8A"/>
    <w:rsid w:val="7F2828F2"/>
    <w:rsid w:val="7F2F22E8"/>
    <w:rsid w:val="7F452B5D"/>
    <w:rsid w:val="7F5530DD"/>
    <w:rsid w:val="7F5FB4AF"/>
    <w:rsid w:val="7F83A200"/>
    <w:rsid w:val="7F8EA3C6"/>
    <w:rsid w:val="7F9375FC"/>
    <w:rsid w:val="7FA1BACF"/>
    <w:rsid w:val="7FB1D8FA"/>
    <w:rsid w:val="7FB882A9"/>
    <w:rsid w:val="7FC89399"/>
    <w:rsid w:val="7FCC8087"/>
    <w:rsid w:val="7FCDFEFA"/>
    <w:rsid w:val="7FF7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0ECCE6"/>
  <w15:chartTrackingRefBased/>
  <w15:docId w15:val="{DDDC37F0-1725-4965-8AAB-CB21FBA2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eaderChar" w:customStyle="1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uiPriority w:val="99"/>
    <w:rsid w:val="00623671"/>
    <w:rPr>
      <w:rFonts w:ascii="Arial" w:hAnsi="Arial"/>
      <w:sz w:val="24"/>
    </w:rPr>
  </w:style>
  <w:style w:type="character" w:styleId="Heading1Char" w:customStyle="1">
    <w:name w:val="Heading 1 Char"/>
    <w:link w:val="Heading1"/>
    <w:rsid w:val="00EE087B"/>
    <w:rPr>
      <w:rFonts w:ascii="Arial" w:hAnsi="Arial"/>
      <w:sz w:val="32"/>
      <w:lang w:val="en-US" w:eastAsia="en-US"/>
    </w:rPr>
  </w:style>
  <w:style w:type="character" w:styleId="Heading3Char" w:customStyle="1">
    <w:name w:val="Heading 3 Char"/>
    <w:link w:val="Heading3"/>
    <w:rsid w:val="00EE087B"/>
    <w:rPr>
      <w:rFonts w:ascii="Arial" w:hAnsi="Arial"/>
      <w:b/>
      <w:color w:val="FFFFFF"/>
      <w:sz w:val="26"/>
      <w:lang w:val="en-US" w:eastAsia="en-US"/>
    </w:rPr>
  </w:style>
  <w:style w:type="character" w:styleId="Heading4Char" w:customStyle="1">
    <w:name w:val="Heading 4 Char"/>
    <w:link w:val="Heading4"/>
    <w:rsid w:val="00EE087B"/>
    <w:rPr>
      <w:rFonts w:ascii="Arial" w:hAnsi="Arial"/>
      <w:i/>
      <w:sz w:val="18"/>
      <w:lang w:val="en-US" w:eastAsia="en-US"/>
    </w:rPr>
  </w:style>
  <w:style w:type="character" w:styleId="normaltextrun" w:customStyle="1">
    <w:name w:val="normaltextrun"/>
    <w:basedOn w:val="DefaultParagraphFont"/>
    <w:rsid w:val="00B66DA7"/>
  </w:style>
  <w:style w:type="character" w:styleId="eop" w:customStyle="1">
    <w:name w:val="eop"/>
    <w:basedOn w:val="DefaultParagraphFont"/>
    <w:rsid w:val="00B66DA7"/>
  </w:style>
  <w:style w:type="table" w:styleId="TableGrid">
    <w:name w:val="Table Grid"/>
    <w:basedOn w:val="TableNormal"/>
    <w:rsid w:val="00CD0E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11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0DB"/>
    <w:rPr>
      <w:color w:val="0000FF"/>
      <w:u w:val="single"/>
    </w:rPr>
  </w:style>
  <w:style w:type="character" w:styleId="FollowedHyperlink">
    <w:name w:val="FollowedHyperlink"/>
    <w:basedOn w:val="DefaultParagraphFont"/>
    <w:rsid w:val="005328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58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3465">
                      <w:marLeft w:val="30"/>
                      <w:marRight w:val="30"/>
                      <w:marTop w:val="3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25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47078">
                          <w:marLeft w:val="78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C:\Documents and Settings\mmatthew\Application Data\Microsoft\Templates\Project Charter Form_1.0.dot</ap:Template>
  <ap:Application>Microsoft Word for the web</ap:Application>
  <ap:DocSecurity>0</ap:DocSecurity>
  <ap:ScaleCrop>false</ap:ScaleCrop>
  <ap:Company>CVR/IT Consulting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Meeting Minutes Template</dc:title>
  <dc:subject/>
  <dc:creator>Dr. Gary J. Evans, PMP</dc:creator>
  <keywords>Meeting Minutes</keywords>
  <dc:description>Template history: origin - Written by Covansys for the City of Raleigh, NC, Enterprise PMO.  Generic format by CVR/IT (www.cvr-it.com).  May be used freely but please retain this reference.</dc:description>
  <lastModifiedBy>Bojanapati, Mr. Venkata Viswa Kasi Lohith Rahul</lastModifiedBy>
  <revision>7</revision>
  <lastPrinted>2022-09-23T03:53:00.0000000Z</lastPrinted>
  <dcterms:created xsi:type="dcterms:W3CDTF">2024-09-24T17:16:00.0000000Z</dcterms:created>
  <dcterms:modified xsi:type="dcterms:W3CDTF">2024-09-25T15:03:21.2183364Z</dcterms:modified>
  <category>Rev 1.1;last template edit 3-5-05 gje</category>
</coreProperties>
</file>