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16AA" w14:textId="77777777" w:rsidR="00EE087B" w:rsidRPr="00873A90" w:rsidRDefault="34D98CA5" w:rsidP="191EF946">
      <w:pPr>
        <w:pStyle w:val="Heading1"/>
        <w:rPr>
          <w:rFonts w:ascii="Times New Roman" w:hAnsi="Times New Roman"/>
          <w:b/>
          <w:bCs/>
          <w:color w:val="800080"/>
          <w:sz w:val="20"/>
        </w:rPr>
      </w:pPr>
      <w:r w:rsidRPr="191EF946">
        <w:rPr>
          <w:rFonts w:ascii="Times New Roman" w:hAnsi="Times New Roman"/>
          <w:b/>
          <w:bCs/>
          <w:color w:val="800080"/>
          <w:sz w:val="20"/>
        </w:rPr>
        <w:t>MEETING AGENDA</w:t>
      </w:r>
    </w:p>
    <w:p w14:paraId="672A6659" w14:textId="77777777" w:rsidR="00EE087B" w:rsidRPr="00873A90" w:rsidRDefault="00EE087B" w:rsidP="191EF946">
      <w:pPr>
        <w:rPr>
          <w:rFonts w:ascii="Times New Roman" w:hAnsi="Times New Roman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EE087B" w:rsidRPr="00873A90" w14:paraId="43BB48AF" w14:textId="77777777" w:rsidTr="4CC2E692">
        <w:trPr>
          <w:cantSplit/>
          <w:tblHeader/>
        </w:trPr>
        <w:tc>
          <w:tcPr>
            <w:tcW w:w="2340" w:type="dxa"/>
            <w:shd w:val="clear" w:color="auto" w:fill="FFFFFF" w:themeFill="background1"/>
          </w:tcPr>
          <w:p w14:paraId="3A760DAB" w14:textId="77777777" w:rsidR="00EE087B" w:rsidRPr="00873A90" w:rsidRDefault="34D98CA5" w:rsidP="191EF946">
            <w:pPr>
              <w:pStyle w:val="Heading4"/>
              <w:rPr>
                <w:rFonts w:ascii="Times New Roman" w:hAnsi="Times New Roman"/>
                <w:i w:val="0"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i w:val="0"/>
                <w:sz w:val="20"/>
              </w:rPr>
              <w:t>Team/Application Name:</w:t>
            </w:r>
          </w:p>
        </w:tc>
        <w:tc>
          <w:tcPr>
            <w:tcW w:w="7740" w:type="dxa"/>
            <w:gridSpan w:val="3"/>
          </w:tcPr>
          <w:p w14:paraId="081E1F79" w14:textId="1452F47A" w:rsidR="00EE087B" w:rsidRPr="00873A90" w:rsidRDefault="34D98CA5" w:rsidP="191EF946">
            <w:pPr>
              <w:pStyle w:val="Heading4"/>
              <w:rPr>
                <w:rFonts w:ascii="Times New Roman" w:hAnsi="Times New Roman"/>
                <w:i w:val="0"/>
                <w:sz w:val="20"/>
              </w:rPr>
            </w:pPr>
            <w:r w:rsidRPr="191EF946">
              <w:rPr>
                <w:rFonts w:ascii="Times New Roman" w:hAnsi="Times New Roman"/>
                <w:sz w:val="20"/>
              </w:rPr>
              <w:t xml:space="preserve">Team </w:t>
            </w:r>
            <w:r w:rsidR="00B3748A">
              <w:rPr>
                <w:rFonts w:ascii="Times New Roman" w:hAnsi="Times New Roman"/>
                <w:sz w:val="20"/>
              </w:rPr>
              <w:t>4</w:t>
            </w:r>
            <w:r w:rsidRPr="191EF946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EE087B" w:rsidRPr="00873A90" w14:paraId="14ED775A" w14:textId="77777777" w:rsidTr="4CC2E692">
        <w:trPr>
          <w:cantSplit/>
          <w:tblHeader/>
        </w:trPr>
        <w:tc>
          <w:tcPr>
            <w:tcW w:w="2340" w:type="dxa"/>
            <w:shd w:val="clear" w:color="auto" w:fill="FFFFFF" w:themeFill="background1"/>
          </w:tcPr>
          <w:p w14:paraId="6E3F03B4" w14:textId="77777777" w:rsidR="00EE087B" w:rsidRPr="00873A90" w:rsidRDefault="34D98CA5" w:rsidP="191EF946">
            <w:pPr>
              <w:pStyle w:val="Heading4"/>
              <w:rPr>
                <w:rFonts w:ascii="Times New Roman" w:hAnsi="Times New Roman"/>
                <w:i w:val="0"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i w:val="0"/>
                <w:sz w:val="20"/>
              </w:rPr>
              <w:t>Date of Meeting:</w:t>
            </w:r>
            <w:r w:rsidRPr="191EF946">
              <w:rPr>
                <w:rFonts w:ascii="Times New Roman" w:hAnsi="Times New Roman"/>
                <w:i w:val="0"/>
                <w:sz w:val="20"/>
              </w:rPr>
              <w:t xml:space="preserve"> (MM/DD/YYYY)</w:t>
            </w:r>
          </w:p>
        </w:tc>
        <w:tc>
          <w:tcPr>
            <w:tcW w:w="3060" w:type="dxa"/>
          </w:tcPr>
          <w:p w14:paraId="6065E051" w14:textId="79AFB87C" w:rsidR="00EE087B" w:rsidRPr="00873A90" w:rsidRDefault="008961E5" w:rsidP="4CC2E692">
            <w:pPr>
              <w:pStyle w:val="Heading4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10</w:t>
            </w:r>
            <w:r w:rsidR="75F91838" w:rsidRPr="4CC2E692">
              <w:rPr>
                <w:rFonts w:ascii="Times New Roman" w:hAnsi="Times New Roman"/>
                <w:i w:val="0"/>
                <w:sz w:val="20"/>
              </w:rPr>
              <w:t>/</w:t>
            </w:r>
            <w:r w:rsidR="00B3748A">
              <w:rPr>
                <w:rFonts w:ascii="Times New Roman" w:hAnsi="Times New Roman"/>
                <w:i w:val="0"/>
                <w:sz w:val="20"/>
              </w:rPr>
              <w:t>1</w:t>
            </w:r>
            <w:r w:rsidR="00CF04AF">
              <w:rPr>
                <w:rFonts w:ascii="Times New Roman" w:hAnsi="Times New Roman"/>
                <w:i w:val="0"/>
                <w:sz w:val="20"/>
              </w:rPr>
              <w:t>4</w:t>
            </w:r>
            <w:r>
              <w:rPr>
                <w:rFonts w:ascii="Times New Roman" w:hAnsi="Times New Roman"/>
                <w:i w:val="0"/>
                <w:sz w:val="20"/>
              </w:rPr>
              <w:t>/</w:t>
            </w:r>
            <w:r w:rsidR="75F91838" w:rsidRPr="4CC2E692">
              <w:rPr>
                <w:rFonts w:ascii="Times New Roman" w:hAnsi="Times New Roman"/>
                <w:i w:val="0"/>
                <w:sz w:val="20"/>
              </w:rPr>
              <w:t>2024</w:t>
            </w:r>
          </w:p>
        </w:tc>
        <w:tc>
          <w:tcPr>
            <w:tcW w:w="1800" w:type="dxa"/>
            <w:shd w:val="clear" w:color="auto" w:fill="FFFFFF" w:themeFill="background1"/>
          </w:tcPr>
          <w:p w14:paraId="5DFB5DF1" w14:textId="77777777" w:rsidR="00EE087B" w:rsidRPr="00873A90" w:rsidRDefault="34D98CA5" w:rsidP="191EF946">
            <w:pPr>
              <w:pStyle w:val="Heading4"/>
              <w:rPr>
                <w:rFonts w:ascii="Times New Roman" w:hAnsi="Times New Roman"/>
                <w:b/>
                <w:bCs/>
                <w:i w:val="0"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i w:val="0"/>
                <w:sz w:val="20"/>
              </w:rPr>
              <w:t>Time:</w:t>
            </w:r>
          </w:p>
        </w:tc>
        <w:tc>
          <w:tcPr>
            <w:tcW w:w="2880" w:type="dxa"/>
          </w:tcPr>
          <w:p w14:paraId="53112272" w14:textId="5853DE13" w:rsidR="00EE087B" w:rsidRPr="00873A90" w:rsidRDefault="00E946D0" w:rsidP="4CC2E692">
            <w:pPr>
              <w:pStyle w:val="Heading4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 xml:space="preserve">1:30 </w:t>
            </w:r>
            <w:r w:rsidR="310270A4" w:rsidRPr="4CC2E692">
              <w:rPr>
                <w:rFonts w:ascii="Times New Roman" w:hAnsi="Times New Roman"/>
                <w:i w:val="0"/>
                <w:sz w:val="20"/>
              </w:rPr>
              <w:t>PM</w:t>
            </w:r>
          </w:p>
        </w:tc>
      </w:tr>
      <w:tr w:rsidR="00EE087B" w:rsidRPr="00873A90" w14:paraId="4250DC96" w14:textId="77777777" w:rsidTr="4CC2E692">
        <w:trPr>
          <w:cantSplit/>
          <w:tblHeader/>
        </w:trPr>
        <w:tc>
          <w:tcPr>
            <w:tcW w:w="2340" w:type="dxa"/>
            <w:shd w:val="clear" w:color="auto" w:fill="FFFFFF" w:themeFill="background1"/>
          </w:tcPr>
          <w:p w14:paraId="42ECE103" w14:textId="77777777" w:rsidR="00EE087B" w:rsidRPr="00873A90" w:rsidRDefault="34D98CA5" w:rsidP="191EF946">
            <w:pPr>
              <w:pStyle w:val="Heading4"/>
              <w:rPr>
                <w:rFonts w:ascii="Times New Roman" w:hAnsi="Times New Roman"/>
                <w:b/>
                <w:bCs/>
                <w:i w:val="0"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i w:val="0"/>
                <w:sz w:val="20"/>
              </w:rPr>
              <w:t>Meeting Facilitator:</w:t>
            </w:r>
          </w:p>
        </w:tc>
        <w:tc>
          <w:tcPr>
            <w:tcW w:w="3060" w:type="dxa"/>
          </w:tcPr>
          <w:p w14:paraId="4DDB3CAF" w14:textId="731CA3C2" w:rsidR="00EE087B" w:rsidRPr="00873A90" w:rsidRDefault="00B3748A" w:rsidP="191EF946">
            <w:pPr>
              <w:pStyle w:val="Heading4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Diksha Korat</w:t>
            </w:r>
          </w:p>
        </w:tc>
        <w:tc>
          <w:tcPr>
            <w:tcW w:w="1800" w:type="dxa"/>
            <w:shd w:val="clear" w:color="auto" w:fill="FFFFFF" w:themeFill="background1"/>
          </w:tcPr>
          <w:p w14:paraId="5C4879D2" w14:textId="77777777" w:rsidR="00EE087B" w:rsidRPr="00873A90" w:rsidRDefault="34D98CA5" w:rsidP="191EF946">
            <w:pPr>
              <w:pStyle w:val="Heading4"/>
              <w:rPr>
                <w:rFonts w:ascii="Times New Roman" w:hAnsi="Times New Roman"/>
                <w:b/>
                <w:bCs/>
                <w:i w:val="0"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14:paraId="0150C4F4" w14:textId="6FB03445" w:rsidR="00EE087B" w:rsidRPr="00873A90" w:rsidRDefault="31593937" w:rsidP="4CC2E692">
            <w:pPr>
              <w:pStyle w:val="Heading4"/>
              <w:spacing w:line="259" w:lineRule="auto"/>
            </w:pPr>
            <w:r w:rsidRPr="4CC2E692">
              <w:rPr>
                <w:rFonts w:ascii="Times New Roman" w:hAnsi="Times New Roman"/>
                <w:i w:val="0"/>
                <w:sz w:val="20"/>
              </w:rPr>
              <w:t>Remote (Zoom)</w:t>
            </w:r>
          </w:p>
        </w:tc>
      </w:tr>
    </w:tbl>
    <w:p w14:paraId="0A37501D" w14:textId="77777777" w:rsidR="00EE087B" w:rsidRPr="00873A90" w:rsidRDefault="00EE087B" w:rsidP="1D471B85">
      <w:pPr>
        <w:rPr>
          <w:rFonts w:ascii="Times New Roman" w:hAnsi="Times New Roman"/>
          <w:sz w:val="20"/>
        </w:rPr>
      </w:pPr>
    </w:p>
    <w:tbl>
      <w:tblPr>
        <w:tblW w:w="0" w:type="auto"/>
        <w:tblInd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5"/>
      </w:tblGrid>
      <w:tr w:rsidR="1D471B85" w14:paraId="5BD7CD9A" w14:textId="77777777" w:rsidTr="4CC2E692">
        <w:trPr>
          <w:trHeight w:val="300"/>
        </w:trPr>
        <w:tc>
          <w:tcPr>
            <w:tcW w:w="96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80"/>
            <w:tcMar>
              <w:left w:w="105" w:type="dxa"/>
              <w:right w:w="105" w:type="dxa"/>
            </w:tcMar>
          </w:tcPr>
          <w:p w14:paraId="67F30315" w14:textId="65B2AE9F" w:rsidR="1D471B85" w:rsidRDefault="1D471B85" w:rsidP="1D471B85">
            <w:pPr>
              <w:pStyle w:val="Heading3"/>
              <w:rPr>
                <w:rFonts w:eastAsia="Arial" w:cs="Arial"/>
                <w:bCs/>
                <w:color w:val="FFFFFF" w:themeColor="background1"/>
                <w:sz w:val="20"/>
              </w:rPr>
            </w:pPr>
            <w:r w:rsidRPr="1D471B85">
              <w:rPr>
                <w:rFonts w:eastAsia="Arial" w:cs="Arial"/>
                <w:bCs/>
                <w:color w:val="FFFFFF" w:themeColor="background1"/>
                <w:sz w:val="20"/>
              </w:rPr>
              <w:t>1. Meeting Objective &amp; Agenda</w:t>
            </w:r>
          </w:p>
        </w:tc>
      </w:tr>
      <w:tr w:rsidR="1D471B85" w14:paraId="282F537A" w14:textId="77777777" w:rsidTr="4CC2E692">
        <w:trPr>
          <w:trHeight w:val="1125"/>
        </w:trPr>
        <w:tc>
          <w:tcPr>
            <w:tcW w:w="96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D0A1F20" w14:textId="1C414197" w:rsidR="000858A4" w:rsidRDefault="00435475" w:rsidP="00B3748A">
            <w:pPr>
              <w:tabs>
                <w:tab w:val="center" w:pos="4320"/>
                <w:tab w:val="right" w:pos="8640"/>
              </w:tabs>
              <w:spacing w:before="60" w:after="60" w:line="259" w:lineRule="auto"/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>-</w:t>
            </w:r>
            <w:r w:rsidR="000858A4"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>Discuss Quiz-</w:t>
            </w:r>
            <w:proofErr w:type="gramStart"/>
            <w:r w:rsidR="000858A4"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>6:Test</w:t>
            </w:r>
            <w:proofErr w:type="gramEnd"/>
            <w:r w:rsidR="000858A4"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Design.</w:t>
            </w:r>
          </w:p>
          <w:p w14:paraId="1AC105B9" w14:textId="7A0550B6" w:rsidR="000858A4" w:rsidRDefault="000858A4" w:rsidP="000858A4">
            <w:pPr>
              <w:pStyle w:val="CovFormTex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Times New Roman" w:hAnsi="Times New Roman"/>
                <w:color w:val="000000" w:themeColor="text1"/>
              </w:rPr>
              <w:t>-</w:t>
            </w:r>
            <w:r w:rsidRPr="00FE034B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Assigning JIRA &amp; GitHub admins</w:t>
            </w:r>
          </w:p>
          <w:p w14:paraId="5CEA3E81" w14:textId="353C9A4E" w:rsidR="000858A4" w:rsidRDefault="000858A4" w:rsidP="000858A4">
            <w:pPr>
              <w:pStyle w:val="CovFormTex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 xml:space="preserve">-Discussion about creating </w:t>
            </w:r>
            <w:proofErr w:type="spellStart"/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jira</w:t>
            </w:r>
            <w:proofErr w:type="spellEnd"/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Project,invite</w:t>
            </w:r>
            <w:proofErr w:type="spellEnd"/>
            <w:proofErr w:type="gramEnd"/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 xml:space="preserve"> users</w:t>
            </w:r>
          </w:p>
          <w:p w14:paraId="06E0661C" w14:textId="0803DA3B" w:rsidR="000858A4" w:rsidRDefault="000858A4" w:rsidP="000858A4">
            <w:pPr>
              <w:pStyle w:val="CovFormTex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 xml:space="preserve">-Discuss about </w:t>
            </w:r>
            <w:proofErr w:type="spellStart"/>
            <w:proofErr w:type="gramStart"/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GitHub:create</w:t>
            </w:r>
            <w:proofErr w:type="spellEnd"/>
            <w:proofErr w:type="gramEnd"/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 xml:space="preserve"> a project repository</w:t>
            </w:r>
          </w:p>
          <w:p w14:paraId="754BBFA6" w14:textId="0ED45758" w:rsidR="000858A4" w:rsidRPr="000858A4" w:rsidRDefault="000858A4" w:rsidP="000858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Pr="000858A4">
              <w:rPr>
                <w:rFonts w:ascii="Calibri" w:hAnsi="Calibri" w:cs="Calibri"/>
                <w:color w:val="000000"/>
                <w:sz w:val="22"/>
                <w:szCs w:val="22"/>
              </w:rPr>
              <w:t>Supplementary Requirements --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  <w:r w:rsidRPr="000858A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complete Entitlements Table (RCT Tab)</w:t>
            </w:r>
          </w:p>
          <w:p w14:paraId="2120506E" w14:textId="03277861" w:rsidR="000858A4" w:rsidRPr="00FE034B" w:rsidRDefault="000858A4" w:rsidP="000858A4">
            <w:pPr>
              <w:pStyle w:val="CovFormTex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Pr="00FE034B">
              <w:rPr>
                <w:rFonts w:ascii="Calibri" w:hAnsi="Calibri" w:cs="Calibri"/>
                <w:color w:val="000000"/>
                <w:sz w:val="22"/>
                <w:szCs w:val="22"/>
              </w:rPr>
              <w:t>Testing RoadMap (3 testing cycles in Excel)</w:t>
            </w:r>
          </w:p>
          <w:p w14:paraId="088C2D39" w14:textId="3940BB2D" w:rsidR="000858A4" w:rsidRDefault="000858A4" w:rsidP="000858A4">
            <w:pPr>
              <w:tabs>
                <w:tab w:val="center" w:pos="4320"/>
                <w:tab w:val="right" w:pos="8640"/>
              </w:tabs>
              <w:spacing w:before="60" w:after="60" w:line="259" w:lineRule="auto"/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14:paraId="47245E09" w14:textId="47230C20" w:rsidR="2C22D110" w:rsidRDefault="2C22D110"/>
    <w:p w14:paraId="74287CB8" w14:textId="18BF564D" w:rsidR="1D471B85" w:rsidRDefault="1D471B85" w:rsidP="23FEA10F">
      <w:pPr>
        <w:rPr>
          <w:rFonts w:ascii="Times New Roman" w:hAnsi="Times New Roman"/>
          <w:sz w:val="20"/>
        </w:rPr>
      </w:pPr>
    </w:p>
    <w:p w14:paraId="21281747" w14:textId="1FF94E5D" w:rsidR="23FEA10F" w:rsidRDefault="23FEA10F" w:rsidP="23FEA10F">
      <w:pPr>
        <w:rPr>
          <w:rFonts w:ascii="Times New Roman" w:hAnsi="Times New Roman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41"/>
        <w:gridCol w:w="2958"/>
        <w:gridCol w:w="236"/>
        <w:gridCol w:w="345"/>
      </w:tblGrid>
      <w:tr w:rsidR="00EE087B" w:rsidRPr="00873A90" w14:paraId="61888337" w14:textId="77777777" w:rsidTr="4CC2E692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7616931D" w14:textId="77777777" w:rsidR="00EE087B" w:rsidRPr="00873A90" w:rsidRDefault="34D98CA5" w:rsidP="191EF946">
            <w:pPr>
              <w:pStyle w:val="Heading3"/>
              <w:rPr>
                <w:rFonts w:ascii="Times New Roman" w:hAnsi="Times New Roman"/>
                <w:sz w:val="20"/>
              </w:rPr>
            </w:pPr>
            <w:r w:rsidRPr="191EF946">
              <w:rPr>
                <w:rFonts w:ascii="Times New Roman" w:hAnsi="Times New Roman"/>
                <w:sz w:val="20"/>
              </w:rPr>
              <w:t xml:space="preserve">2. Attendees </w:t>
            </w:r>
          </w:p>
        </w:tc>
      </w:tr>
      <w:tr w:rsidR="00EE087B" w:rsidRPr="00873A90" w14:paraId="47604B0D" w14:textId="77777777" w:rsidTr="4CC2E692">
        <w:trPr>
          <w:cantSplit/>
          <w:tblHeader/>
        </w:trPr>
        <w:tc>
          <w:tcPr>
            <w:tcW w:w="65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A545EFF" w14:textId="77777777" w:rsidR="00EE087B" w:rsidRPr="00873A90" w:rsidRDefault="34D98CA5" w:rsidP="191EF946">
            <w:pPr>
              <w:pStyle w:val="Heading4"/>
              <w:rPr>
                <w:rFonts w:ascii="Times New Roman" w:hAnsi="Times New Roman"/>
                <w:b/>
                <w:bCs/>
                <w:i w:val="0"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i w:val="0"/>
                <w:sz w:val="20"/>
              </w:rPr>
              <w:t>Present at the Meeting</w:t>
            </w:r>
          </w:p>
        </w:tc>
        <w:tc>
          <w:tcPr>
            <w:tcW w:w="29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EA7D55E" w14:textId="77777777" w:rsidR="00EE087B" w:rsidRPr="00873A90" w:rsidRDefault="34D98CA5" w:rsidP="191EF946">
            <w:pPr>
              <w:pStyle w:val="Heading4"/>
              <w:rPr>
                <w:rFonts w:ascii="Times New Roman" w:hAnsi="Times New Roman"/>
                <w:b/>
                <w:bCs/>
                <w:i w:val="0"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i w:val="0"/>
                <w:sz w:val="20"/>
              </w:rPr>
              <w:t>Absent</w:t>
            </w:r>
          </w:p>
        </w:tc>
        <w:tc>
          <w:tcPr>
            <w:tcW w:w="195" w:type="dxa"/>
            <w:tcBorders>
              <w:top w:val="nil"/>
              <w:bottom w:val="dotted" w:sz="4" w:space="0" w:color="auto"/>
            </w:tcBorders>
            <w:shd w:val="clear" w:color="auto" w:fill="FFFFFF" w:themeFill="background1"/>
          </w:tcPr>
          <w:p w14:paraId="02EB378F" w14:textId="77777777" w:rsidR="00EE087B" w:rsidRPr="00873A90" w:rsidRDefault="00EE087B" w:rsidP="191EF946">
            <w:pPr>
              <w:pStyle w:val="Heading4"/>
              <w:rPr>
                <w:rFonts w:ascii="Times New Roman" w:hAnsi="Times New Roman"/>
                <w:b/>
                <w:bCs/>
                <w:i w:val="0"/>
                <w:sz w:val="20"/>
              </w:rPr>
            </w:pPr>
          </w:p>
        </w:tc>
        <w:tc>
          <w:tcPr>
            <w:tcW w:w="345" w:type="dxa"/>
            <w:tcBorders>
              <w:top w:val="nil"/>
              <w:bottom w:val="dotted" w:sz="4" w:space="0" w:color="auto"/>
            </w:tcBorders>
            <w:shd w:val="clear" w:color="auto" w:fill="FFFFFF" w:themeFill="background1"/>
          </w:tcPr>
          <w:p w14:paraId="6A05A809" w14:textId="77777777" w:rsidR="00EE087B" w:rsidRPr="00873A90" w:rsidRDefault="00EE087B" w:rsidP="191EF946">
            <w:pPr>
              <w:pStyle w:val="Heading4"/>
              <w:rPr>
                <w:rFonts w:ascii="Times New Roman" w:hAnsi="Times New Roman"/>
                <w:b/>
                <w:bCs/>
                <w:i w:val="0"/>
                <w:sz w:val="20"/>
              </w:rPr>
            </w:pPr>
          </w:p>
        </w:tc>
      </w:tr>
      <w:tr w:rsidR="008D63F6" w:rsidRPr="00873A90" w14:paraId="2E540C79" w14:textId="77777777" w:rsidTr="4CC2E692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3CB349" w14:textId="57E8A61C" w:rsidR="008D63F6" w:rsidRPr="00873A90" w:rsidRDefault="00B3748A" w:rsidP="191EF946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Diksha Korat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A39BBE3" w14:textId="18736429" w:rsidR="008D63F6" w:rsidRPr="00873A90" w:rsidRDefault="008D63F6" w:rsidP="4CC2E692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9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C8F396" w14:textId="77777777" w:rsidR="008D63F6" w:rsidRPr="00873A90" w:rsidRDefault="008D63F6" w:rsidP="191EF946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34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2A3D3EC" w14:textId="77777777" w:rsidR="008D63F6" w:rsidRPr="00873A90" w:rsidRDefault="008D63F6" w:rsidP="191EF946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="008D63F6" w:rsidRPr="00873A90" w14:paraId="09A81BC0" w14:textId="77777777" w:rsidTr="4CC2E692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231FB1" w14:textId="22CFDE44" w:rsidR="008D63F6" w:rsidRPr="00873A90" w:rsidRDefault="00B3748A" w:rsidP="3268F2A3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Ishan Vaghani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EAFD9C" w14:textId="7B481C52" w:rsidR="008D63F6" w:rsidRPr="00873A90" w:rsidRDefault="008D63F6" w:rsidP="1F84F3F1">
            <w:pPr>
              <w:pStyle w:val="CovFormText"/>
              <w:spacing w:line="259" w:lineRule="auto"/>
            </w:pPr>
          </w:p>
        </w:tc>
        <w:tc>
          <w:tcPr>
            <w:tcW w:w="19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B94D5A5" w14:textId="77777777" w:rsidR="008D63F6" w:rsidRPr="00873A90" w:rsidRDefault="008D63F6" w:rsidP="191EF946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34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EEC669" w14:textId="77777777" w:rsidR="008D63F6" w:rsidRPr="00873A90" w:rsidRDefault="008D63F6" w:rsidP="191EF946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="008D63F6" w:rsidRPr="00873A90" w14:paraId="3AC0FE6C" w14:textId="77777777" w:rsidTr="4CC2E692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B2C703" w14:textId="683B0005" w:rsidR="008D63F6" w:rsidRPr="00873A90" w:rsidRDefault="00B3748A" w:rsidP="3268F2A3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Meet Pipaliya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889B839" w14:textId="6EA9C369" w:rsidR="008D63F6" w:rsidRPr="00873A90" w:rsidRDefault="008D63F6" w:rsidP="5C8B03FF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9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66D3F8C" w14:textId="77777777" w:rsidR="008D63F6" w:rsidRPr="00873A90" w:rsidRDefault="008D63F6" w:rsidP="191EF946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34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82B935B" w14:textId="77777777" w:rsidR="008D63F6" w:rsidRPr="00873A90" w:rsidRDefault="008D63F6" w:rsidP="191EF946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="191EF946" w14:paraId="11002FD0" w14:textId="77777777" w:rsidTr="4CC2E692">
        <w:trPr>
          <w:cantSplit/>
          <w:trHeight w:val="300"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4CE81" w14:textId="2EC1B870" w:rsidR="25EC3404" w:rsidRDefault="00B3748A" w:rsidP="4CC2E692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Aryan Jiyani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61F2A16" w14:textId="2C1A69C9" w:rsidR="191EF946" w:rsidRDefault="191EF946" w:rsidP="1D471B85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19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208A0FD" w14:textId="69A824F8" w:rsidR="191EF946" w:rsidRDefault="191EF946" w:rsidP="191EF946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34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6349100" w14:textId="67FE57E3" w:rsidR="191EF946" w:rsidRDefault="191EF946" w:rsidP="191EF946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="5C8B03FF" w14:paraId="726E4539" w14:textId="77777777" w:rsidTr="4CC2E692">
        <w:trPr>
          <w:cantSplit/>
          <w:trHeight w:val="300"/>
        </w:trPr>
        <w:tc>
          <w:tcPr>
            <w:tcW w:w="654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F197B5" w14:textId="71E58022" w:rsidR="41FF31A2" w:rsidRDefault="00B3748A" w:rsidP="5C8B03FF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Lohith Rahul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3FD8228" w14:textId="60D3B7C2" w:rsidR="5C8B03FF" w:rsidRDefault="5C8B03FF" w:rsidP="5C8B03FF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FA8F3B" w14:textId="796D3609" w:rsidR="5C8B03FF" w:rsidRDefault="5C8B03FF" w:rsidP="5C8B03FF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34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270EA3B" w14:textId="1C7E13F1" w:rsidR="5C8B03FF" w:rsidRDefault="5C8B03FF" w:rsidP="5C8B03FF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="5C8B03FF" w14:paraId="61809BB4" w14:textId="77777777" w:rsidTr="4CC2E692">
        <w:trPr>
          <w:cantSplit/>
          <w:trHeight w:val="300"/>
        </w:trPr>
        <w:tc>
          <w:tcPr>
            <w:tcW w:w="654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EF3843" w14:textId="163FB379" w:rsidR="41FF31A2" w:rsidRDefault="00B3748A" w:rsidP="5C8B03FF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Achyut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3164993" w14:textId="1DBC8442" w:rsidR="5C8B03FF" w:rsidRDefault="5C8B03FF" w:rsidP="5C8B03FF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A2C3934" w14:textId="297E8A5B" w:rsidR="5C8B03FF" w:rsidRDefault="5C8B03FF" w:rsidP="5C8B03FF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34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8B72057" w14:textId="1DB2BE40" w:rsidR="5C8B03FF" w:rsidRDefault="5C8B03FF" w:rsidP="5C8B03FF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="384A0348" w14:paraId="177457EA" w14:textId="77777777" w:rsidTr="4CC2E692">
        <w:trPr>
          <w:cantSplit/>
          <w:trHeight w:val="300"/>
        </w:trPr>
        <w:tc>
          <w:tcPr>
            <w:tcW w:w="654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9339BE" w14:textId="66B48006" w:rsidR="5CD488CC" w:rsidRDefault="00AC7EE6" w:rsidP="384A0348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Shriya Goud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FF2C2F9" w14:textId="7FAA066D" w:rsidR="384A0348" w:rsidRDefault="384A0348" w:rsidP="384A0348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DF6538" w14:textId="617D4E06" w:rsidR="384A0348" w:rsidRDefault="384A0348" w:rsidP="384A0348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34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4893C37" w14:textId="11C6A5D7" w:rsidR="384A0348" w:rsidRDefault="384A0348" w:rsidP="384A0348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</w:tbl>
    <w:p w14:paraId="33341FFD" w14:textId="4A821E2D" w:rsidR="537D4F5F" w:rsidRDefault="537D4F5F" w:rsidP="4CC2E692"/>
    <w:p w14:paraId="00680DBA" w14:textId="5EFBCB30" w:rsidR="4CC2E692" w:rsidRDefault="4CC2E692" w:rsidP="4CC2E692"/>
    <w:p w14:paraId="764C4168" w14:textId="67E4167A" w:rsidR="4CC2E692" w:rsidRDefault="4CC2E692" w:rsidP="4CC2E692"/>
    <w:p w14:paraId="247FD278" w14:textId="2DFBD87E" w:rsidR="4CC2E692" w:rsidRDefault="4CC2E692" w:rsidP="4CC2E692"/>
    <w:p w14:paraId="6718F7AF" w14:textId="20A8B8AC" w:rsidR="4CC2E692" w:rsidRDefault="4CC2E692" w:rsidP="4CC2E692"/>
    <w:p w14:paraId="3FE9F23F" w14:textId="043504D4" w:rsidR="00EE087B" w:rsidRPr="00873A90" w:rsidRDefault="00EE087B" w:rsidP="27CF558C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EE087B" w:rsidRPr="00873A90" w14:paraId="5001721F" w14:textId="77777777" w:rsidTr="4CC2E692">
        <w:trPr>
          <w:cantSplit/>
          <w:trHeight w:val="300"/>
        </w:trPr>
        <w:tc>
          <w:tcPr>
            <w:tcW w:w="10080" w:type="dxa"/>
            <w:gridSpan w:val="4"/>
            <w:shd w:val="clear" w:color="auto" w:fill="800080"/>
          </w:tcPr>
          <w:p w14:paraId="460FAAA9" w14:textId="77777777" w:rsidR="00EE087B" w:rsidRPr="00873A90" w:rsidRDefault="34D98CA5" w:rsidP="191EF946">
            <w:pPr>
              <w:pStyle w:val="Heading3"/>
              <w:rPr>
                <w:rFonts w:ascii="Times New Roman" w:hAnsi="Times New Roman"/>
                <w:sz w:val="20"/>
              </w:rPr>
            </w:pPr>
            <w:r w:rsidRPr="191EF946">
              <w:rPr>
                <w:rFonts w:ascii="Times New Roman" w:hAnsi="Times New Roman"/>
                <w:sz w:val="20"/>
              </w:rPr>
              <w:t>3.  Documents and Owners</w:t>
            </w:r>
          </w:p>
        </w:tc>
      </w:tr>
      <w:tr w:rsidR="00EE087B" w:rsidRPr="00873A90" w14:paraId="0852D2C0" w14:textId="77777777" w:rsidTr="4CC2E692">
        <w:trPr>
          <w:cantSplit/>
          <w:trHeight w:val="300"/>
        </w:trPr>
        <w:tc>
          <w:tcPr>
            <w:tcW w:w="5310" w:type="dxa"/>
            <w:shd w:val="clear" w:color="auto" w:fill="FFFFFF" w:themeFill="background1"/>
          </w:tcPr>
          <w:p w14:paraId="42B1A2E3" w14:textId="77777777" w:rsidR="00EE087B" w:rsidRPr="00873A90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Deliv</w:t>
            </w:r>
            <w:r w:rsidR="2F8C4A2E" w:rsidRPr="191EF946">
              <w:rPr>
                <w:rFonts w:ascii="Times New Roman" w:hAnsi="Times New Roman"/>
                <w:b/>
                <w:bCs/>
                <w:sz w:val="20"/>
              </w:rPr>
              <w:t>e</w:t>
            </w:r>
            <w:r w:rsidRPr="191EF946">
              <w:rPr>
                <w:rFonts w:ascii="Times New Roman" w:hAnsi="Times New Roman"/>
                <w:b/>
                <w:bCs/>
                <w:sz w:val="20"/>
              </w:rPr>
              <w:t>rables</w:t>
            </w:r>
          </w:p>
        </w:tc>
        <w:tc>
          <w:tcPr>
            <w:tcW w:w="1260" w:type="dxa"/>
            <w:shd w:val="clear" w:color="auto" w:fill="FFFFFF" w:themeFill="background1"/>
          </w:tcPr>
          <w:p w14:paraId="617B8B21" w14:textId="77777777" w:rsidR="00EE087B" w:rsidRPr="00873A90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Progress %</w:t>
            </w:r>
          </w:p>
        </w:tc>
        <w:tc>
          <w:tcPr>
            <w:tcW w:w="1800" w:type="dxa"/>
            <w:shd w:val="clear" w:color="auto" w:fill="FFFFFF" w:themeFill="background1"/>
          </w:tcPr>
          <w:p w14:paraId="071E2B3A" w14:textId="77777777" w:rsidR="00EE087B" w:rsidRPr="00873A90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Primary Owner(s)</w:t>
            </w:r>
          </w:p>
        </w:tc>
        <w:tc>
          <w:tcPr>
            <w:tcW w:w="1710" w:type="dxa"/>
            <w:shd w:val="clear" w:color="auto" w:fill="FFFFFF" w:themeFill="background1"/>
          </w:tcPr>
          <w:p w14:paraId="02E114A8" w14:textId="77777777" w:rsidR="00EE087B" w:rsidRPr="00873A90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Peer Reviewer(s)</w:t>
            </w:r>
          </w:p>
        </w:tc>
      </w:tr>
      <w:tr w:rsidR="384A0348" w14:paraId="477B2A84" w14:textId="77777777" w:rsidTr="4CC2E692">
        <w:trPr>
          <w:cantSplit/>
          <w:trHeight w:val="300"/>
        </w:trPr>
        <w:tc>
          <w:tcPr>
            <w:tcW w:w="5310" w:type="dxa"/>
          </w:tcPr>
          <w:p w14:paraId="63992A6E" w14:textId="16C506E2" w:rsidR="00435475" w:rsidRDefault="000858A4" w:rsidP="384A0348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szCs w:val="18"/>
              </w:rPr>
              <w:t>Team</w:t>
            </w:r>
            <w:r>
              <w:rPr>
                <w:szCs w:val="18"/>
              </w:rPr>
              <w:t>4</w:t>
            </w:r>
            <w:r>
              <w:rPr>
                <w:szCs w:val="18"/>
              </w:rPr>
              <w:t>_RCT_Entitlement Tabs</w:t>
            </w:r>
          </w:p>
        </w:tc>
        <w:tc>
          <w:tcPr>
            <w:tcW w:w="1260" w:type="dxa"/>
          </w:tcPr>
          <w:p w14:paraId="58561D6B" w14:textId="00279F51" w:rsidR="17E6397A" w:rsidRDefault="00435475" w:rsidP="4CC2E692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  <w:tc>
          <w:tcPr>
            <w:tcW w:w="1800" w:type="dxa"/>
          </w:tcPr>
          <w:p w14:paraId="2EAD0215" w14:textId="6F86C2BA" w:rsidR="17E6397A" w:rsidRDefault="000858A4" w:rsidP="384A0348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Diksha Korat</w:t>
            </w:r>
          </w:p>
        </w:tc>
        <w:tc>
          <w:tcPr>
            <w:tcW w:w="1710" w:type="dxa"/>
          </w:tcPr>
          <w:p w14:paraId="0155B7BB" w14:textId="3EF35DB7" w:rsidR="384A0348" w:rsidRDefault="000858A4" w:rsidP="384A0348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Ishan Vaghani</w:t>
            </w:r>
          </w:p>
        </w:tc>
      </w:tr>
      <w:tr w:rsidR="2C22D110" w14:paraId="6350D021" w14:textId="77777777" w:rsidTr="4CC2E692">
        <w:trPr>
          <w:cantSplit/>
          <w:trHeight w:val="300"/>
        </w:trPr>
        <w:tc>
          <w:tcPr>
            <w:tcW w:w="5310" w:type="dxa"/>
          </w:tcPr>
          <w:p w14:paraId="6AF5BD4B" w14:textId="6F959F2F" w:rsidR="592A42ED" w:rsidRDefault="00106E43" w:rsidP="384A0348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szCs w:val="18"/>
              </w:rPr>
              <w:t xml:space="preserve">Create </w:t>
            </w:r>
            <w:r w:rsidR="000858A4">
              <w:rPr>
                <w:szCs w:val="18"/>
              </w:rPr>
              <w:t>GitHub_Repository</w:t>
            </w:r>
          </w:p>
        </w:tc>
        <w:tc>
          <w:tcPr>
            <w:tcW w:w="1260" w:type="dxa"/>
          </w:tcPr>
          <w:p w14:paraId="39F8A978" w14:textId="0B179975" w:rsidR="592A42ED" w:rsidRDefault="535B5AFF" w:rsidP="4CC2E692">
            <w:pPr>
              <w:pStyle w:val="CovFormText"/>
              <w:rPr>
                <w:rFonts w:ascii="Times New Roman" w:hAnsi="Times New Roman"/>
                <w:sz w:val="20"/>
              </w:rPr>
            </w:pPr>
            <w:r w:rsidRPr="4CC2E692">
              <w:rPr>
                <w:rFonts w:ascii="Times New Roman" w:hAnsi="Times New Roman"/>
                <w:sz w:val="20"/>
              </w:rPr>
              <w:t>0</w:t>
            </w:r>
            <w:r w:rsidR="661B8B34" w:rsidRPr="4CC2E692">
              <w:rPr>
                <w:rFonts w:ascii="Times New Roman" w:hAnsi="Times New Roman"/>
                <w:sz w:val="20"/>
              </w:rPr>
              <w:t>%</w:t>
            </w:r>
          </w:p>
        </w:tc>
        <w:tc>
          <w:tcPr>
            <w:tcW w:w="1800" w:type="dxa"/>
          </w:tcPr>
          <w:p w14:paraId="34621885" w14:textId="72A9641B" w:rsidR="592A42ED" w:rsidRDefault="008961E5" w:rsidP="23FEA10F">
            <w:pPr>
              <w:pStyle w:val="CovFormText"/>
              <w:spacing w:line="259" w:lineRule="auto"/>
            </w:pPr>
            <w:r>
              <w:t>AchyutKumar</w:t>
            </w:r>
          </w:p>
        </w:tc>
        <w:tc>
          <w:tcPr>
            <w:tcW w:w="1710" w:type="dxa"/>
          </w:tcPr>
          <w:p w14:paraId="22CF31D1" w14:textId="21A46E43" w:rsidR="2C22D110" w:rsidRDefault="008961E5" w:rsidP="2C22D110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Diksha Korat</w:t>
            </w:r>
          </w:p>
        </w:tc>
      </w:tr>
      <w:tr w:rsidR="384A0348" w14:paraId="32C3B774" w14:textId="77777777" w:rsidTr="4CC2E692">
        <w:trPr>
          <w:cantSplit/>
          <w:trHeight w:val="300"/>
        </w:trPr>
        <w:tc>
          <w:tcPr>
            <w:tcW w:w="5310" w:type="dxa"/>
          </w:tcPr>
          <w:p w14:paraId="53A768D4" w14:textId="15668B81" w:rsidR="15B3D852" w:rsidRDefault="008961E5" w:rsidP="384A0348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sz w:val="20"/>
              </w:rPr>
            </w:pPr>
            <w:r>
              <w:rPr>
                <w:rStyle w:val="normaltextrun"/>
                <w:rFonts w:ascii="Times New Roman" w:hAnsi="Times New Roman"/>
                <w:sz w:val="20"/>
              </w:rPr>
              <w:lastRenderedPageBreak/>
              <w:t>Jira</w:t>
            </w:r>
            <w:r w:rsidR="00106E43">
              <w:rPr>
                <w:rStyle w:val="normaltextrun"/>
                <w:rFonts w:ascii="Times New Roman" w:hAnsi="Times New Roman"/>
                <w:sz w:val="20"/>
              </w:rPr>
              <w:t>:Create a jira project,invite users</w:t>
            </w:r>
          </w:p>
        </w:tc>
        <w:tc>
          <w:tcPr>
            <w:tcW w:w="1260" w:type="dxa"/>
          </w:tcPr>
          <w:p w14:paraId="2DBBB9A6" w14:textId="2366C55F" w:rsidR="15B3D852" w:rsidRDefault="0D8D8DFC" w:rsidP="4CC2E692">
            <w:pPr>
              <w:pStyle w:val="CovFormText"/>
              <w:rPr>
                <w:rFonts w:ascii="Times New Roman" w:hAnsi="Times New Roman"/>
                <w:sz w:val="20"/>
              </w:rPr>
            </w:pPr>
            <w:r w:rsidRPr="4CC2E692">
              <w:rPr>
                <w:rFonts w:ascii="Times New Roman" w:hAnsi="Times New Roman"/>
                <w:sz w:val="20"/>
              </w:rPr>
              <w:t>0%</w:t>
            </w:r>
          </w:p>
        </w:tc>
        <w:tc>
          <w:tcPr>
            <w:tcW w:w="1800" w:type="dxa"/>
          </w:tcPr>
          <w:p w14:paraId="785CDE36" w14:textId="4CBB8D2C" w:rsidR="15B3D852" w:rsidRDefault="008961E5" w:rsidP="384A0348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Rahul Lohith</w:t>
            </w:r>
          </w:p>
        </w:tc>
        <w:tc>
          <w:tcPr>
            <w:tcW w:w="1710" w:type="dxa"/>
          </w:tcPr>
          <w:p w14:paraId="1705B347" w14:textId="60BCA256" w:rsidR="384A0348" w:rsidRDefault="008961E5" w:rsidP="384A0348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Diksha Korat</w:t>
            </w:r>
          </w:p>
        </w:tc>
      </w:tr>
      <w:tr w:rsidR="0C053DB1" w14:paraId="4BA9D7C9" w14:textId="77777777" w:rsidTr="4CC2E692">
        <w:trPr>
          <w:cantSplit/>
          <w:trHeight w:val="300"/>
        </w:trPr>
        <w:tc>
          <w:tcPr>
            <w:tcW w:w="5310" w:type="dxa"/>
          </w:tcPr>
          <w:p w14:paraId="7BBFE695" w14:textId="010FD2DD" w:rsidR="1689BAE7" w:rsidRDefault="1689BAE7" w:rsidP="4CC2E692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sz w:val="20"/>
              </w:rPr>
            </w:pPr>
          </w:p>
        </w:tc>
        <w:tc>
          <w:tcPr>
            <w:tcW w:w="1260" w:type="dxa"/>
          </w:tcPr>
          <w:p w14:paraId="3F3E0CB0" w14:textId="1D632EED" w:rsidR="32BDC609" w:rsidRDefault="32BDC609" w:rsidP="4CC2E692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1800" w:type="dxa"/>
          </w:tcPr>
          <w:p w14:paraId="4B250106" w14:textId="010C070E" w:rsidR="393B9D49" w:rsidRDefault="393B9D49" w:rsidP="2C22D110">
            <w:pPr>
              <w:pStyle w:val="CovFormText"/>
              <w:spacing w:line="259" w:lineRule="auto"/>
            </w:pPr>
          </w:p>
        </w:tc>
        <w:tc>
          <w:tcPr>
            <w:tcW w:w="1710" w:type="dxa"/>
          </w:tcPr>
          <w:p w14:paraId="38738758" w14:textId="6112B9EB" w:rsidR="0C053DB1" w:rsidRDefault="0C053DB1" w:rsidP="0C053DB1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</w:tbl>
    <w:p w14:paraId="7455EC2C" w14:textId="11AF367F" w:rsidR="191EF946" w:rsidRDefault="191EF946"/>
    <w:p w14:paraId="3B7B4B86" w14:textId="77777777" w:rsidR="00EE087B" w:rsidRPr="00873A90" w:rsidRDefault="00EE087B" w:rsidP="191EF946">
      <w:pPr>
        <w:rPr>
          <w:rFonts w:ascii="Times New Roman" w:hAnsi="Times New Roman"/>
          <w:sz w:val="20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EE087B" w:rsidRPr="00873A90" w14:paraId="6D21CE9C" w14:textId="77777777" w:rsidTr="191EF94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3AAFB56D" w14:textId="77777777" w:rsidR="00EE087B" w:rsidRPr="00873A90" w:rsidRDefault="34D98CA5" w:rsidP="191EF946">
            <w:pPr>
              <w:pStyle w:val="Heading3"/>
              <w:rPr>
                <w:rFonts w:ascii="Times New Roman" w:hAnsi="Times New Roman"/>
                <w:sz w:val="20"/>
              </w:rPr>
            </w:pPr>
            <w:r w:rsidRPr="191EF946">
              <w:rPr>
                <w:rFonts w:ascii="Times New Roman" w:hAnsi="Times New Roman"/>
                <w:sz w:val="20"/>
              </w:rPr>
              <w:t>4. Pre-work/Meeting Preparation (materials to discuss at the meeting - tutorials, examples, etc.)</w:t>
            </w:r>
          </w:p>
        </w:tc>
      </w:tr>
      <w:tr w:rsidR="00EE087B" w:rsidRPr="00873A90" w14:paraId="1B5A10F4" w14:textId="77777777" w:rsidTr="191EF946">
        <w:trPr>
          <w:cantSplit/>
        </w:trPr>
        <w:tc>
          <w:tcPr>
            <w:tcW w:w="6570" w:type="dxa"/>
            <w:shd w:val="clear" w:color="auto" w:fill="FFFFFF" w:themeFill="background1"/>
          </w:tcPr>
          <w:p w14:paraId="31FF54C8" w14:textId="77777777" w:rsidR="00EE087B" w:rsidRPr="00873A90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3510" w:type="dxa"/>
            <w:shd w:val="clear" w:color="auto" w:fill="FFFFFF" w:themeFill="background1"/>
          </w:tcPr>
          <w:p w14:paraId="7ADDA7A6" w14:textId="77777777" w:rsidR="00EE087B" w:rsidRPr="00873A90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Prepared by</w:t>
            </w:r>
          </w:p>
        </w:tc>
      </w:tr>
      <w:tr w:rsidR="00EE087B" w:rsidRPr="00873A90" w14:paraId="2BA226A1" w14:textId="77777777" w:rsidTr="191EF94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AD93B2" w14:textId="1D477340" w:rsidR="00EE087B" w:rsidRPr="00873A90" w:rsidRDefault="00EE087B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E4B5B7" w14:textId="4EDCC2F1" w:rsidR="00EE087B" w:rsidRPr="00873A90" w:rsidRDefault="008961E5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EE087B" w:rsidRPr="00873A90" w14:paraId="66204FF1" w14:textId="77777777" w:rsidTr="008961E5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BF0D7D" w14:textId="0D8A3EDA" w:rsidR="00EE087B" w:rsidRPr="00873A90" w:rsidRDefault="00EE087B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62F1B3" w14:textId="668AEA93" w:rsidR="00EE087B" w:rsidRPr="00873A90" w:rsidRDefault="00EE087B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</w:tr>
      <w:tr w:rsidR="008961E5" w:rsidRPr="00873A90" w14:paraId="62FBD79F" w14:textId="77777777" w:rsidTr="191EF94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71864AE" w14:textId="38175327" w:rsidR="008961E5" w:rsidRDefault="008961E5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DDB5940" w14:textId="7A55F080" w:rsidR="008961E5" w:rsidRPr="00873A90" w:rsidRDefault="008961E5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</w:tr>
    </w:tbl>
    <w:p w14:paraId="3BFB9158" w14:textId="1C523C1D" w:rsidR="56884146" w:rsidRPr="00873A90" w:rsidRDefault="56884146" w:rsidP="191EF946">
      <w:pPr>
        <w:rPr>
          <w:rFonts w:ascii="Times New Roman" w:hAnsi="Times New Roman"/>
          <w:sz w:val="20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40"/>
      </w:tblGrid>
      <w:tr w:rsidR="00EE087B" w:rsidRPr="00873A90" w14:paraId="2669B702" w14:textId="77777777" w:rsidTr="2C22D110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BAD56CD" w14:textId="77777777" w:rsidR="00EE087B" w:rsidRPr="00873A90" w:rsidRDefault="34D98CA5" w:rsidP="191EF946">
            <w:pPr>
              <w:pStyle w:val="Heading3"/>
              <w:rPr>
                <w:rFonts w:ascii="Times New Roman" w:hAnsi="Times New Roman"/>
                <w:sz w:val="20"/>
              </w:rPr>
            </w:pPr>
            <w:r w:rsidRPr="191EF946">
              <w:rPr>
                <w:rFonts w:ascii="Times New Roman" w:hAnsi="Times New Roman"/>
                <w:sz w:val="20"/>
              </w:rPr>
              <w:t>5. Issues and Roadblocks</w:t>
            </w:r>
          </w:p>
        </w:tc>
      </w:tr>
      <w:tr w:rsidR="00EE087B" w:rsidRPr="00873A90" w14:paraId="1BEF8623" w14:textId="77777777" w:rsidTr="2C22D110">
        <w:trPr>
          <w:cantSplit/>
        </w:trPr>
        <w:tc>
          <w:tcPr>
            <w:tcW w:w="5940" w:type="dxa"/>
            <w:shd w:val="clear" w:color="auto" w:fill="FFFFFF" w:themeFill="background1"/>
          </w:tcPr>
          <w:p w14:paraId="02F99ED9" w14:textId="77777777" w:rsidR="00EE087B" w:rsidRPr="00873A90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4140" w:type="dxa"/>
            <w:shd w:val="clear" w:color="auto" w:fill="FFFFFF" w:themeFill="background1"/>
          </w:tcPr>
          <w:p w14:paraId="2B30B458" w14:textId="77777777" w:rsidR="00EE087B" w:rsidRPr="00873A90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Help Needed</w:t>
            </w:r>
          </w:p>
        </w:tc>
      </w:tr>
      <w:tr w:rsidR="00EE087B" w:rsidRPr="00873A90" w14:paraId="19219836" w14:textId="77777777" w:rsidTr="2C22D11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6FEF7D" w14:textId="6160D159" w:rsidR="00EE087B" w:rsidRPr="00873A90" w:rsidRDefault="00EE087B" w:rsidP="2529AC59">
            <w:pPr>
              <w:pStyle w:val="CovFormText"/>
              <w:keepNext/>
              <w:keepLines/>
              <w:spacing w:line="259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94DBDC" w14:textId="762E3DC3" w:rsidR="00EE087B" w:rsidRPr="00873A90" w:rsidRDefault="00EE087B" w:rsidP="2C22D110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</w:tr>
      <w:tr w:rsidR="00EE087B" w:rsidRPr="00873A90" w14:paraId="769D0D3C" w14:textId="77777777" w:rsidTr="2C22D11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CD245A" w14:textId="77777777" w:rsidR="00EE087B" w:rsidRPr="00873A90" w:rsidRDefault="00EE087B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31BE67" w14:textId="77777777" w:rsidR="00EE087B" w:rsidRPr="00873A90" w:rsidRDefault="00EE087B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</w:tr>
      <w:tr w:rsidR="00EE087B" w:rsidRPr="00873A90" w14:paraId="36FEB5B0" w14:textId="77777777" w:rsidTr="2C22D11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D7AA69" w14:textId="77777777" w:rsidR="00EE087B" w:rsidRPr="00873A90" w:rsidRDefault="00EE087B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96D064" w14:textId="77777777" w:rsidR="00EE087B" w:rsidRPr="00873A90" w:rsidRDefault="00EE087B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</w:tr>
      <w:tr w:rsidR="00EE087B" w:rsidRPr="00873A90" w14:paraId="34FF1C98" w14:textId="77777777" w:rsidTr="2C22D11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D072C0D" w14:textId="77777777" w:rsidR="00EE087B" w:rsidRPr="00873A90" w:rsidRDefault="00EE087B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8A21919" w14:textId="77777777" w:rsidR="00EE087B" w:rsidRPr="00873A90" w:rsidRDefault="00EE087B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</w:tr>
    </w:tbl>
    <w:p w14:paraId="6BD18F9B" w14:textId="77777777" w:rsidR="00EE087B" w:rsidRPr="00873A90" w:rsidRDefault="00EE087B" w:rsidP="4CC2E692">
      <w:pPr>
        <w:rPr>
          <w:rFonts w:ascii="Times New Roman" w:hAnsi="Times New Roman"/>
          <w:sz w:val="20"/>
        </w:rPr>
      </w:pPr>
    </w:p>
    <w:p w14:paraId="7F1D4E4A" w14:textId="22639B02" w:rsidR="4CC2E692" w:rsidRDefault="4CC2E692" w:rsidP="4CC2E692">
      <w:pPr>
        <w:rPr>
          <w:rFonts w:ascii="Times New Roman" w:hAnsi="Times New Roman"/>
          <w:sz w:val="20"/>
        </w:rPr>
      </w:pPr>
    </w:p>
    <w:p w14:paraId="58A2227B" w14:textId="7DF308C9" w:rsidR="4CC2E692" w:rsidRDefault="4CC2E692" w:rsidP="4CC2E692">
      <w:pPr>
        <w:rPr>
          <w:rFonts w:ascii="Times New Roman" w:hAnsi="Times New Roman"/>
          <w:sz w:val="20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980"/>
        <w:gridCol w:w="2160"/>
      </w:tblGrid>
      <w:tr w:rsidR="00EE087B" w:rsidRPr="00873A90" w14:paraId="151C7E56" w14:textId="77777777" w:rsidTr="4CC2E692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226A4E5E" w14:textId="2709BCC4" w:rsidR="00EE087B" w:rsidRPr="00873A90" w:rsidRDefault="75F91838" w:rsidP="4CC2E692">
            <w:pPr>
              <w:pStyle w:val="Heading3"/>
              <w:rPr>
                <w:rFonts w:ascii="Times New Roman" w:hAnsi="Times New Roman"/>
                <w:sz w:val="20"/>
              </w:rPr>
            </w:pPr>
            <w:r w:rsidRPr="4CC2E692">
              <w:rPr>
                <w:rFonts w:ascii="Times New Roman" w:hAnsi="Times New Roman"/>
                <w:sz w:val="20"/>
              </w:rPr>
              <w:t xml:space="preserve">6.  Next Meeting Agenda </w:t>
            </w:r>
            <w:r w:rsidR="00435475">
              <w:rPr>
                <w:rFonts w:ascii="Times New Roman" w:hAnsi="Times New Roman"/>
                <w:sz w:val="20"/>
              </w:rPr>
              <w:t>-</w:t>
            </w:r>
            <w:r w:rsidR="008961E5">
              <w:rPr>
                <w:rFonts w:ascii="Times New Roman" w:hAnsi="Times New Roman"/>
                <w:sz w:val="20"/>
              </w:rPr>
              <w:t>10</w:t>
            </w:r>
            <w:r w:rsidR="00435475">
              <w:rPr>
                <w:rFonts w:ascii="Times New Roman" w:hAnsi="Times New Roman"/>
                <w:sz w:val="20"/>
              </w:rPr>
              <w:t>/</w:t>
            </w:r>
            <w:r w:rsidR="008961E5">
              <w:rPr>
                <w:rFonts w:ascii="Times New Roman" w:hAnsi="Times New Roman"/>
                <w:sz w:val="20"/>
              </w:rPr>
              <w:t>26</w:t>
            </w:r>
            <w:r w:rsidR="00435475">
              <w:rPr>
                <w:rFonts w:ascii="Times New Roman" w:hAnsi="Times New Roman"/>
                <w:sz w:val="20"/>
              </w:rPr>
              <w:t>/2024 (Zoom Call)</w:t>
            </w:r>
          </w:p>
        </w:tc>
      </w:tr>
      <w:tr w:rsidR="00EE087B" w:rsidRPr="00873A90" w14:paraId="2999EBB9" w14:textId="77777777" w:rsidTr="4CC2E692">
        <w:trPr>
          <w:cantSplit/>
        </w:trPr>
        <w:tc>
          <w:tcPr>
            <w:tcW w:w="4680" w:type="dxa"/>
            <w:shd w:val="clear" w:color="auto" w:fill="FFFFFF" w:themeFill="background1"/>
          </w:tcPr>
          <w:p w14:paraId="47132853" w14:textId="77777777" w:rsidR="00EE087B" w:rsidRPr="00873A90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Tasks to Complete</w:t>
            </w:r>
          </w:p>
        </w:tc>
        <w:tc>
          <w:tcPr>
            <w:tcW w:w="1260" w:type="dxa"/>
            <w:shd w:val="clear" w:color="auto" w:fill="FFFFFF" w:themeFill="background1"/>
          </w:tcPr>
          <w:p w14:paraId="090A3127" w14:textId="77777777" w:rsidR="00EE087B" w:rsidRPr="00873A90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Target Progress %</w:t>
            </w:r>
          </w:p>
        </w:tc>
        <w:tc>
          <w:tcPr>
            <w:tcW w:w="1980" w:type="dxa"/>
            <w:shd w:val="clear" w:color="auto" w:fill="FFFFFF" w:themeFill="background1"/>
          </w:tcPr>
          <w:p w14:paraId="79CEB2C1" w14:textId="77777777" w:rsidR="008961E5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Primary Owner(s)</w:t>
            </w:r>
            <w:r w:rsidR="008961E5">
              <w:rPr>
                <w:rFonts w:ascii="Times New Roman" w:hAnsi="Times New Roman"/>
                <w:b/>
                <w:bCs/>
                <w:sz w:val="20"/>
              </w:rPr>
              <w:t>,</w:t>
            </w:r>
          </w:p>
          <w:p w14:paraId="05C4E705" w14:textId="7D106A65" w:rsidR="00EE087B" w:rsidRPr="00873A90" w:rsidRDefault="008961E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Contributors</w:t>
            </w:r>
          </w:p>
        </w:tc>
        <w:tc>
          <w:tcPr>
            <w:tcW w:w="2160" w:type="dxa"/>
            <w:shd w:val="clear" w:color="auto" w:fill="FFFFFF" w:themeFill="background1"/>
          </w:tcPr>
          <w:p w14:paraId="70C0D765" w14:textId="77777777" w:rsidR="00EE087B" w:rsidRPr="00873A90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Peer Reviewer(s)</w:t>
            </w:r>
          </w:p>
        </w:tc>
      </w:tr>
      <w:tr w:rsidR="384A0348" w14:paraId="0CC54158" w14:textId="77777777" w:rsidTr="4CC2E692">
        <w:trPr>
          <w:cantSplit/>
          <w:trHeight w:val="300"/>
        </w:trPr>
        <w:tc>
          <w:tcPr>
            <w:tcW w:w="4680" w:type="dxa"/>
          </w:tcPr>
          <w:p w14:paraId="3039AEE4" w14:textId="6C45AB4F" w:rsidR="4CC2E692" w:rsidRDefault="000858A4" w:rsidP="4CC2E692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szCs w:val="18"/>
              </w:rPr>
              <w:t>Creating JIRA Project and inviting team members</w:t>
            </w:r>
          </w:p>
        </w:tc>
        <w:tc>
          <w:tcPr>
            <w:tcW w:w="1260" w:type="dxa"/>
          </w:tcPr>
          <w:p w14:paraId="51D6665D" w14:textId="7B647A90" w:rsidR="54B01A81" w:rsidRDefault="008961E5" w:rsidP="4CC2E692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  <w:tc>
          <w:tcPr>
            <w:tcW w:w="1980" w:type="dxa"/>
          </w:tcPr>
          <w:p w14:paraId="2EF13175" w14:textId="77777777" w:rsidR="4CC2E692" w:rsidRDefault="008961E5" w:rsidP="4CC2E692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Diksha Korat,</w:t>
            </w:r>
          </w:p>
          <w:p w14:paraId="27101394" w14:textId="03A6D3E7" w:rsidR="008961E5" w:rsidRDefault="008961E5" w:rsidP="4CC2E692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Team1&amp;2</w:t>
            </w:r>
          </w:p>
        </w:tc>
        <w:tc>
          <w:tcPr>
            <w:tcW w:w="2160" w:type="dxa"/>
          </w:tcPr>
          <w:p w14:paraId="2F4A4876" w14:textId="33F99B66" w:rsidR="4CC2E692" w:rsidRDefault="008961E5" w:rsidP="4CC2E692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Achyutkumar</w:t>
            </w:r>
          </w:p>
        </w:tc>
      </w:tr>
      <w:tr w:rsidR="2C22D110" w14:paraId="5EB023CF" w14:textId="77777777" w:rsidTr="4CC2E692">
        <w:trPr>
          <w:cantSplit/>
          <w:trHeight w:val="300"/>
        </w:trPr>
        <w:tc>
          <w:tcPr>
            <w:tcW w:w="4680" w:type="dxa"/>
          </w:tcPr>
          <w:p w14:paraId="5D50C4DD" w14:textId="6F2B3493" w:rsidR="4CC2E692" w:rsidRDefault="000858A4" w:rsidP="4CC2E692">
            <w:pPr>
              <w:pStyle w:val="CovFormText"/>
              <w:spacing w:line="259" w:lineRule="auto"/>
            </w:pPr>
            <w:r>
              <w:t>GitHub:create a project repository</w:t>
            </w:r>
          </w:p>
        </w:tc>
        <w:tc>
          <w:tcPr>
            <w:tcW w:w="1260" w:type="dxa"/>
          </w:tcPr>
          <w:p w14:paraId="7C96B5AB" w14:textId="676A3F1B" w:rsidR="463F17C6" w:rsidRDefault="008961E5" w:rsidP="4CC2E692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  <w:tc>
          <w:tcPr>
            <w:tcW w:w="1980" w:type="dxa"/>
          </w:tcPr>
          <w:p w14:paraId="5FFCBEB1" w14:textId="0A2FC2AB" w:rsidR="4CC2E692" w:rsidRDefault="008961E5" w:rsidP="4CC2E692">
            <w:pPr>
              <w:pStyle w:val="CovFormText"/>
              <w:spacing w:line="259" w:lineRule="auto"/>
            </w:pPr>
            <w:r>
              <w:t>Lohith Rahul</w:t>
            </w:r>
          </w:p>
        </w:tc>
        <w:tc>
          <w:tcPr>
            <w:tcW w:w="2160" w:type="dxa"/>
          </w:tcPr>
          <w:p w14:paraId="7BC4AABE" w14:textId="05B0B293" w:rsidR="4CC2E692" w:rsidRDefault="008961E5" w:rsidP="4CC2E692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Diksha Korat</w:t>
            </w:r>
          </w:p>
        </w:tc>
      </w:tr>
      <w:tr w:rsidR="008961E5" w14:paraId="63E3A711" w14:textId="77777777" w:rsidTr="4CC2E692">
        <w:trPr>
          <w:cantSplit/>
          <w:trHeight w:val="300"/>
        </w:trPr>
        <w:tc>
          <w:tcPr>
            <w:tcW w:w="4680" w:type="dxa"/>
          </w:tcPr>
          <w:p w14:paraId="7A245BC1" w14:textId="678CD19A" w:rsidR="008961E5" w:rsidRDefault="008961E5" w:rsidP="4CC2E692">
            <w:pPr>
              <w:pStyle w:val="CovFormText"/>
              <w:spacing w:line="259" w:lineRule="auto"/>
            </w:pPr>
          </w:p>
        </w:tc>
        <w:tc>
          <w:tcPr>
            <w:tcW w:w="1260" w:type="dxa"/>
          </w:tcPr>
          <w:p w14:paraId="5FE0F5C5" w14:textId="039E7084" w:rsidR="008961E5" w:rsidRDefault="008961E5" w:rsidP="4CC2E692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</w:tcPr>
          <w:p w14:paraId="54416DBE" w14:textId="25CC3E65" w:rsidR="008961E5" w:rsidRDefault="008961E5" w:rsidP="4CC2E692">
            <w:pPr>
              <w:pStyle w:val="CovFormText"/>
              <w:spacing w:line="259" w:lineRule="auto"/>
            </w:pPr>
          </w:p>
        </w:tc>
        <w:tc>
          <w:tcPr>
            <w:tcW w:w="2160" w:type="dxa"/>
          </w:tcPr>
          <w:p w14:paraId="6D1BF06E" w14:textId="38293FFF" w:rsidR="008961E5" w:rsidRDefault="008961E5" w:rsidP="4CC2E692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</w:tbl>
    <w:p w14:paraId="5A40B691" w14:textId="12EECCDF" w:rsidR="384A0348" w:rsidRDefault="384A0348"/>
    <w:p w14:paraId="562C75D1" w14:textId="5C3E5E9E" w:rsidR="00722485" w:rsidRPr="00873A90" w:rsidRDefault="00722485" w:rsidP="23FEA10F"/>
    <w:sectPr w:rsidR="00722485" w:rsidRPr="00873A90" w:rsidSect="007541F0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6C584" w14:textId="77777777" w:rsidR="007C2DDC" w:rsidRDefault="007C2DDC">
      <w:r>
        <w:separator/>
      </w:r>
    </w:p>
  </w:endnote>
  <w:endnote w:type="continuationSeparator" w:id="0">
    <w:p w14:paraId="30239923" w14:textId="77777777" w:rsidR="007C2DDC" w:rsidRDefault="007C2DDC">
      <w:r>
        <w:continuationSeparator/>
      </w:r>
    </w:p>
  </w:endnote>
  <w:endnote w:type="continuationNotice" w:id="1">
    <w:p w14:paraId="597AE5C9" w14:textId="77777777" w:rsidR="007C2DDC" w:rsidRDefault="007C2D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355AD" w14:textId="77777777" w:rsidR="00623671" w:rsidRDefault="00623671">
    <w:pPr>
      <w:pStyle w:val="Footer"/>
    </w:pPr>
  </w:p>
  <w:p w14:paraId="1A965116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315FC" w14:textId="77777777" w:rsidR="007C2DDC" w:rsidRDefault="007C2DDC">
      <w:r>
        <w:separator/>
      </w:r>
    </w:p>
  </w:footnote>
  <w:footnote w:type="continuationSeparator" w:id="0">
    <w:p w14:paraId="5A4C2E9D" w14:textId="77777777" w:rsidR="007C2DDC" w:rsidRDefault="007C2DDC">
      <w:r>
        <w:continuationSeparator/>
      </w:r>
    </w:p>
  </w:footnote>
  <w:footnote w:type="continuationNotice" w:id="1">
    <w:p w14:paraId="559BE7D4" w14:textId="77777777" w:rsidR="007C2DDC" w:rsidRDefault="007C2D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E37C" w14:textId="77777777" w:rsidR="00623671" w:rsidRDefault="006F73B8">
    <w:pPr>
      <w:pStyle w:val="Header"/>
    </w:pPr>
    <w:r w:rsidRPr="00A15E3B">
      <w:rPr>
        <w:noProof/>
      </w:rPr>
      <w:drawing>
        <wp:inline distT="0" distB="0" distL="0" distR="0" wp14:anchorId="5F12FCA1" wp14:editId="07777777">
          <wp:extent cx="1828800" cy="79057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FB30F8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D9D0"/>
    <w:multiLevelType w:val="hybridMultilevel"/>
    <w:tmpl w:val="F6FE0306"/>
    <w:lvl w:ilvl="0" w:tplc="3746D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C9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48B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05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8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68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C3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A9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EF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5039C"/>
    <w:multiLevelType w:val="hybridMultilevel"/>
    <w:tmpl w:val="C0949B48"/>
    <w:lvl w:ilvl="0" w:tplc="C49891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73AA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447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EA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49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C6D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C0D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0F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AE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AF7A2"/>
    <w:multiLevelType w:val="hybridMultilevel"/>
    <w:tmpl w:val="FFFFFFFF"/>
    <w:lvl w:ilvl="0" w:tplc="40EAE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8C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4C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9CA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84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DA6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8B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69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1E2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E2CE"/>
    <w:multiLevelType w:val="hybridMultilevel"/>
    <w:tmpl w:val="FFFFFFFF"/>
    <w:lvl w:ilvl="0" w:tplc="88F25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8C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A4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AB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AD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40C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01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D61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4B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82036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C42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C0F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D46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C83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C3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7E4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AC5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105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DCD74"/>
    <w:multiLevelType w:val="hybridMultilevel"/>
    <w:tmpl w:val="EE9C5C44"/>
    <w:lvl w:ilvl="0" w:tplc="199600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F22D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C47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C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AA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E41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0B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00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882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7B1ED"/>
    <w:multiLevelType w:val="hybridMultilevel"/>
    <w:tmpl w:val="FFFFFFFF"/>
    <w:lvl w:ilvl="0" w:tplc="5D4A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43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EA7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AA2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4F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D23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CA1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E6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4CF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D27BF"/>
    <w:multiLevelType w:val="hybridMultilevel"/>
    <w:tmpl w:val="71BCC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81B40"/>
    <w:multiLevelType w:val="hybridMultilevel"/>
    <w:tmpl w:val="3DBA9210"/>
    <w:lvl w:ilvl="0" w:tplc="F26EE8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5D82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CA5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C5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C1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87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82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A8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945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97B0F"/>
    <w:multiLevelType w:val="hybridMultilevel"/>
    <w:tmpl w:val="1BCCD1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CF05"/>
    <w:multiLevelType w:val="hybridMultilevel"/>
    <w:tmpl w:val="FFFFFFFF"/>
    <w:lvl w:ilvl="0" w:tplc="CF8E0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CF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76A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FCC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48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CF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AB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0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EA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0D15"/>
    <w:multiLevelType w:val="hybridMultilevel"/>
    <w:tmpl w:val="95D20764"/>
    <w:lvl w:ilvl="0" w:tplc="7A4C3EFC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2266FA"/>
    <w:multiLevelType w:val="hybridMultilevel"/>
    <w:tmpl w:val="D74064AC"/>
    <w:lvl w:ilvl="0" w:tplc="C414A7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DF426"/>
    <w:multiLevelType w:val="hybridMultilevel"/>
    <w:tmpl w:val="FFFFFFFF"/>
    <w:lvl w:ilvl="0" w:tplc="DDF0E22A">
      <w:start w:val="1"/>
      <w:numFmt w:val="decimal"/>
      <w:lvlText w:val="%1."/>
      <w:lvlJc w:val="left"/>
      <w:pPr>
        <w:ind w:left="720" w:hanging="360"/>
      </w:pPr>
    </w:lvl>
    <w:lvl w:ilvl="1" w:tplc="E2403228">
      <w:start w:val="1"/>
      <w:numFmt w:val="lowerLetter"/>
      <w:lvlText w:val="%2."/>
      <w:lvlJc w:val="left"/>
      <w:pPr>
        <w:ind w:left="1440" w:hanging="360"/>
      </w:pPr>
    </w:lvl>
    <w:lvl w:ilvl="2" w:tplc="71B83808">
      <w:start w:val="1"/>
      <w:numFmt w:val="lowerRoman"/>
      <w:lvlText w:val="%3."/>
      <w:lvlJc w:val="right"/>
      <w:pPr>
        <w:ind w:left="2160" w:hanging="180"/>
      </w:pPr>
    </w:lvl>
    <w:lvl w:ilvl="3" w:tplc="FE5A9132">
      <w:start w:val="1"/>
      <w:numFmt w:val="decimal"/>
      <w:lvlText w:val="%4."/>
      <w:lvlJc w:val="left"/>
      <w:pPr>
        <w:ind w:left="2880" w:hanging="360"/>
      </w:pPr>
    </w:lvl>
    <w:lvl w:ilvl="4" w:tplc="CE24E7EE">
      <w:start w:val="1"/>
      <w:numFmt w:val="lowerLetter"/>
      <w:lvlText w:val="%5."/>
      <w:lvlJc w:val="left"/>
      <w:pPr>
        <w:ind w:left="3600" w:hanging="360"/>
      </w:pPr>
    </w:lvl>
    <w:lvl w:ilvl="5" w:tplc="1608AEA4">
      <w:start w:val="1"/>
      <w:numFmt w:val="lowerRoman"/>
      <w:lvlText w:val="%6."/>
      <w:lvlJc w:val="right"/>
      <w:pPr>
        <w:ind w:left="4320" w:hanging="180"/>
      </w:pPr>
    </w:lvl>
    <w:lvl w:ilvl="6" w:tplc="51547CBE">
      <w:start w:val="1"/>
      <w:numFmt w:val="decimal"/>
      <w:lvlText w:val="%7."/>
      <w:lvlJc w:val="left"/>
      <w:pPr>
        <w:ind w:left="5040" w:hanging="360"/>
      </w:pPr>
    </w:lvl>
    <w:lvl w:ilvl="7" w:tplc="0F92AD88">
      <w:start w:val="1"/>
      <w:numFmt w:val="lowerLetter"/>
      <w:lvlText w:val="%8."/>
      <w:lvlJc w:val="left"/>
      <w:pPr>
        <w:ind w:left="5760" w:hanging="360"/>
      </w:pPr>
    </w:lvl>
    <w:lvl w:ilvl="8" w:tplc="EFB8FB3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3E411"/>
    <w:multiLevelType w:val="hybridMultilevel"/>
    <w:tmpl w:val="329286A6"/>
    <w:lvl w:ilvl="0" w:tplc="F2A43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AA9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86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CC3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0F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2C7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0A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6A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D84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DCD2667"/>
    <w:multiLevelType w:val="hybridMultilevel"/>
    <w:tmpl w:val="FFFFFFFF"/>
    <w:lvl w:ilvl="0" w:tplc="41DC2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EC9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4CD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1A0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1EE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BE3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8F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24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C7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1B127"/>
    <w:multiLevelType w:val="hybridMultilevel"/>
    <w:tmpl w:val="857A3D06"/>
    <w:lvl w:ilvl="0" w:tplc="6F801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CAC1F2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F38A9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08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E8A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E4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2F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87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1C6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20526"/>
    <w:multiLevelType w:val="hybridMultilevel"/>
    <w:tmpl w:val="FFFFFFFF"/>
    <w:lvl w:ilvl="0" w:tplc="FC8E6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A4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840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3E7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508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6C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C4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20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744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6B5BC"/>
    <w:multiLevelType w:val="hybridMultilevel"/>
    <w:tmpl w:val="BD107FFC"/>
    <w:lvl w:ilvl="0" w:tplc="78D052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547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C4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44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69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FA5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C1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B44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C65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B8FB9"/>
    <w:multiLevelType w:val="hybridMultilevel"/>
    <w:tmpl w:val="FFFFFFFF"/>
    <w:lvl w:ilvl="0" w:tplc="0896D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C5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21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E5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C0E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22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01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E2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442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C5960"/>
    <w:multiLevelType w:val="hybridMultilevel"/>
    <w:tmpl w:val="210C10DC"/>
    <w:lvl w:ilvl="0" w:tplc="35F429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CCB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26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E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8AD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1EF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0B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69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FA931"/>
    <w:multiLevelType w:val="hybridMultilevel"/>
    <w:tmpl w:val="FFFFFFFF"/>
    <w:lvl w:ilvl="0" w:tplc="92FC7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5C0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EE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6F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A5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2F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65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B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1C5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6553B"/>
    <w:multiLevelType w:val="hybridMultilevel"/>
    <w:tmpl w:val="255EDF48"/>
    <w:lvl w:ilvl="0" w:tplc="7610C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8A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324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E2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62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E7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48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C2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387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358C6"/>
    <w:multiLevelType w:val="hybridMultilevel"/>
    <w:tmpl w:val="EB5CD9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E68C9A"/>
    <w:multiLevelType w:val="hybridMultilevel"/>
    <w:tmpl w:val="F2CE93AE"/>
    <w:lvl w:ilvl="0" w:tplc="E79AC66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B4A7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70E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28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2A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AF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22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E1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A0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9A72D"/>
    <w:multiLevelType w:val="hybridMultilevel"/>
    <w:tmpl w:val="FFFFFFFF"/>
    <w:lvl w:ilvl="0" w:tplc="0C265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BC8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0EB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21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08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8E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0F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845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4BF34"/>
    <w:multiLevelType w:val="hybridMultilevel"/>
    <w:tmpl w:val="D20CD52E"/>
    <w:lvl w:ilvl="0" w:tplc="F4E20F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3980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2E6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C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65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EC9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25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806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F6F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F16E3"/>
    <w:multiLevelType w:val="hybridMultilevel"/>
    <w:tmpl w:val="552264FC"/>
    <w:lvl w:ilvl="0" w:tplc="08090001">
      <w:start w:val="1"/>
      <w:numFmt w:val="bullet"/>
      <w:lvlText w:val=""/>
      <w:lvlJc w:val="left"/>
      <w:pPr>
        <w:ind w:left="15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52" w:hanging="360"/>
      </w:pPr>
      <w:rPr>
        <w:rFonts w:ascii="Wingdings" w:hAnsi="Wingdings" w:hint="default"/>
      </w:rPr>
    </w:lvl>
  </w:abstractNum>
  <w:abstractNum w:abstractNumId="29" w15:restartNumberingAfterBreak="0">
    <w:nsid w:val="706FC211"/>
    <w:multiLevelType w:val="hybridMultilevel"/>
    <w:tmpl w:val="A6FA5A1C"/>
    <w:lvl w:ilvl="0" w:tplc="4768D5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EF2A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7E3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CA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84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A8E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07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662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AA6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AE1F73"/>
    <w:multiLevelType w:val="hybridMultilevel"/>
    <w:tmpl w:val="145C8C98"/>
    <w:lvl w:ilvl="0" w:tplc="2D6E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BA68E2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0010D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62F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A9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6E0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2D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2B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44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501BC"/>
    <w:multiLevelType w:val="hybridMultilevel"/>
    <w:tmpl w:val="433EFC60"/>
    <w:lvl w:ilvl="0" w:tplc="9DC29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ED1B0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E2E63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F05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5A1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2E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1C5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02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1D137"/>
    <w:multiLevelType w:val="hybridMultilevel"/>
    <w:tmpl w:val="EDB25A72"/>
    <w:lvl w:ilvl="0" w:tplc="4DAE9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5E1260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38989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C0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65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660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AD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06F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E6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B4AB25"/>
    <w:multiLevelType w:val="hybridMultilevel"/>
    <w:tmpl w:val="730C0844"/>
    <w:lvl w:ilvl="0" w:tplc="70FC0EB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0D8B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B01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3C1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40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F04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AF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4B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224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5FA69"/>
    <w:multiLevelType w:val="hybridMultilevel"/>
    <w:tmpl w:val="E3BC5DDC"/>
    <w:lvl w:ilvl="0" w:tplc="3B64F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6E174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B7DAB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163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A2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EA9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160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E0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8B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8C66E9"/>
    <w:multiLevelType w:val="hybridMultilevel"/>
    <w:tmpl w:val="FF864B94"/>
    <w:lvl w:ilvl="0" w:tplc="04DCE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26F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8E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0E6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A8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7E9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4D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AE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68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E0F469"/>
    <w:multiLevelType w:val="hybridMultilevel"/>
    <w:tmpl w:val="FFFFFFFF"/>
    <w:lvl w:ilvl="0" w:tplc="214E3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E9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50F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C5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546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A0A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A9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BA4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E6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F5AA28"/>
    <w:multiLevelType w:val="hybridMultilevel"/>
    <w:tmpl w:val="4F1C4058"/>
    <w:lvl w:ilvl="0" w:tplc="E0F222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DE3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645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21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0E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EE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20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85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7CF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3BA80"/>
    <w:multiLevelType w:val="hybridMultilevel"/>
    <w:tmpl w:val="A0A41F56"/>
    <w:lvl w:ilvl="0" w:tplc="B0D44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2F60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F386D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03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65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46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62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4B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44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628270">
    <w:abstractNumId w:val="13"/>
  </w:num>
  <w:num w:numId="2" w16cid:durableId="1862812971">
    <w:abstractNumId w:val="4"/>
  </w:num>
  <w:num w:numId="3" w16cid:durableId="1992174120">
    <w:abstractNumId w:val="20"/>
  </w:num>
  <w:num w:numId="4" w16cid:durableId="615869641">
    <w:abstractNumId w:val="26"/>
  </w:num>
  <w:num w:numId="5" w16cid:durableId="1770391098">
    <w:abstractNumId w:val="16"/>
  </w:num>
  <w:num w:numId="6" w16cid:durableId="452869446">
    <w:abstractNumId w:val="18"/>
  </w:num>
  <w:num w:numId="7" w16cid:durableId="628588388">
    <w:abstractNumId w:val="10"/>
  </w:num>
  <w:num w:numId="8" w16cid:durableId="1793354435">
    <w:abstractNumId w:val="3"/>
  </w:num>
  <w:num w:numId="9" w16cid:durableId="467865184">
    <w:abstractNumId w:val="2"/>
  </w:num>
  <w:num w:numId="10" w16cid:durableId="373431630">
    <w:abstractNumId w:val="22"/>
  </w:num>
  <w:num w:numId="11" w16cid:durableId="1745255979">
    <w:abstractNumId w:val="36"/>
  </w:num>
  <w:num w:numId="12" w16cid:durableId="997001883">
    <w:abstractNumId w:val="6"/>
  </w:num>
  <w:num w:numId="13" w16cid:durableId="1813672206">
    <w:abstractNumId w:val="5"/>
  </w:num>
  <w:num w:numId="14" w16cid:durableId="547498770">
    <w:abstractNumId w:val="29"/>
  </w:num>
  <w:num w:numId="15" w16cid:durableId="1257785774">
    <w:abstractNumId w:val="8"/>
  </w:num>
  <w:num w:numId="16" w16cid:durableId="1555652550">
    <w:abstractNumId w:val="23"/>
  </w:num>
  <w:num w:numId="17" w16cid:durableId="2093775897">
    <w:abstractNumId w:val="0"/>
  </w:num>
  <w:num w:numId="18" w16cid:durableId="2036074121">
    <w:abstractNumId w:val="14"/>
  </w:num>
  <w:num w:numId="19" w16cid:durableId="6176140">
    <w:abstractNumId w:val="35"/>
  </w:num>
  <w:num w:numId="20" w16cid:durableId="1164976093">
    <w:abstractNumId w:val="27"/>
  </w:num>
  <w:num w:numId="21" w16cid:durableId="2116441861">
    <w:abstractNumId w:val="32"/>
  </w:num>
  <w:num w:numId="22" w16cid:durableId="1665694601">
    <w:abstractNumId w:val="34"/>
  </w:num>
  <w:num w:numId="23" w16cid:durableId="1984044508">
    <w:abstractNumId w:val="38"/>
  </w:num>
  <w:num w:numId="24" w16cid:durableId="1316300047">
    <w:abstractNumId w:val="19"/>
  </w:num>
  <w:num w:numId="25" w16cid:durableId="1556773392">
    <w:abstractNumId w:val="25"/>
  </w:num>
  <w:num w:numId="26" w16cid:durableId="1587838184">
    <w:abstractNumId w:val="21"/>
  </w:num>
  <w:num w:numId="27" w16cid:durableId="497769560">
    <w:abstractNumId w:val="37"/>
  </w:num>
  <w:num w:numId="28" w16cid:durableId="302544166">
    <w:abstractNumId w:val="33"/>
  </w:num>
  <w:num w:numId="29" w16cid:durableId="1410494688">
    <w:abstractNumId w:val="31"/>
  </w:num>
  <w:num w:numId="30" w16cid:durableId="152794803">
    <w:abstractNumId w:val="30"/>
  </w:num>
  <w:num w:numId="31" w16cid:durableId="1459255903">
    <w:abstractNumId w:val="17"/>
  </w:num>
  <w:num w:numId="32" w16cid:durableId="1202017024">
    <w:abstractNumId w:val="1"/>
  </w:num>
  <w:num w:numId="33" w16cid:durableId="1879663528">
    <w:abstractNumId w:val="15"/>
  </w:num>
  <w:num w:numId="34" w16cid:durableId="29959040">
    <w:abstractNumId w:val="12"/>
  </w:num>
  <w:num w:numId="35" w16cid:durableId="303704672">
    <w:abstractNumId w:val="28"/>
  </w:num>
  <w:num w:numId="36" w16cid:durableId="1472404643">
    <w:abstractNumId w:val="24"/>
  </w:num>
  <w:num w:numId="37" w16cid:durableId="1867598754">
    <w:abstractNumId w:val="7"/>
  </w:num>
  <w:num w:numId="38" w16cid:durableId="714893323">
    <w:abstractNumId w:val="11"/>
  </w:num>
  <w:num w:numId="39" w16cid:durableId="14796866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mirrorMargin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13440"/>
    <w:rsid w:val="00014479"/>
    <w:rsid w:val="00022008"/>
    <w:rsid w:val="0002726D"/>
    <w:rsid w:val="0002778B"/>
    <w:rsid w:val="00030A46"/>
    <w:rsid w:val="00032D43"/>
    <w:rsid w:val="00041459"/>
    <w:rsid w:val="00042FF4"/>
    <w:rsid w:val="00057BC9"/>
    <w:rsid w:val="000638E8"/>
    <w:rsid w:val="00064CF5"/>
    <w:rsid w:val="000662B0"/>
    <w:rsid w:val="00083ED1"/>
    <w:rsid w:val="000858A4"/>
    <w:rsid w:val="00087645"/>
    <w:rsid w:val="00087FEF"/>
    <w:rsid w:val="00090A27"/>
    <w:rsid w:val="000912CA"/>
    <w:rsid w:val="000B0456"/>
    <w:rsid w:val="000B3DEC"/>
    <w:rsid w:val="000B457E"/>
    <w:rsid w:val="000B6AAB"/>
    <w:rsid w:val="000B7F30"/>
    <w:rsid w:val="000B841B"/>
    <w:rsid w:val="000C21CD"/>
    <w:rsid w:val="000C528E"/>
    <w:rsid w:val="000E01BE"/>
    <w:rsid w:val="000E7997"/>
    <w:rsid w:val="000F2BEE"/>
    <w:rsid w:val="00100A35"/>
    <w:rsid w:val="00106E43"/>
    <w:rsid w:val="001071C3"/>
    <w:rsid w:val="00113715"/>
    <w:rsid w:val="0011681B"/>
    <w:rsid w:val="00116863"/>
    <w:rsid w:val="00120509"/>
    <w:rsid w:val="00125AB7"/>
    <w:rsid w:val="00126555"/>
    <w:rsid w:val="00126855"/>
    <w:rsid w:val="00127A95"/>
    <w:rsid w:val="0013343D"/>
    <w:rsid w:val="001400DB"/>
    <w:rsid w:val="0014B148"/>
    <w:rsid w:val="00152DFE"/>
    <w:rsid w:val="00155255"/>
    <w:rsid w:val="00166D70"/>
    <w:rsid w:val="00166F64"/>
    <w:rsid w:val="00167A5F"/>
    <w:rsid w:val="00167CFA"/>
    <w:rsid w:val="0017059E"/>
    <w:rsid w:val="00171296"/>
    <w:rsid w:val="00176704"/>
    <w:rsid w:val="001769DE"/>
    <w:rsid w:val="00181896"/>
    <w:rsid w:val="00181C69"/>
    <w:rsid w:val="00182855"/>
    <w:rsid w:val="001921EE"/>
    <w:rsid w:val="0019220B"/>
    <w:rsid w:val="001B01A2"/>
    <w:rsid w:val="001B176C"/>
    <w:rsid w:val="001B3569"/>
    <w:rsid w:val="001C07DC"/>
    <w:rsid w:val="001C7821"/>
    <w:rsid w:val="001D2613"/>
    <w:rsid w:val="001D2B16"/>
    <w:rsid w:val="001D3962"/>
    <w:rsid w:val="001D7DC5"/>
    <w:rsid w:val="001F5868"/>
    <w:rsid w:val="001F7A39"/>
    <w:rsid w:val="001F7AEC"/>
    <w:rsid w:val="00201F9B"/>
    <w:rsid w:val="002262DC"/>
    <w:rsid w:val="00227BDF"/>
    <w:rsid w:val="00233226"/>
    <w:rsid w:val="0023514F"/>
    <w:rsid w:val="002354C5"/>
    <w:rsid w:val="0023649B"/>
    <w:rsid w:val="00256C59"/>
    <w:rsid w:val="00264964"/>
    <w:rsid w:val="00272E07"/>
    <w:rsid w:val="002777B3"/>
    <w:rsid w:val="002822DD"/>
    <w:rsid w:val="00283CE3"/>
    <w:rsid w:val="00297BDF"/>
    <w:rsid w:val="002A0FD1"/>
    <w:rsid w:val="002A22A2"/>
    <w:rsid w:val="002A4151"/>
    <w:rsid w:val="002A5168"/>
    <w:rsid w:val="002A6FDA"/>
    <w:rsid w:val="002B627C"/>
    <w:rsid w:val="002B6550"/>
    <w:rsid w:val="002C06F8"/>
    <w:rsid w:val="002D658A"/>
    <w:rsid w:val="002E5788"/>
    <w:rsid w:val="002E727C"/>
    <w:rsid w:val="002E772B"/>
    <w:rsid w:val="002F7491"/>
    <w:rsid w:val="00301C1A"/>
    <w:rsid w:val="00307715"/>
    <w:rsid w:val="00312F53"/>
    <w:rsid w:val="00313D8A"/>
    <w:rsid w:val="00314341"/>
    <w:rsid w:val="003168EC"/>
    <w:rsid w:val="00320C44"/>
    <w:rsid w:val="003232DB"/>
    <w:rsid w:val="00323761"/>
    <w:rsid w:val="003248B4"/>
    <w:rsid w:val="003335C3"/>
    <w:rsid w:val="00342CA6"/>
    <w:rsid w:val="003563A4"/>
    <w:rsid w:val="003576AA"/>
    <w:rsid w:val="003607EC"/>
    <w:rsid w:val="00361221"/>
    <w:rsid w:val="00362BA6"/>
    <w:rsid w:val="00381DA3"/>
    <w:rsid w:val="00397DBC"/>
    <w:rsid w:val="003A241F"/>
    <w:rsid w:val="003A51A8"/>
    <w:rsid w:val="003A682F"/>
    <w:rsid w:val="003B1E43"/>
    <w:rsid w:val="003B2F07"/>
    <w:rsid w:val="003C2974"/>
    <w:rsid w:val="003C398F"/>
    <w:rsid w:val="003D5D00"/>
    <w:rsid w:val="003E29CC"/>
    <w:rsid w:val="003E783C"/>
    <w:rsid w:val="003E7F20"/>
    <w:rsid w:val="003F0554"/>
    <w:rsid w:val="003F5D97"/>
    <w:rsid w:val="00406D1D"/>
    <w:rsid w:val="0041410F"/>
    <w:rsid w:val="00424BC6"/>
    <w:rsid w:val="004266D5"/>
    <w:rsid w:val="00427D0E"/>
    <w:rsid w:val="004309D2"/>
    <w:rsid w:val="00434BC7"/>
    <w:rsid w:val="00435475"/>
    <w:rsid w:val="004412E3"/>
    <w:rsid w:val="00444FA9"/>
    <w:rsid w:val="00450F9B"/>
    <w:rsid w:val="00460C35"/>
    <w:rsid w:val="004624DA"/>
    <w:rsid w:val="004721EA"/>
    <w:rsid w:val="004740A4"/>
    <w:rsid w:val="00476A2F"/>
    <w:rsid w:val="004843D0"/>
    <w:rsid w:val="004875FF"/>
    <w:rsid w:val="00487A81"/>
    <w:rsid w:val="004910A9"/>
    <w:rsid w:val="00494444"/>
    <w:rsid w:val="00494A71"/>
    <w:rsid w:val="004A0EEE"/>
    <w:rsid w:val="004A15A5"/>
    <w:rsid w:val="004A3DFC"/>
    <w:rsid w:val="004B0B08"/>
    <w:rsid w:val="004D42BB"/>
    <w:rsid w:val="004E2EF9"/>
    <w:rsid w:val="004E54BD"/>
    <w:rsid w:val="004E7DA2"/>
    <w:rsid w:val="0050008C"/>
    <w:rsid w:val="005009DE"/>
    <w:rsid w:val="00503C73"/>
    <w:rsid w:val="00510B34"/>
    <w:rsid w:val="005117C9"/>
    <w:rsid w:val="005119AC"/>
    <w:rsid w:val="00512308"/>
    <w:rsid w:val="005204F9"/>
    <w:rsid w:val="00527B5C"/>
    <w:rsid w:val="0053281A"/>
    <w:rsid w:val="005335FB"/>
    <w:rsid w:val="005363E9"/>
    <w:rsid w:val="00536452"/>
    <w:rsid w:val="0053679B"/>
    <w:rsid w:val="00540C8A"/>
    <w:rsid w:val="00543ACD"/>
    <w:rsid w:val="0055162C"/>
    <w:rsid w:val="005540EF"/>
    <w:rsid w:val="00561298"/>
    <w:rsid w:val="005627FA"/>
    <w:rsid w:val="00572722"/>
    <w:rsid w:val="005732C9"/>
    <w:rsid w:val="00575AC0"/>
    <w:rsid w:val="00576D44"/>
    <w:rsid w:val="00587A43"/>
    <w:rsid w:val="00590277"/>
    <w:rsid w:val="005921A0"/>
    <w:rsid w:val="00592A5E"/>
    <w:rsid w:val="00597878"/>
    <w:rsid w:val="005A5650"/>
    <w:rsid w:val="005A6D89"/>
    <w:rsid w:val="005A6EA2"/>
    <w:rsid w:val="005B17E5"/>
    <w:rsid w:val="005B6247"/>
    <w:rsid w:val="005C2385"/>
    <w:rsid w:val="005C7E40"/>
    <w:rsid w:val="005D5A21"/>
    <w:rsid w:val="005E17DF"/>
    <w:rsid w:val="005E2023"/>
    <w:rsid w:val="005E5638"/>
    <w:rsid w:val="005E739B"/>
    <w:rsid w:val="005F045B"/>
    <w:rsid w:val="005F3013"/>
    <w:rsid w:val="005F4139"/>
    <w:rsid w:val="00601C7A"/>
    <w:rsid w:val="006047E3"/>
    <w:rsid w:val="00606637"/>
    <w:rsid w:val="0061124E"/>
    <w:rsid w:val="00611771"/>
    <w:rsid w:val="006132DD"/>
    <w:rsid w:val="00623671"/>
    <w:rsid w:val="00627DB8"/>
    <w:rsid w:val="006519CC"/>
    <w:rsid w:val="00652E3C"/>
    <w:rsid w:val="00673BE6"/>
    <w:rsid w:val="006757B1"/>
    <w:rsid w:val="00682F8B"/>
    <w:rsid w:val="006871A4"/>
    <w:rsid w:val="006B0C42"/>
    <w:rsid w:val="006C20B0"/>
    <w:rsid w:val="006C4B79"/>
    <w:rsid w:val="006D40AB"/>
    <w:rsid w:val="006E2FA3"/>
    <w:rsid w:val="006E7B9E"/>
    <w:rsid w:val="006F45B6"/>
    <w:rsid w:val="006F4AD9"/>
    <w:rsid w:val="006F73B8"/>
    <w:rsid w:val="00701FBB"/>
    <w:rsid w:val="007072F1"/>
    <w:rsid w:val="00710B5E"/>
    <w:rsid w:val="007147B2"/>
    <w:rsid w:val="007205E7"/>
    <w:rsid w:val="00722485"/>
    <w:rsid w:val="00723711"/>
    <w:rsid w:val="0072435F"/>
    <w:rsid w:val="00727B9C"/>
    <w:rsid w:val="007312A0"/>
    <w:rsid w:val="007357C1"/>
    <w:rsid w:val="00742422"/>
    <w:rsid w:val="00742702"/>
    <w:rsid w:val="007541F0"/>
    <w:rsid w:val="00757617"/>
    <w:rsid w:val="00760F00"/>
    <w:rsid w:val="00764AE1"/>
    <w:rsid w:val="00770ECF"/>
    <w:rsid w:val="00782D4A"/>
    <w:rsid w:val="00784DAA"/>
    <w:rsid w:val="00784F20"/>
    <w:rsid w:val="0079318F"/>
    <w:rsid w:val="00793423"/>
    <w:rsid w:val="007954AD"/>
    <w:rsid w:val="00797B30"/>
    <w:rsid w:val="007A46C3"/>
    <w:rsid w:val="007B2559"/>
    <w:rsid w:val="007B3A40"/>
    <w:rsid w:val="007B481F"/>
    <w:rsid w:val="007C2DDC"/>
    <w:rsid w:val="007C30FA"/>
    <w:rsid w:val="007C6F3F"/>
    <w:rsid w:val="007C74D8"/>
    <w:rsid w:val="007D5FCD"/>
    <w:rsid w:val="007D709D"/>
    <w:rsid w:val="007F50D7"/>
    <w:rsid w:val="008013ED"/>
    <w:rsid w:val="00803D68"/>
    <w:rsid w:val="008200A6"/>
    <w:rsid w:val="008210C8"/>
    <w:rsid w:val="008319DD"/>
    <w:rsid w:val="00832B59"/>
    <w:rsid w:val="008343D9"/>
    <w:rsid w:val="00841B06"/>
    <w:rsid w:val="00842848"/>
    <w:rsid w:val="0084385C"/>
    <w:rsid w:val="00856C55"/>
    <w:rsid w:val="00857996"/>
    <w:rsid w:val="00857B7B"/>
    <w:rsid w:val="00857CFB"/>
    <w:rsid w:val="00861964"/>
    <w:rsid w:val="008713D7"/>
    <w:rsid w:val="00873A90"/>
    <w:rsid w:val="00877AD4"/>
    <w:rsid w:val="00877D20"/>
    <w:rsid w:val="00881B87"/>
    <w:rsid w:val="00887CB2"/>
    <w:rsid w:val="00892972"/>
    <w:rsid w:val="008961E5"/>
    <w:rsid w:val="0089630C"/>
    <w:rsid w:val="008A1250"/>
    <w:rsid w:val="008A475B"/>
    <w:rsid w:val="008A5087"/>
    <w:rsid w:val="008B4D72"/>
    <w:rsid w:val="008B58DB"/>
    <w:rsid w:val="008C3416"/>
    <w:rsid w:val="008D3C08"/>
    <w:rsid w:val="008D414E"/>
    <w:rsid w:val="008D63F6"/>
    <w:rsid w:val="008D6D4C"/>
    <w:rsid w:val="008E0910"/>
    <w:rsid w:val="008E589B"/>
    <w:rsid w:val="008F5EDE"/>
    <w:rsid w:val="008F617E"/>
    <w:rsid w:val="00903409"/>
    <w:rsid w:val="00904FC2"/>
    <w:rsid w:val="00905A70"/>
    <w:rsid w:val="009123CE"/>
    <w:rsid w:val="0091587F"/>
    <w:rsid w:val="00920913"/>
    <w:rsid w:val="00924B54"/>
    <w:rsid w:val="009260ED"/>
    <w:rsid w:val="00927B59"/>
    <w:rsid w:val="0093542A"/>
    <w:rsid w:val="009356CC"/>
    <w:rsid w:val="00947908"/>
    <w:rsid w:val="009551E0"/>
    <w:rsid w:val="00956C29"/>
    <w:rsid w:val="00961B3F"/>
    <w:rsid w:val="009620BF"/>
    <w:rsid w:val="00964F42"/>
    <w:rsid w:val="00967B11"/>
    <w:rsid w:val="00973118"/>
    <w:rsid w:val="00975BA4"/>
    <w:rsid w:val="00975D59"/>
    <w:rsid w:val="00976C81"/>
    <w:rsid w:val="00981453"/>
    <w:rsid w:val="00983778"/>
    <w:rsid w:val="00997273"/>
    <w:rsid w:val="009B46CF"/>
    <w:rsid w:val="009C7468"/>
    <w:rsid w:val="009F046F"/>
    <w:rsid w:val="009F19E3"/>
    <w:rsid w:val="00A0051A"/>
    <w:rsid w:val="00A03A66"/>
    <w:rsid w:val="00A03C1D"/>
    <w:rsid w:val="00A15E3B"/>
    <w:rsid w:val="00A21E0D"/>
    <w:rsid w:val="00A221E9"/>
    <w:rsid w:val="00A26CCC"/>
    <w:rsid w:val="00A27459"/>
    <w:rsid w:val="00A33923"/>
    <w:rsid w:val="00A46471"/>
    <w:rsid w:val="00A50465"/>
    <w:rsid w:val="00A563F3"/>
    <w:rsid w:val="00A640C1"/>
    <w:rsid w:val="00A67A20"/>
    <w:rsid w:val="00A727BD"/>
    <w:rsid w:val="00A94FA0"/>
    <w:rsid w:val="00A9609F"/>
    <w:rsid w:val="00AA44D2"/>
    <w:rsid w:val="00AB0A85"/>
    <w:rsid w:val="00AB0C8A"/>
    <w:rsid w:val="00AB168E"/>
    <w:rsid w:val="00AC7266"/>
    <w:rsid w:val="00AC7EE6"/>
    <w:rsid w:val="00AD1889"/>
    <w:rsid w:val="00AE2F4F"/>
    <w:rsid w:val="00AE601F"/>
    <w:rsid w:val="00AE795E"/>
    <w:rsid w:val="00AF0D7C"/>
    <w:rsid w:val="00AF26B6"/>
    <w:rsid w:val="00AF39A0"/>
    <w:rsid w:val="00B03B28"/>
    <w:rsid w:val="00B05573"/>
    <w:rsid w:val="00B113FA"/>
    <w:rsid w:val="00B11692"/>
    <w:rsid w:val="00B11D76"/>
    <w:rsid w:val="00B132D5"/>
    <w:rsid w:val="00B36BC4"/>
    <w:rsid w:val="00B3748A"/>
    <w:rsid w:val="00B413E3"/>
    <w:rsid w:val="00B43C2E"/>
    <w:rsid w:val="00B44B38"/>
    <w:rsid w:val="00B6117F"/>
    <w:rsid w:val="00B6236C"/>
    <w:rsid w:val="00B658FC"/>
    <w:rsid w:val="00B65C52"/>
    <w:rsid w:val="00B663DD"/>
    <w:rsid w:val="00B66DA7"/>
    <w:rsid w:val="00B67E7B"/>
    <w:rsid w:val="00B811EE"/>
    <w:rsid w:val="00B81445"/>
    <w:rsid w:val="00B8401C"/>
    <w:rsid w:val="00B93654"/>
    <w:rsid w:val="00B94B72"/>
    <w:rsid w:val="00BA04B8"/>
    <w:rsid w:val="00BA40AE"/>
    <w:rsid w:val="00BA45B3"/>
    <w:rsid w:val="00BB7461"/>
    <w:rsid w:val="00BB7F49"/>
    <w:rsid w:val="00BC0124"/>
    <w:rsid w:val="00BC0CFA"/>
    <w:rsid w:val="00BD1B51"/>
    <w:rsid w:val="00BD5C3C"/>
    <w:rsid w:val="00BD6A5A"/>
    <w:rsid w:val="00BF437E"/>
    <w:rsid w:val="00C0253C"/>
    <w:rsid w:val="00C027C3"/>
    <w:rsid w:val="00C07C3D"/>
    <w:rsid w:val="00C1022A"/>
    <w:rsid w:val="00C10703"/>
    <w:rsid w:val="00C15DAE"/>
    <w:rsid w:val="00C21AF9"/>
    <w:rsid w:val="00C23C4C"/>
    <w:rsid w:val="00C33B31"/>
    <w:rsid w:val="00C34807"/>
    <w:rsid w:val="00C42083"/>
    <w:rsid w:val="00C42E7B"/>
    <w:rsid w:val="00C43599"/>
    <w:rsid w:val="00C510E6"/>
    <w:rsid w:val="00C52A27"/>
    <w:rsid w:val="00C52B63"/>
    <w:rsid w:val="00C615B7"/>
    <w:rsid w:val="00C6291B"/>
    <w:rsid w:val="00C669B3"/>
    <w:rsid w:val="00C6746F"/>
    <w:rsid w:val="00C721B9"/>
    <w:rsid w:val="00C82B44"/>
    <w:rsid w:val="00C91226"/>
    <w:rsid w:val="00C92743"/>
    <w:rsid w:val="00C93B63"/>
    <w:rsid w:val="00C94BEB"/>
    <w:rsid w:val="00C950AE"/>
    <w:rsid w:val="00C97338"/>
    <w:rsid w:val="00CA05EF"/>
    <w:rsid w:val="00CA7F40"/>
    <w:rsid w:val="00CB3662"/>
    <w:rsid w:val="00CB4141"/>
    <w:rsid w:val="00CC334D"/>
    <w:rsid w:val="00CC7DDA"/>
    <w:rsid w:val="00CD0E44"/>
    <w:rsid w:val="00CD665B"/>
    <w:rsid w:val="00CD71C0"/>
    <w:rsid w:val="00CD7703"/>
    <w:rsid w:val="00CE1220"/>
    <w:rsid w:val="00CE392A"/>
    <w:rsid w:val="00CE4B68"/>
    <w:rsid w:val="00CE644F"/>
    <w:rsid w:val="00CF0031"/>
    <w:rsid w:val="00CF04AF"/>
    <w:rsid w:val="00CF511E"/>
    <w:rsid w:val="00CF7E44"/>
    <w:rsid w:val="00D023B9"/>
    <w:rsid w:val="00D11611"/>
    <w:rsid w:val="00D1263A"/>
    <w:rsid w:val="00D220A0"/>
    <w:rsid w:val="00D26094"/>
    <w:rsid w:val="00D34187"/>
    <w:rsid w:val="00D375C1"/>
    <w:rsid w:val="00D4474A"/>
    <w:rsid w:val="00D45A7B"/>
    <w:rsid w:val="00D548A0"/>
    <w:rsid w:val="00D628F8"/>
    <w:rsid w:val="00D62FCB"/>
    <w:rsid w:val="00D71ECF"/>
    <w:rsid w:val="00D759FA"/>
    <w:rsid w:val="00D80C86"/>
    <w:rsid w:val="00D81067"/>
    <w:rsid w:val="00D844C9"/>
    <w:rsid w:val="00D8458F"/>
    <w:rsid w:val="00D934B6"/>
    <w:rsid w:val="00D94881"/>
    <w:rsid w:val="00DA2CBF"/>
    <w:rsid w:val="00DA4644"/>
    <w:rsid w:val="00DB7394"/>
    <w:rsid w:val="00DC06C0"/>
    <w:rsid w:val="00DD3EF8"/>
    <w:rsid w:val="00DD3FC4"/>
    <w:rsid w:val="00DE3232"/>
    <w:rsid w:val="00DE4E2E"/>
    <w:rsid w:val="00DE5E23"/>
    <w:rsid w:val="00E01A27"/>
    <w:rsid w:val="00E02084"/>
    <w:rsid w:val="00E02290"/>
    <w:rsid w:val="00E02AC6"/>
    <w:rsid w:val="00E121FC"/>
    <w:rsid w:val="00E20F77"/>
    <w:rsid w:val="00E2295B"/>
    <w:rsid w:val="00E324E6"/>
    <w:rsid w:val="00E33FFF"/>
    <w:rsid w:val="00E43F8B"/>
    <w:rsid w:val="00E4521D"/>
    <w:rsid w:val="00E51A65"/>
    <w:rsid w:val="00E52BF1"/>
    <w:rsid w:val="00E559A3"/>
    <w:rsid w:val="00E5772A"/>
    <w:rsid w:val="00E650BE"/>
    <w:rsid w:val="00E81C21"/>
    <w:rsid w:val="00E85927"/>
    <w:rsid w:val="00E946D0"/>
    <w:rsid w:val="00EA5D37"/>
    <w:rsid w:val="00EA670D"/>
    <w:rsid w:val="00EAAEE1"/>
    <w:rsid w:val="00EB5AC3"/>
    <w:rsid w:val="00EC0249"/>
    <w:rsid w:val="00EC17B5"/>
    <w:rsid w:val="00EC3887"/>
    <w:rsid w:val="00EE0089"/>
    <w:rsid w:val="00EE087B"/>
    <w:rsid w:val="00EE12BB"/>
    <w:rsid w:val="00EE5E50"/>
    <w:rsid w:val="00EE654F"/>
    <w:rsid w:val="00EF3E87"/>
    <w:rsid w:val="00F1262A"/>
    <w:rsid w:val="00F13013"/>
    <w:rsid w:val="00F15879"/>
    <w:rsid w:val="00F16464"/>
    <w:rsid w:val="00F16E8B"/>
    <w:rsid w:val="00F24950"/>
    <w:rsid w:val="00F35513"/>
    <w:rsid w:val="00F35A7D"/>
    <w:rsid w:val="00F43470"/>
    <w:rsid w:val="00F46F89"/>
    <w:rsid w:val="00F4FD74"/>
    <w:rsid w:val="00F73FB8"/>
    <w:rsid w:val="00F82789"/>
    <w:rsid w:val="00F85946"/>
    <w:rsid w:val="00F87110"/>
    <w:rsid w:val="00FB229A"/>
    <w:rsid w:val="00FB57F7"/>
    <w:rsid w:val="00FC1039"/>
    <w:rsid w:val="00FD0521"/>
    <w:rsid w:val="00FD15B9"/>
    <w:rsid w:val="00FE1FDF"/>
    <w:rsid w:val="00FE2FF7"/>
    <w:rsid w:val="00FE4E18"/>
    <w:rsid w:val="00FE7687"/>
    <w:rsid w:val="00FF340E"/>
    <w:rsid w:val="00FF452B"/>
    <w:rsid w:val="00FF4836"/>
    <w:rsid w:val="00FF4D0C"/>
    <w:rsid w:val="01024336"/>
    <w:rsid w:val="011EB24A"/>
    <w:rsid w:val="012461D2"/>
    <w:rsid w:val="01342F07"/>
    <w:rsid w:val="01477EDF"/>
    <w:rsid w:val="0150D9D0"/>
    <w:rsid w:val="01523087"/>
    <w:rsid w:val="01C60C56"/>
    <w:rsid w:val="01D5FBE2"/>
    <w:rsid w:val="020BB6A7"/>
    <w:rsid w:val="02121AE0"/>
    <w:rsid w:val="02154098"/>
    <w:rsid w:val="021FF1F2"/>
    <w:rsid w:val="02338282"/>
    <w:rsid w:val="0240B6C9"/>
    <w:rsid w:val="024602AB"/>
    <w:rsid w:val="02657EDA"/>
    <w:rsid w:val="0265F6F0"/>
    <w:rsid w:val="02677095"/>
    <w:rsid w:val="02698FA7"/>
    <w:rsid w:val="02941145"/>
    <w:rsid w:val="02A8A552"/>
    <w:rsid w:val="02CBD605"/>
    <w:rsid w:val="0309A962"/>
    <w:rsid w:val="03222D26"/>
    <w:rsid w:val="032DE375"/>
    <w:rsid w:val="033094B5"/>
    <w:rsid w:val="0357FF87"/>
    <w:rsid w:val="0366FA26"/>
    <w:rsid w:val="036FADB5"/>
    <w:rsid w:val="0395F557"/>
    <w:rsid w:val="03A08B92"/>
    <w:rsid w:val="03AD3D00"/>
    <w:rsid w:val="03D648EE"/>
    <w:rsid w:val="03D8B572"/>
    <w:rsid w:val="03DA28BB"/>
    <w:rsid w:val="03DDA15A"/>
    <w:rsid w:val="03E1593D"/>
    <w:rsid w:val="03E4E098"/>
    <w:rsid w:val="04124996"/>
    <w:rsid w:val="0430428A"/>
    <w:rsid w:val="0464E14F"/>
    <w:rsid w:val="047D9A47"/>
    <w:rsid w:val="04B9541C"/>
    <w:rsid w:val="04BF63C1"/>
    <w:rsid w:val="04C63345"/>
    <w:rsid w:val="04CD0264"/>
    <w:rsid w:val="04EF60A5"/>
    <w:rsid w:val="04F6C31B"/>
    <w:rsid w:val="04FCB027"/>
    <w:rsid w:val="04FFEA60"/>
    <w:rsid w:val="051C6CE9"/>
    <w:rsid w:val="0530A03D"/>
    <w:rsid w:val="055B5799"/>
    <w:rsid w:val="055F5192"/>
    <w:rsid w:val="0581C08F"/>
    <w:rsid w:val="05A0D433"/>
    <w:rsid w:val="05BFAB0F"/>
    <w:rsid w:val="05CC729D"/>
    <w:rsid w:val="05E252EB"/>
    <w:rsid w:val="05EB6FE2"/>
    <w:rsid w:val="05ED80DA"/>
    <w:rsid w:val="061B6DBA"/>
    <w:rsid w:val="0651AB2B"/>
    <w:rsid w:val="06733DBB"/>
    <w:rsid w:val="0692E7D5"/>
    <w:rsid w:val="06AA67CF"/>
    <w:rsid w:val="06B19422"/>
    <w:rsid w:val="06C43F54"/>
    <w:rsid w:val="06CF6EE8"/>
    <w:rsid w:val="06D445E7"/>
    <w:rsid w:val="06E7CA8B"/>
    <w:rsid w:val="06E811C6"/>
    <w:rsid w:val="06F6BCE7"/>
    <w:rsid w:val="07367B86"/>
    <w:rsid w:val="0745E759"/>
    <w:rsid w:val="074D6B5C"/>
    <w:rsid w:val="0758AD39"/>
    <w:rsid w:val="075B8660"/>
    <w:rsid w:val="07604288"/>
    <w:rsid w:val="0781CD91"/>
    <w:rsid w:val="07B2430A"/>
    <w:rsid w:val="07B76480"/>
    <w:rsid w:val="080041DC"/>
    <w:rsid w:val="080B05C7"/>
    <w:rsid w:val="0826FB03"/>
    <w:rsid w:val="083AEA44"/>
    <w:rsid w:val="085B2133"/>
    <w:rsid w:val="0877F6A9"/>
    <w:rsid w:val="08A0AA29"/>
    <w:rsid w:val="08AB4F3A"/>
    <w:rsid w:val="08B31949"/>
    <w:rsid w:val="08C9587A"/>
    <w:rsid w:val="08C97E9A"/>
    <w:rsid w:val="08D8A0B1"/>
    <w:rsid w:val="08E0D301"/>
    <w:rsid w:val="0916A35E"/>
    <w:rsid w:val="09386446"/>
    <w:rsid w:val="09532C7E"/>
    <w:rsid w:val="09695C45"/>
    <w:rsid w:val="09722CF0"/>
    <w:rsid w:val="099A15DF"/>
    <w:rsid w:val="09BEF124"/>
    <w:rsid w:val="09CD34D0"/>
    <w:rsid w:val="09D99380"/>
    <w:rsid w:val="0A15D898"/>
    <w:rsid w:val="0A19E3BF"/>
    <w:rsid w:val="0A22CDD1"/>
    <w:rsid w:val="0A448C83"/>
    <w:rsid w:val="0A624D4C"/>
    <w:rsid w:val="0A66D03F"/>
    <w:rsid w:val="0A6EF319"/>
    <w:rsid w:val="0A8A969B"/>
    <w:rsid w:val="0AA04A2C"/>
    <w:rsid w:val="0AA4C243"/>
    <w:rsid w:val="0ACD6714"/>
    <w:rsid w:val="0AE6B35E"/>
    <w:rsid w:val="0B09A75F"/>
    <w:rsid w:val="0B1AA194"/>
    <w:rsid w:val="0B573219"/>
    <w:rsid w:val="0B5E9BC5"/>
    <w:rsid w:val="0B8041D0"/>
    <w:rsid w:val="0B943111"/>
    <w:rsid w:val="0BBB25C7"/>
    <w:rsid w:val="0BC896C6"/>
    <w:rsid w:val="0BF51AE5"/>
    <w:rsid w:val="0C053DB1"/>
    <w:rsid w:val="0C390963"/>
    <w:rsid w:val="0C3BF69D"/>
    <w:rsid w:val="0C6DE265"/>
    <w:rsid w:val="0C89039A"/>
    <w:rsid w:val="0C931DC1"/>
    <w:rsid w:val="0CAB4244"/>
    <w:rsid w:val="0D1EA945"/>
    <w:rsid w:val="0D36FA67"/>
    <w:rsid w:val="0D3A61AF"/>
    <w:rsid w:val="0D6A9C1B"/>
    <w:rsid w:val="0D7DD467"/>
    <w:rsid w:val="0D7DD930"/>
    <w:rsid w:val="0D8D8DFC"/>
    <w:rsid w:val="0DC987EC"/>
    <w:rsid w:val="0DDBE981"/>
    <w:rsid w:val="0DDC5FD1"/>
    <w:rsid w:val="0DDFCEDD"/>
    <w:rsid w:val="0DEC8FEF"/>
    <w:rsid w:val="0DF4EA40"/>
    <w:rsid w:val="0DFF6064"/>
    <w:rsid w:val="0E2B9E29"/>
    <w:rsid w:val="0E43A615"/>
    <w:rsid w:val="0E577155"/>
    <w:rsid w:val="0E58A080"/>
    <w:rsid w:val="0E5B7AB3"/>
    <w:rsid w:val="0E71E822"/>
    <w:rsid w:val="0E766185"/>
    <w:rsid w:val="0E97FFE3"/>
    <w:rsid w:val="0EA2FC20"/>
    <w:rsid w:val="0ECC03DD"/>
    <w:rsid w:val="0ED32110"/>
    <w:rsid w:val="0EEAADDF"/>
    <w:rsid w:val="0F0D12FB"/>
    <w:rsid w:val="0F125BD0"/>
    <w:rsid w:val="0F39A055"/>
    <w:rsid w:val="0F6502E3"/>
    <w:rsid w:val="0F70BDF6"/>
    <w:rsid w:val="0F7EB478"/>
    <w:rsid w:val="0FA01CFB"/>
    <w:rsid w:val="0FB359B6"/>
    <w:rsid w:val="0FCB632D"/>
    <w:rsid w:val="0FE30305"/>
    <w:rsid w:val="101B4FF2"/>
    <w:rsid w:val="101B7C4E"/>
    <w:rsid w:val="1048672B"/>
    <w:rsid w:val="10655089"/>
    <w:rsid w:val="107B1D23"/>
    <w:rsid w:val="10B65F0B"/>
    <w:rsid w:val="10D23AC1"/>
    <w:rsid w:val="1107F5E8"/>
    <w:rsid w:val="110B58A7"/>
    <w:rsid w:val="111C7800"/>
    <w:rsid w:val="1121744F"/>
    <w:rsid w:val="112430B1"/>
    <w:rsid w:val="112C4DC0"/>
    <w:rsid w:val="11672D8F"/>
    <w:rsid w:val="116C2548"/>
    <w:rsid w:val="118FD1BE"/>
    <w:rsid w:val="1197A542"/>
    <w:rsid w:val="11A05C16"/>
    <w:rsid w:val="11E439E7"/>
    <w:rsid w:val="11ED21A8"/>
    <w:rsid w:val="11FF7DE9"/>
    <w:rsid w:val="12029AE4"/>
    <w:rsid w:val="12098C59"/>
    <w:rsid w:val="1231E54F"/>
    <w:rsid w:val="124E3A11"/>
    <w:rsid w:val="12878EE5"/>
    <w:rsid w:val="1291D2B4"/>
    <w:rsid w:val="129AB32D"/>
    <w:rsid w:val="12CE9E92"/>
    <w:rsid w:val="12F50338"/>
    <w:rsid w:val="12FD99B6"/>
    <w:rsid w:val="1302D6BC"/>
    <w:rsid w:val="13084295"/>
    <w:rsid w:val="13097504"/>
    <w:rsid w:val="13154F42"/>
    <w:rsid w:val="131B2C3C"/>
    <w:rsid w:val="1324330A"/>
    <w:rsid w:val="133DF805"/>
    <w:rsid w:val="135DBB0F"/>
    <w:rsid w:val="136C07A4"/>
    <w:rsid w:val="138007ED"/>
    <w:rsid w:val="13B3FD4E"/>
    <w:rsid w:val="13CDB5B0"/>
    <w:rsid w:val="141A0935"/>
    <w:rsid w:val="141D2A72"/>
    <w:rsid w:val="1456ACD4"/>
    <w:rsid w:val="145F8A28"/>
    <w:rsid w:val="147D3E4A"/>
    <w:rsid w:val="1480C4CB"/>
    <w:rsid w:val="1491881A"/>
    <w:rsid w:val="14C0036B"/>
    <w:rsid w:val="14C3B8EE"/>
    <w:rsid w:val="14DEECB2"/>
    <w:rsid w:val="14F98B70"/>
    <w:rsid w:val="153C604A"/>
    <w:rsid w:val="156C219A"/>
    <w:rsid w:val="156EDF3A"/>
    <w:rsid w:val="1572B33A"/>
    <w:rsid w:val="15AB6D60"/>
    <w:rsid w:val="15B3D852"/>
    <w:rsid w:val="15C366CD"/>
    <w:rsid w:val="15E19868"/>
    <w:rsid w:val="15FC15D8"/>
    <w:rsid w:val="1616E817"/>
    <w:rsid w:val="163CD6A0"/>
    <w:rsid w:val="164ED401"/>
    <w:rsid w:val="1664DA13"/>
    <w:rsid w:val="1665359E"/>
    <w:rsid w:val="1671E39F"/>
    <w:rsid w:val="1682A02A"/>
    <w:rsid w:val="1689BAE7"/>
    <w:rsid w:val="16A16397"/>
    <w:rsid w:val="16D4B71A"/>
    <w:rsid w:val="16E8D307"/>
    <w:rsid w:val="16F36E8B"/>
    <w:rsid w:val="16F7445B"/>
    <w:rsid w:val="16F914D2"/>
    <w:rsid w:val="16FCD8BC"/>
    <w:rsid w:val="17109B10"/>
    <w:rsid w:val="1727052D"/>
    <w:rsid w:val="172F9200"/>
    <w:rsid w:val="1775AB6E"/>
    <w:rsid w:val="1779CD5A"/>
    <w:rsid w:val="179C51D9"/>
    <w:rsid w:val="17A3B348"/>
    <w:rsid w:val="17DE0FE8"/>
    <w:rsid w:val="17E6397A"/>
    <w:rsid w:val="1825289E"/>
    <w:rsid w:val="182CD686"/>
    <w:rsid w:val="183011E1"/>
    <w:rsid w:val="184ABAA3"/>
    <w:rsid w:val="18678ED2"/>
    <w:rsid w:val="18B58B33"/>
    <w:rsid w:val="18CCEC5F"/>
    <w:rsid w:val="18E95E40"/>
    <w:rsid w:val="18F81C80"/>
    <w:rsid w:val="191EF946"/>
    <w:rsid w:val="1927B1AC"/>
    <w:rsid w:val="1963EE49"/>
    <w:rsid w:val="1973CADD"/>
    <w:rsid w:val="1974C7F7"/>
    <w:rsid w:val="198E2D97"/>
    <w:rsid w:val="19C0E578"/>
    <w:rsid w:val="19CD48AA"/>
    <w:rsid w:val="19D6CB67"/>
    <w:rsid w:val="19D7AA87"/>
    <w:rsid w:val="19EE35B6"/>
    <w:rsid w:val="1A14AB98"/>
    <w:rsid w:val="1A230119"/>
    <w:rsid w:val="1A2E9D73"/>
    <w:rsid w:val="1A4A71BA"/>
    <w:rsid w:val="1A4E2B5A"/>
    <w:rsid w:val="1A5221E0"/>
    <w:rsid w:val="1A542D57"/>
    <w:rsid w:val="1A56041E"/>
    <w:rsid w:val="1A9EA3A5"/>
    <w:rsid w:val="1AB66D6F"/>
    <w:rsid w:val="1AF79A38"/>
    <w:rsid w:val="1B067257"/>
    <w:rsid w:val="1B1EE8E1"/>
    <w:rsid w:val="1B2ADECC"/>
    <w:rsid w:val="1B6D1B2E"/>
    <w:rsid w:val="1B7FF804"/>
    <w:rsid w:val="1B8A02FB"/>
    <w:rsid w:val="1B9A299A"/>
    <w:rsid w:val="1BD65C45"/>
    <w:rsid w:val="1BE18D78"/>
    <w:rsid w:val="1BE7F5F1"/>
    <w:rsid w:val="1BEFC73E"/>
    <w:rsid w:val="1C1124B7"/>
    <w:rsid w:val="1C1D022B"/>
    <w:rsid w:val="1C381668"/>
    <w:rsid w:val="1C76D746"/>
    <w:rsid w:val="1C8B9A5E"/>
    <w:rsid w:val="1CC5B4EB"/>
    <w:rsid w:val="1CD26AE2"/>
    <w:rsid w:val="1CF40EA8"/>
    <w:rsid w:val="1D138556"/>
    <w:rsid w:val="1D230F95"/>
    <w:rsid w:val="1D27098D"/>
    <w:rsid w:val="1D274EDA"/>
    <w:rsid w:val="1D2DF9F9"/>
    <w:rsid w:val="1D471B85"/>
    <w:rsid w:val="1D51A1EF"/>
    <w:rsid w:val="1D635A69"/>
    <w:rsid w:val="1D6550C2"/>
    <w:rsid w:val="1D687ACA"/>
    <w:rsid w:val="1D6A1CBE"/>
    <w:rsid w:val="1D936F36"/>
    <w:rsid w:val="1DAF3241"/>
    <w:rsid w:val="1E2A3B25"/>
    <w:rsid w:val="1E38C612"/>
    <w:rsid w:val="1E3B87A4"/>
    <w:rsid w:val="1E97EA7C"/>
    <w:rsid w:val="1E9BF164"/>
    <w:rsid w:val="1E9D6450"/>
    <w:rsid w:val="1EC8001D"/>
    <w:rsid w:val="1ECA2F01"/>
    <w:rsid w:val="1ECEC6B0"/>
    <w:rsid w:val="1EF335BE"/>
    <w:rsid w:val="1EFE0248"/>
    <w:rsid w:val="1F06C2EE"/>
    <w:rsid w:val="1F0E2290"/>
    <w:rsid w:val="1F180B44"/>
    <w:rsid w:val="1F5C5C7B"/>
    <w:rsid w:val="1F63CF59"/>
    <w:rsid w:val="1F69F88F"/>
    <w:rsid w:val="1F84F3F1"/>
    <w:rsid w:val="1FA6D8A2"/>
    <w:rsid w:val="1FACF364"/>
    <w:rsid w:val="1FBCBBC3"/>
    <w:rsid w:val="1FC32647"/>
    <w:rsid w:val="1FCC42AD"/>
    <w:rsid w:val="1FEECC2B"/>
    <w:rsid w:val="1FF061C6"/>
    <w:rsid w:val="1FFB9E0F"/>
    <w:rsid w:val="1FFD7887"/>
    <w:rsid w:val="2004F8E1"/>
    <w:rsid w:val="200AD3A2"/>
    <w:rsid w:val="20139888"/>
    <w:rsid w:val="20156533"/>
    <w:rsid w:val="2042A86B"/>
    <w:rsid w:val="20579CE4"/>
    <w:rsid w:val="2065C1C0"/>
    <w:rsid w:val="20A85F5A"/>
    <w:rsid w:val="20D87598"/>
    <w:rsid w:val="20ED67FB"/>
    <w:rsid w:val="20F46D00"/>
    <w:rsid w:val="20F4C818"/>
    <w:rsid w:val="20F4EFDF"/>
    <w:rsid w:val="20FA025D"/>
    <w:rsid w:val="2106CA00"/>
    <w:rsid w:val="2147BD88"/>
    <w:rsid w:val="2149C54E"/>
    <w:rsid w:val="214D0D3C"/>
    <w:rsid w:val="214D5EF2"/>
    <w:rsid w:val="21624A34"/>
    <w:rsid w:val="217231F4"/>
    <w:rsid w:val="21C863BA"/>
    <w:rsid w:val="21CF5426"/>
    <w:rsid w:val="21E3E683"/>
    <w:rsid w:val="220C581A"/>
    <w:rsid w:val="220E5CE3"/>
    <w:rsid w:val="222CC671"/>
    <w:rsid w:val="223716C9"/>
    <w:rsid w:val="22414567"/>
    <w:rsid w:val="22500DA0"/>
    <w:rsid w:val="225AA6FE"/>
    <w:rsid w:val="22718C98"/>
    <w:rsid w:val="2276300F"/>
    <w:rsid w:val="2284E307"/>
    <w:rsid w:val="229FC8B5"/>
    <w:rsid w:val="22A98286"/>
    <w:rsid w:val="22AC501A"/>
    <w:rsid w:val="22B197E6"/>
    <w:rsid w:val="22BB9CC2"/>
    <w:rsid w:val="22C25212"/>
    <w:rsid w:val="22ECB382"/>
    <w:rsid w:val="22F01286"/>
    <w:rsid w:val="2308E855"/>
    <w:rsid w:val="2309C5C8"/>
    <w:rsid w:val="230E0255"/>
    <w:rsid w:val="2313FC35"/>
    <w:rsid w:val="238A0F48"/>
    <w:rsid w:val="23913517"/>
    <w:rsid w:val="2397D452"/>
    <w:rsid w:val="23FEA10F"/>
    <w:rsid w:val="240D52B5"/>
    <w:rsid w:val="2416620E"/>
    <w:rsid w:val="243F9D41"/>
    <w:rsid w:val="244CB57E"/>
    <w:rsid w:val="24948E3F"/>
    <w:rsid w:val="249FE570"/>
    <w:rsid w:val="24A6DEC6"/>
    <w:rsid w:val="24BA83A0"/>
    <w:rsid w:val="24C61A34"/>
    <w:rsid w:val="24E948DE"/>
    <w:rsid w:val="24F3ADCF"/>
    <w:rsid w:val="25123B10"/>
    <w:rsid w:val="2529AC59"/>
    <w:rsid w:val="25BF43A3"/>
    <w:rsid w:val="25C15B45"/>
    <w:rsid w:val="25CAE594"/>
    <w:rsid w:val="25E1FF01"/>
    <w:rsid w:val="25EC3404"/>
    <w:rsid w:val="260601E3"/>
    <w:rsid w:val="261CA5EB"/>
    <w:rsid w:val="262AE0B3"/>
    <w:rsid w:val="262D4713"/>
    <w:rsid w:val="265BFF48"/>
    <w:rsid w:val="266AD283"/>
    <w:rsid w:val="266B815B"/>
    <w:rsid w:val="268AE3F9"/>
    <w:rsid w:val="268FA684"/>
    <w:rsid w:val="26A9B89C"/>
    <w:rsid w:val="26B60838"/>
    <w:rsid w:val="26E11EF2"/>
    <w:rsid w:val="273DAE64"/>
    <w:rsid w:val="275D6529"/>
    <w:rsid w:val="2765052D"/>
    <w:rsid w:val="276ED604"/>
    <w:rsid w:val="27731964"/>
    <w:rsid w:val="279FD0CE"/>
    <w:rsid w:val="27BC548F"/>
    <w:rsid w:val="27CE7B7E"/>
    <w:rsid w:val="27CF558C"/>
    <w:rsid w:val="27D267F7"/>
    <w:rsid w:val="2803FEF0"/>
    <w:rsid w:val="2835E87B"/>
    <w:rsid w:val="2840B285"/>
    <w:rsid w:val="28471E26"/>
    <w:rsid w:val="284E296B"/>
    <w:rsid w:val="28843095"/>
    <w:rsid w:val="288E9A17"/>
    <w:rsid w:val="28A0827B"/>
    <w:rsid w:val="28AF223B"/>
    <w:rsid w:val="28B521E9"/>
    <w:rsid w:val="28ED3C9C"/>
    <w:rsid w:val="29001242"/>
    <w:rsid w:val="290FE2EF"/>
    <w:rsid w:val="2922BCEF"/>
    <w:rsid w:val="292F27D7"/>
    <w:rsid w:val="2935EDA0"/>
    <w:rsid w:val="2940152C"/>
    <w:rsid w:val="2947E29F"/>
    <w:rsid w:val="296B6B39"/>
    <w:rsid w:val="297DE065"/>
    <w:rsid w:val="297FA600"/>
    <w:rsid w:val="298E4EDF"/>
    <w:rsid w:val="29BA6887"/>
    <w:rsid w:val="29D4A80D"/>
    <w:rsid w:val="29F01020"/>
    <w:rsid w:val="29FAE61B"/>
    <w:rsid w:val="2A00C7DA"/>
    <w:rsid w:val="2A349013"/>
    <w:rsid w:val="2A5C6BA5"/>
    <w:rsid w:val="2A5F6A9A"/>
    <w:rsid w:val="2A842760"/>
    <w:rsid w:val="2AA1CD8C"/>
    <w:rsid w:val="2ABDBAF3"/>
    <w:rsid w:val="2ABE4EED"/>
    <w:rsid w:val="2AE007D1"/>
    <w:rsid w:val="2B1AA1E6"/>
    <w:rsid w:val="2B3BE195"/>
    <w:rsid w:val="2B465151"/>
    <w:rsid w:val="2B5C8456"/>
    <w:rsid w:val="2B846781"/>
    <w:rsid w:val="2B86DE44"/>
    <w:rsid w:val="2B93A6C3"/>
    <w:rsid w:val="2B9900F7"/>
    <w:rsid w:val="2B9E6AB5"/>
    <w:rsid w:val="2BE59A17"/>
    <w:rsid w:val="2C0A7233"/>
    <w:rsid w:val="2C22D110"/>
    <w:rsid w:val="2C3D9DED"/>
    <w:rsid w:val="2C467F7D"/>
    <w:rsid w:val="2C5A9867"/>
    <w:rsid w:val="2C6AD419"/>
    <w:rsid w:val="2C6B8835"/>
    <w:rsid w:val="2C87FDC0"/>
    <w:rsid w:val="2C88E338"/>
    <w:rsid w:val="2C8F2858"/>
    <w:rsid w:val="2C9B720C"/>
    <w:rsid w:val="2CB20473"/>
    <w:rsid w:val="2CBAD416"/>
    <w:rsid w:val="2CD12D33"/>
    <w:rsid w:val="2CD6A629"/>
    <w:rsid w:val="2CEB0B57"/>
    <w:rsid w:val="2D33D7CA"/>
    <w:rsid w:val="2D4428FD"/>
    <w:rsid w:val="2D4960E9"/>
    <w:rsid w:val="2D5E3AF8"/>
    <w:rsid w:val="2D63079C"/>
    <w:rsid w:val="2D639F14"/>
    <w:rsid w:val="2D6AF4A9"/>
    <w:rsid w:val="2D6C250D"/>
    <w:rsid w:val="2D7D1CB9"/>
    <w:rsid w:val="2D7F3A52"/>
    <w:rsid w:val="2DAA4B19"/>
    <w:rsid w:val="2DB62D1A"/>
    <w:rsid w:val="2DC0B817"/>
    <w:rsid w:val="2DE38A44"/>
    <w:rsid w:val="2DFC107C"/>
    <w:rsid w:val="2E0B5B0E"/>
    <w:rsid w:val="2E0FAF12"/>
    <w:rsid w:val="2E2EC27E"/>
    <w:rsid w:val="2E315D9A"/>
    <w:rsid w:val="2E468A19"/>
    <w:rsid w:val="2E697EF9"/>
    <w:rsid w:val="2E6B1C99"/>
    <w:rsid w:val="2E6F0E00"/>
    <w:rsid w:val="2EB39B91"/>
    <w:rsid w:val="2EFA48B7"/>
    <w:rsid w:val="2EFD8B20"/>
    <w:rsid w:val="2F28EA98"/>
    <w:rsid w:val="2F2F97EC"/>
    <w:rsid w:val="2F8C4A2E"/>
    <w:rsid w:val="2F961A75"/>
    <w:rsid w:val="2FBD5F52"/>
    <w:rsid w:val="2FC9AB7B"/>
    <w:rsid w:val="2FD26528"/>
    <w:rsid w:val="2FDDB5F3"/>
    <w:rsid w:val="2FE7FD8D"/>
    <w:rsid w:val="30005D69"/>
    <w:rsid w:val="3035C42C"/>
    <w:rsid w:val="30454DAD"/>
    <w:rsid w:val="304717D9"/>
    <w:rsid w:val="308A74E0"/>
    <w:rsid w:val="3090D86C"/>
    <w:rsid w:val="3091C057"/>
    <w:rsid w:val="30A00FA4"/>
    <w:rsid w:val="30B95046"/>
    <w:rsid w:val="30BC967A"/>
    <w:rsid w:val="30DC1080"/>
    <w:rsid w:val="30E74059"/>
    <w:rsid w:val="30E7985F"/>
    <w:rsid w:val="30FA5A72"/>
    <w:rsid w:val="30FA65FB"/>
    <w:rsid w:val="310270A4"/>
    <w:rsid w:val="31110F10"/>
    <w:rsid w:val="31197A47"/>
    <w:rsid w:val="3119BBC8"/>
    <w:rsid w:val="3128CE92"/>
    <w:rsid w:val="312CFC77"/>
    <w:rsid w:val="31593937"/>
    <w:rsid w:val="3166D4F2"/>
    <w:rsid w:val="3179A377"/>
    <w:rsid w:val="31910AEC"/>
    <w:rsid w:val="31A69E70"/>
    <w:rsid w:val="31A7A7BC"/>
    <w:rsid w:val="31CF13F3"/>
    <w:rsid w:val="31E20690"/>
    <w:rsid w:val="31E2E83A"/>
    <w:rsid w:val="31EAFB5D"/>
    <w:rsid w:val="321D345E"/>
    <w:rsid w:val="3222335A"/>
    <w:rsid w:val="3268F2A3"/>
    <w:rsid w:val="3273C684"/>
    <w:rsid w:val="328172EC"/>
    <w:rsid w:val="32934F6C"/>
    <w:rsid w:val="32A444D0"/>
    <w:rsid w:val="32BDC609"/>
    <w:rsid w:val="3300E43F"/>
    <w:rsid w:val="330443A5"/>
    <w:rsid w:val="33182830"/>
    <w:rsid w:val="3318D87B"/>
    <w:rsid w:val="3346BF59"/>
    <w:rsid w:val="334AA952"/>
    <w:rsid w:val="335F6C07"/>
    <w:rsid w:val="3361C7CF"/>
    <w:rsid w:val="3390AF2C"/>
    <w:rsid w:val="33A2F8ED"/>
    <w:rsid w:val="33AD943C"/>
    <w:rsid w:val="33CE8B50"/>
    <w:rsid w:val="341C1FAF"/>
    <w:rsid w:val="341FE006"/>
    <w:rsid w:val="342877CF"/>
    <w:rsid w:val="3435A215"/>
    <w:rsid w:val="343E055D"/>
    <w:rsid w:val="34562B08"/>
    <w:rsid w:val="346CA87D"/>
    <w:rsid w:val="346F61B0"/>
    <w:rsid w:val="348783EA"/>
    <w:rsid w:val="349B2D04"/>
    <w:rsid w:val="34AC9286"/>
    <w:rsid w:val="34B518CA"/>
    <w:rsid w:val="34BB0D31"/>
    <w:rsid w:val="34D35573"/>
    <w:rsid w:val="34D98CA5"/>
    <w:rsid w:val="34F77ECB"/>
    <w:rsid w:val="350FFFD1"/>
    <w:rsid w:val="35142975"/>
    <w:rsid w:val="3525D25B"/>
    <w:rsid w:val="354240AF"/>
    <w:rsid w:val="35495DE4"/>
    <w:rsid w:val="35744CD2"/>
    <w:rsid w:val="357B310B"/>
    <w:rsid w:val="35B00947"/>
    <w:rsid w:val="35C12E8A"/>
    <w:rsid w:val="35FB7837"/>
    <w:rsid w:val="361164DE"/>
    <w:rsid w:val="3621A3A1"/>
    <w:rsid w:val="362D06A3"/>
    <w:rsid w:val="363A780E"/>
    <w:rsid w:val="364FA483"/>
    <w:rsid w:val="3656DD92"/>
    <w:rsid w:val="367559CE"/>
    <w:rsid w:val="369A8AD0"/>
    <w:rsid w:val="36A18A9C"/>
    <w:rsid w:val="36A4C8DA"/>
    <w:rsid w:val="36EDA60A"/>
    <w:rsid w:val="36F36465"/>
    <w:rsid w:val="37103311"/>
    <w:rsid w:val="371BD2FC"/>
    <w:rsid w:val="371C291F"/>
    <w:rsid w:val="371E6D61"/>
    <w:rsid w:val="372D2434"/>
    <w:rsid w:val="372D2D30"/>
    <w:rsid w:val="37382C26"/>
    <w:rsid w:val="375AA32E"/>
    <w:rsid w:val="379092C7"/>
    <w:rsid w:val="37938690"/>
    <w:rsid w:val="3795295F"/>
    <w:rsid w:val="379FCBBE"/>
    <w:rsid w:val="37BE4561"/>
    <w:rsid w:val="37C46322"/>
    <w:rsid w:val="381E22AC"/>
    <w:rsid w:val="382E2388"/>
    <w:rsid w:val="383EFAF0"/>
    <w:rsid w:val="384015B0"/>
    <w:rsid w:val="384A0348"/>
    <w:rsid w:val="3875C2A1"/>
    <w:rsid w:val="387A34B4"/>
    <w:rsid w:val="38A36957"/>
    <w:rsid w:val="38AB49E9"/>
    <w:rsid w:val="38B2BB69"/>
    <w:rsid w:val="38B4709E"/>
    <w:rsid w:val="38BC8F11"/>
    <w:rsid w:val="38DA3FA9"/>
    <w:rsid w:val="38E2DA79"/>
    <w:rsid w:val="38E4068A"/>
    <w:rsid w:val="38E52D11"/>
    <w:rsid w:val="38EF6F4E"/>
    <w:rsid w:val="38F79258"/>
    <w:rsid w:val="39016561"/>
    <w:rsid w:val="3902C101"/>
    <w:rsid w:val="391A006A"/>
    <w:rsid w:val="391F114E"/>
    <w:rsid w:val="393B9D49"/>
    <w:rsid w:val="393F81A9"/>
    <w:rsid w:val="39594463"/>
    <w:rsid w:val="3961CFA7"/>
    <w:rsid w:val="39624CB1"/>
    <w:rsid w:val="396D4CEA"/>
    <w:rsid w:val="3976B35D"/>
    <w:rsid w:val="397C4F1E"/>
    <w:rsid w:val="39CCFE8F"/>
    <w:rsid w:val="39E28A91"/>
    <w:rsid w:val="39EB504B"/>
    <w:rsid w:val="39EE2E2D"/>
    <w:rsid w:val="3A12112D"/>
    <w:rsid w:val="3A412060"/>
    <w:rsid w:val="3A4AB33B"/>
    <w:rsid w:val="3A517111"/>
    <w:rsid w:val="3A5BD6F7"/>
    <w:rsid w:val="3A84AB20"/>
    <w:rsid w:val="3A850979"/>
    <w:rsid w:val="3A90046C"/>
    <w:rsid w:val="3A912EA1"/>
    <w:rsid w:val="3A9E1E22"/>
    <w:rsid w:val="3AA2E7F9"/>
    <w:rsid w:val="3AA9D077"/>
    <w:rsid w:val="3AA9DFDF"/>
    <w:rsid w:val="3AB59EE4"/>
    <w:rsid w:val="3AC53EA6"/>
    <w:rsid w:val="3AEE98F7"/>
    <w:rsid w:val="3AFDA008"/>
    <w:rsid w:val="3B05B1C7"/>
    <w:rsid w:val="3B13FF0D"/>
    <w:rsid w:val="3B19A88E"/>
    <w:rsid w:val="3B39F534"/>
    <w:rsid w:val="3B4BC6E4"/>
    <w:rsid w:val="3B59D45D"/>
    <w:rsid w:val="3B98D78F"/>
    <w:rsid w:val="3BC856F0"/>
    <w:rsid w:val="3BF92821"/>
    <w:rsid w:val="3C22FDC1"/>
    <w:rsid w:val="3C7B0FBC"/>
    <w:rsid w:val="3C83E9AC"/>
    <w:rsid w:val="3C871113"/>
    <w:rsid w:val="3C95BE06"/>
    <w:rsid w:val="3CA01656"/>
    <w:rsid w:val="3CCDE5DD"/>
    <w:rsid w:val="3CEEEDEA"/>
    <w:rsid w:val="3D23390B"/>
    <w:rsid w:val="3D4592E1"/>
    <w:rsid w:val="3D4AE187"/>
    <w:rsid w:val="3D541398"/>
    <w:rsid w:val="3D6BC681"/>
    <w:rsid w:val="3E01E908"/>
    <w:rsid w:val="3E1AF617"/>
    <w:rsid w:val="3E32ADCD"/>
    <w:rsid w:val="3E35BC3E"/>
    <w:rsid w:val="3E5B0F23"/>
    <w:rsid w:val="3E7775EA"/>
    <w:rsid w:val="3E8367A6"/>
    <w:rsid w:val="3E87FBDB"/>
    <w:rsid w:val="3E963614"/>
    <w:rsid w:val="3EA5F730"/>
    <w:rsid w:val="3F10A84D"/>
    <w:rsid w:val="3F17D1C2"/>
    <w:rsid w:val="3F1AABB0"/>
    <w:rsid w:val="3F263DA6"/>
    <w:rsid w:val="3F3668D2"/>
    <w:rsid w:val="3F5CAF81"/>
    <w:rsid w:val="3FE4BEEB"/>
    <w:rsid w:val="3FE50851"/>
    <w:rsid w:val="3FF41146"/>
    <w:rsid w:val="40122517"/>
    <w:rsid w:val="40122C1E"/>
    <w:rsid w:val="40320675"/>
    <w:rsid w:val="404D2115"/>
    <w:rsid w:val="40679894"/>
    <w:rsid w:val="4069A8CF"/>
    <w:rsid w:val="40931B4E"/>
    <w:rsid w:val="409D2195"/>
    <w:rsid w:val="40A681BD"/>
    <w:rsid w:val="40AA68BF"/>
    <w:rsid w:val="40B33342"/>
    <w:rsid w:val="413C91F9"/>
    <w:rsid w:val="41501F74"/>
    <w:rsid w:val="4155B268"/>
    <w:rsid w:val="415F70B2"/>
    <w:rsid w:val="41C292A7"/>
    <w:rsid w:val="41C9C965"/>
    <w:rsid w:val="41CC5065"/>
    <w:rsid w:val="41CDA60D"/>
    <w:rsid w:val="41D54F0A"/>
    <w:rsid w:val="41DBD123"/>
    <w:rsid w:val="41E7D816"/>
    <w:rsid w:val="41FF31A2"/>
    <w:rsid w:val="4236A0EA"/>
    <w:rsid w:val="42573C42"/>
    <w:rsid w:val="4264E929"/>
    <w:rsid w:val="426A957D"/>
    <w:rsid w:val="426CE1D6"/>
    <w:rsid w:val="4278EC9B"/>
    <w:rsid w:val="4287B8EE"/>
    <w:rsid w:val="428CBB39"/>
    <w:rsid w:val="42CAF0C1"/>
    <w:rsid w:val="42D20BE9"/>
    <w:rsid w:val="42FA190F"/>
    <w:rsid w:val="431892B5"/>
    <w:rsid w:val="434B5668"/>
    <w:rsid w:val="434FCB0D"/>
    <w:rsid w:val="4393FB22"/>
    <w:rsid w:val="439B482A"/>
    <w:rsid w:val="439CC9EB"/>
    <w:rsid w:val="43B9D525"/>
    <w:rsid w:val="43D7ABC3"/>
    <w:rsid w:val="43FDA3D0"/>
    <w:rsid w:val="43FF48F2"/>
    <w:rsid w:val="44198D6A"/>
    <w:rsid w:val="44419C3C"/>
    <w:rsid w:val="44438357"/>
    <w:rsid w:val="4466C122"/>
    <w:rsid w:val="44720EAC"/>
    <w:rsid w:val="447A456A"/>
    <w:rsid w:val="44ADFB4B"/>
    <w:rsid w:val="44EA518C"/>
    <w:rsid w:val="44F720FE"/>
    <w:rsid w:val="44F8EABD"/>
    <w:rsid w:val="450F2C1D"/>
    <w:rsid w:val="452AE9DE"/>
    <w:rsid w:val="45320DBD"/>
    <w:rsid w:val="454353F6"/>
    <w:rsid w:val="456EE966"/>
    <w:rsid w:val="457BF13F"/>
    <w:rsid w:val="457C5785"/>
    <w:rsid w:val="457E3954"/>
    <w:rsid w:val="4581BF41"/>
    <w:rsid w:val="4594A992"/>
    <w:rsid w:val="45BA66EA"/>
    <w:rsid w:val="45C7F28C"/>
    <w:rsid w:val="45F2072E"/>
    <w:rsid w:val="45FDA619"/>
    <w:rsid w:val="463CA47E"/>
    <w:rsid w:val="463F17C6"/>
    <w:rsid w:val="46560894"/>
    <w:rsid w:val="46585CD3"/>
    <w:rsid w:val="466759A2"/>
    <w:rsid w:val="46A8348E"/>
    <w:rsid w:val="46BA2E94"/>
    <w:rsid w:val="46D17FF1"/>
    <w:rsid w:val="46F6F618"/>
    <w:rsid w:val="46FA92E9"/>
    <w:rsid w:val="4706DDFE"/>
    <w:rsid w:val="470DE21A"/>
    <w:rsid w:val="47152817"/>
    <w:rsid w:val="471945AB"/>
    <w:rsid w:val="47386291"/>
    <w:rsid w:val="47437745"/>
    <w:rsid w:val="474852E3"/>
    <w:rsid w:val="475BEE1B"/>
    <w:rsid w:val="477DD1EE"/>
    <w:rsid w:val="47985232"/>
    <w:rsid w:val="47A5AC0C"/>
    <w:rsid w:val="47B3FC98"/>
    <w:rsid w:val="47B9F39A"/>
    <w:rsid w:val="47C2BA86"/>
    <w:rsid w:val="47CC219A"/>
    <w:rsid w:val="47D38309"/>
    <w:rsid w:val="47D86EDB"/>
    <w:rsid w:val="480F1F50"/>
    <w:rsid w:val="4810BF43"/>
    <w:rsid w:val="482022F7"/>
    <w:rsid w:val="4833E4E7"/>
    <w:rsid w:val="4843B6DD"/>
    <w:rsid w:val="4867F04B"/>
    <w:rsid w:val="486C427D"/>
    <w:rsid w:val="48A3319A"/>
    <w:rsid w:val="48F80AA1"/>
    <w:rsid w:val="48FEC8E7"/>
    <w:rsid w:val="49171DD3"/>
    <w:rsid w:val="4924E303"/>
    <w:rsid w:val="492FA0FD"/>
    <w:rsid w:val="4935E94D"/>
    <w:rsid w:val="4937D75A"/>
    <w:rsid w:val="493969E8"/>
    <w:rsid w:val="494AFA42"/>
    <w:rsid w:val="4971187E"/>
    <w:rsid w:val="49B7E004"/>
    <w:rsid w:val="49BA38E1"/>
    <w:rsid w:val="49BEA624"/>
    <w:rsid w:val="49C1056D"/>
    <w:rsid w:val="49D3CC12"/>
    <w:rsid w:val="49DCB53E"/>
    <w:rsid w:val="49DD4BCC"/>
    <w:rsid w:val="4A19E689"/>
    <w:rsid w:val="4A249BA2"/>
    <w:rsid w:val="4A4F8A64"/>
    <w:rsid w:val="4A705F8F"/>
    <w:rsid w:val="4A914A44"/>
    <w:rsid w:val="4ABAB0C9"/>
    <w:rsid w:val="4AC3DF77"/>
    <w:rsid w:val="4AC6F177"/>
    <w:rsid w:val="4AC8FAF2"/>
    <w:rsid w:val="4AD0A5D5"/>
    <w:rsid w:val="4AD53A49"/>
    <w:rsid w:val="4AF8320D"/>
    <w:rsid w:val="4B5061A2"/>
    <w:rsid w:val="4B51BC4B"/>
    <w:rsid w:val="4B58C7F3"/>
    <w:rsid w:val="4B5BC5EB"/>
    <w:rsid w:val="4B5FA9B9"/>
    <w:rsid w:val="4B63B3F8"/>
    <w:rsid w:val="4B7AFE7F"/>
    <w:rsid w:val="4B7B1EAC"/>
    <w:rsid w:val="4B8CEB56"/>
    <w:rsid w:val="4B9D8C26"/>
    <w:rsid w:val="4BD6DE14"/>
    <w:rsid w:val="4BEDA3A3"/>
    <w:rsid w:val="4BEE9139"/>
    <w:rsid w:val="4BFFDD11"/>
    <w:rsid w:val="4C006217"/>
    <w:rsid w:val="4C033B18"/>
    <w:rsid w:val="4C091EAF"/>
    <w:rsid w:val="4C1631E6"/>
    <w:rsid w:val="4C1DEC9B"/>
    <w:rsid w:val="4C208EA5"/>
    <w:rsid w:val="4C22EBBD"/>
    <w:rsid w:val="4C2FF1BB"/>
    <w:rsid w:val="4C35F97F"/>
    <w:rsid w:val="4C769213"/>
    <w:rsid w:val="4C9415E4"/>
    <w:rsid w:val="4CA5D456"/>
    <w:rsid w:val="4CB4D504"/>
    <w:rsid w:val="4CBCDED1"/>
    <w:rsid w:val="4CC2E692"/>
    <w:rsid w:val="4CC747E0"/>
    <w:rsid w:val="4CCA0A22"/>
    <w:rsid w:val="4CEB4C2D"/>
    <w:rsid w:val="4CF81EF7"/>
    <w:rsid w:val="4D0EDFE4"/>
    <w:rsid w:val="4D17CE70"/>
    <w:rsid w:val="4D1A4F49"/>
    <w:rsid w:val="4D2107DC"/>
    <w:rsid w:val="4D2E4C2A"/>
    <w:rsid w:val="4D4763E4"/>
    <w:rsid w:val="4D710B42"/>
    <w:rsid w:val="4D8F9496"/>
    <w:rsid w:val="4D97FE38"/>
    <w:rsid w:val="4DA66271"/>
    <w:rsid w:val="4DAC87AA"/>
    <w:rsid w:val="4DACED7C"/>
    <w:rsid w:val="4DC3BEE5"/>
    <w:rsid w:val="4DFB5F99"/>
    <w:rsid w:val="4E188210"/>
    <w:rsid w:val="4E29A701"/>
    <w:rsid w:val="4E32E201"/>
    <w:rsid w:val="4E36FD10"/>
    <w:rsid w:val="4E99CC99"/>
    <w:rsid w:val="4EC1E7FC"/>
    <w:rsid w:val="4ED4DF9C"/>
    <w:rsid w:val="4EDA47E7"/>
    <w:rsid w:val="4EE13B0C"/>
    <w:rsid w:val="4EEE0595"/>
    <w:rsid w:val="4EF474BB"/>
    <w:rsid w:val="4F01E11F"/>
    <w:rsid w:val="4F8E88F4"/>
    <w:rsid w:val="4F9FB98A"/>
    <w:rsid w:val="4FB46CC8"/>
    <w:rsid w:val="4FB9EB69"/>
    <w:rsid w:val="4FC25833"/>
    <w:rsid w:val="4FC442B5"/>
    <w:rsid w:val="4FD9E6F2"/>
    <w:rsid w:val="4FEAA23E"/>
    <w:rsid w:val="4FF10AC0"/>
    <w:rsid w:val="4FF818E3"/>
    <w:rsid w:val="4FF87C5E"/>
    <w:rsid w:val="50288415"/>
    <w:rsid w:val="50331D4B"/>
    <w:rsid w:val="5035D0E4"/>
    <w:rsid w:val="503AC94F"/>
    <w:rsid w:val="50435FB2"/>
    <w:rsid w:val="50585947"/>
    <w:rsid w:val="505C12BF"/>
    <w:rsid w:val="507E82AF"/>
    <w:rsid w:val="5097ECAF"/>
    <w:rsid w:val="50B3947D"/>
    <w:rsid w:val="50C2182E"/>
    <w:rsid w:val="50E0EC35"/>
    <w:rsid w:val="50EB1643"/>
    <w:rsid w:val="510880C2"/>
    <w:rsid w:val="514B6656"/>
    <w:rsid w:val="5180A256"/>
    <w:rsid w:val="518F90A2"/>
    <w:rsid w:val="51AD5CAD"/>
    <w:rsid w:val="51B8848C"/>
    <w:rsid w:val="51CCD748"/>
    <w:rsid w:val="51D8A315"/>
    <w:rsid w:val="51F67082"/>
    <w:rsid w:val="5202A8C9"/>
    <w:rsid w:val="524F64DE"/>
    <w:rsid w:val="526A5B90"/>
    <w:rsid w:val="528586E1"/>
    <w:rsid w:val="529817B4"/>
    <w:rsid w:val="52B3310E"/>
    <w:rsid w:val="52D89604"/>
    <w:rsid w:val="52E4E7A4"/>
    <w:rsid w:val="52FB1FA2"/>
    <w:rsid w:val="532244BF"/>
    <w:rsid w:val="532C0DF9"/>
    <w:rsid w:val="5341F302"/>
    <w:rsid w:val="534DE94E"/>
    <w:rsid w:val="535B5AFF"/>
    <w:rsid w:val="537D4F5F"/>
    <w:rsid w:val="538A1368"/>
    <w:rsid w:val="53AC20EB"/>
    <w:rsid w:val="53B0C125"/>
    <w:rsid w:val="53C594E5"/>
    <w:rsid w:val="53CD5B93"/>
    <w:rsid w:val="53CDF308"/>
    <w:rsid w:val="53E8B3AE"/>
    <w:rsid w:val="53FF935D"/>
    <w:rsid w:val="5418217F"/>
    <w:rsid w:val="541FB5E5"/>
    <w:rsid w:val="5453AD08"/>
    <w:rsid w:val="548DEC2C"/>
    <w:rsid w:val="54A1C7EB"/>
    <w:rsid w:val="54B01A81"/>
    <w:rsid w:val="54D5450D"/>
    <w:rsid w:val="54D75EAE"/>
    <w:rsid w:val="551FD51A"/>
    <w:rsid w:val="5528BE8D"/>
    <w:rsid w:val="55379E4C"/>
    <w:rsid w:val="554552B5"/>
    <w:rsid w:val="55521A98"/>
    <w:rsid w:val="555B5544"/>
    <w:rsid w:val="556FDF82"/>
    <w:rsid w:val="5580FE8F"/>
    <w:rsid w:val="5595BC22"/>
    <w:rsid w:val="559964F6"/>
    <w:rsid w:val="55CD7C69"/>
    <w:rsid w:val="55D3CD83"/>
    <w:rsid w:val="55F0A614"/>
    <w:rsid w:val="56033668"/>
    <w:rsid w:val="561C11CF"/>
    <w:rsid w:val="5631937F"/>
    <w:rsid w:val="564494FF"/>
    <w:rsid w:val="56592FD1"/>
    <w:rsid w:val="565FF796"/>
    <w:rsid w:val="566A0B36"/>
    <w:rsid w:val="56711D54"/>
    <w:rsid w:val="567C7008"/>
    <w:rsid w:val="56884146"/>
    <w:rsid w:val="568BDB31"/>
    <w:rsid w:val="56A8C8D6"/>
    <w:rsid w:val="56AA84C1"/>
    <w:rsid w:val="56B005AF"/>
    <w:rsid w:val="56C91834"/>
    <w:rsid w:val="56ED3B5A"/>
    <w:rsid w:val="56F33013"/>
    <w:rsid w:val="573E10A8"/>
    <w:rsid w:val="57C0A40E"/>
    <w:rsid w:val="57DD3273"/>
    <w:rsid w:val="57DF8DE7"/>
    <w:rsid w:val="57E37F98"/>
    <w:rsid w:val="57EF4557"/>
    <w:rsid w:val="5859F2A8"/>
    <w:rsid w:val="585C65FC"/>
    <w:rsid w:val="5873FF99"/>
    <w:rsid w:val="58742860"/>
    <w:rsid w:val="5875A714"/>
    <w:rsid w:val="58762DAD"/>
    <w:rsid w:val="588164E1"/>
    <w:rsid w:val="589DD7E9"/>
    <w:rsid w:val="58CE7176"/>
    <w:rsid w:val="58D6A16D"/>
    <w:rsid w:val="5926AD56"/>
    <w:rsid w:val="592A42ED"/>
    <w:rsid w:val="592F51C7"/>
    <w:rsid w:val="59406A73"/>
    <w:rsid w:val="596A6B5C"/>
    <w:rsid w:val="5977CB30"/>
    <w:rsid w:val="597E934D"/>
    <w:rsid w:val="59A2AF71"/>
    <w:rsid w:val="59F907B9"/>
    <w:rsid w:val="59FEED26"/>
    <w:rsid w:val="5A020C35"/>
    <w:rsid w:val="5A0AEFC5"/>
    <w:rsid w:val="5A143D16"/>
    <w:rsid w:val="5A2E9B83"/>
    <w:rsid w:val="5A3DFF7A"/>
    <w:rsid w:val="5A6B893B"/>
    <w:rsid w:val="5A709886"/>
    <w:rsid w:val="5AAA478A"/>
    <w:rsid w:val="5ADDAD25"/>
    <w:rsid w:val="5ADEC15B"/>
    <w:rsid w:val="5AE05289"/>
    <w:rsid w:val="5AF085CC"/>
    <w:rsid w:val="5B108E3E"/>
    <w:rsid w:val="5B1BED68"/>
    <w:rsid w:val="5B345B26"/>
    <w:rsid w:val="5B610F90"/>
    <w:rsid w:val="5BC37005"/>
    <w:rsid w:val="5BD0A6CA"/>
    <w:rsid w:val="5BD993BB"/>
    <w:rsid w:val="5BE014E8"/>
    <w:rsid w:val="5BEB54E8"/>
    <w:rsid w:val="5BF653CC"/>
    <w:rsid w:val="5C348A15"/>
    <w:rsid w:val="5C62E7E2"/>
    <w:rsid w:val="5C6CEFB0"/>
    <w:rsid w:val="5C895B15"/>
    <w:rsid w:val="5C8B03FF"/>
    <w:rsid w:val="5C9DC823"/>
    <w:rsid w:val="5CC3CBAB"/>
    <w:rsid w:val="5CCDEE26"/>
    <w:rsid w:val="5CD488CC"/>
    <w:rsid w:val="5CE012A1"/>
    <w:rsid w:val="5CE476FE"/>
    <w:rsid w:val="5CE6C29F"/>
    <w:rsid w:val="5CEE420B"/>
    <w:rsid w:val="5D159426"/>
    <w:rsid w:val="5D2CF61B"/>
    <w:rsid w:val="5D455B4E"/>
    <w:rsid w:val="5D456ADA"/>
    <w:rsid w:val="5D506388"/>
    <w:rsid w:val="5D9C8CEA"/>
    <w:rsid w:val="5DA33EBC"/>
    <w:rsid w:val="5DCC5D7A"/>
    <w:rsid w:val="5E15B6D5"/>
    <w:rsid w:val="5E216F34"/>
    <w:rsid w:val="5E4C574E"/>
    <w:rsid w:val="5E4FC0D0"/>
    <w:rsid w:val="5E686AD4"/>
    <w:rsid w:val="5E6BB5FC"/>
    <w:rsid w:val="5E80BADA"/>
    <w:rsid w:val="5E94849E"/>
    <w:rsid w:val="5E96E998"/>
    <w:rsid w:val="5EC8837E"/>
    <w:rsid w:val="5EDAB515"/>
    <w:rsid w:val="5F1F3D8E"/>
    <w:rsid w:val="5F4DEC36"/>
    <w:rsid w:val="5F4E475E"/>
    <w:rsid w:val="5F845715"/>
    <w:rsid w:val="5F8D6F12"/>
    <w:rsid w:val="5FBC7033"/>
    <w:rsid w:val="5FC5D19F"/>
    <w:rsid w:val="5FC5DEFC"/>
    <w:rsid w:val="5FDFEFBF"/>
    <w:rsid w:val="60022A51"/>
    <w:rsid w:val="600A3E73"/>
    <w:rsid w:val="600B13F1"/>
    <w:rsid w:val="60369767"/>
    <w:rsid w:val="603C9FBD"/>
    <w:rsid w:val="604450E7"/>
    <w:rsid w:val="6079AD6D"/>
    <w:rsid w:val="6097B87F"/>
    <w:rsid w:val="60CDC2FD"/>
    <w:rsid w:val="60E4B40A"/>
    <w:rsid w:val="60F7E750"/>
    <w:rsid w:val="60FBF1A2"/>
    <w:rsid w:val="61075127"/>
    <w:rsid w:val="610CF1D4"/>
    <w:rsid w:val="61306679"/>
    <w:rsid w:val="613A7E91"/>
    <w:rsid w:val="61422E0C"/>
    <w:rsid w:val="614E967A"/>
    <w:rsid w:val="61648D78"/>
    <w:rsid w:val="617065B8"/>
    <w:rsid w:val="61A582C0"/>
    <w:rsid w:val="61D57BCF"/>
    <w:rsid w:val="61DD8DA8"/>
    <w:rsid w:val="61E7CACE"/>
    <w:rsid w:val="61E941DA"/>
    <w:rsid w:val="6202A3FF"/>
    <w:rsid w:val="62112155"/>
    <w:rsid w:val="623306FE"/>
    <w:rsid w:val="627A9FF5"/>
    <w:rsid w:val="6298D4AD"/>
    <w:rsid w:val="62B824E7"/>
    <w:rsid w:val="62C01B24"/>
    <w:rsid w:val="62E85D3A"/>
    <w:rsid w:val="62EEAA9E"/>
    <w:rsid w:val="62F07D3D"/>
    <w:rsid w:val="62F3719A"/>
    <w:rsid w:val="62FA3091"/>
    <w:rsid w:val="6311C3FB"/>
    <w:rsid w:val="63222CA9"/>
    <w:rsid w:val="632C3A34"/>
    <w:rsid w:val="633ABBF8"/>
    <w:rsid w:val="6351CF18"/>
    <w:rsid w:val="638A820C"/>
    <w:rsid w:val="639434FF"/>
    <w:rsid w:val="6394F43E"/>
    <w:rsid w:val="63A80A24"/>
    <w:rsid w:val="63CF409D"/>
    <w:rsid w:val="63D539AE"/>
    <w:rsid w:val="63D909BB"/>
    <w:rsid w:val="63DCB982"/>
    <w:rsid w:val="64087D0F"/>
    <w:rsid w:val="640A7FE5"/>
    <w:rsid w:val="640F7A24"/>
    <w:rsid w:val="64394E67"/>
    <w:rsid w:val="644129C7"/>
    <w:rsid w:val="6442B176"/>
    <w:rsid w:val="645D51B6"/>
    <w:rsid w:val="64949000"/>
    <w:rsid w:val="64DEABB5"/>
    <w:rsid w:val="64E20DB2"/>
    <w:rsid w:val="650740BE"/>
    <w:rsid w:val="651A5EC9"/>
    <w:rsid w:val="6522083C"/>
    <w:rsid w:val="653E67FD"/>
    <w:rsid w:val="654C75E7"/>
    <w:rsid w:val="6554BEC8"/>
    <w:rsid w:val="65899C14"/>
    <w:rsid w:val="65B0A3FA"/>
    <w:rsid w:val="65BC8282"/>
    <w:rsid w:val="65C79736"/>
    <w:rsid w:val="65CE0DF2"/>
    <w:rsid w:val="65D4026E"/>
    <w:rsid w:val="65D51EC8"/>
    <w:rsid w:val="65DA53A9"/>
    <w:rsid w:val="65E45600"/>
    <w:rsid w:val="660349E8"/>
    <w:rsid w:val="661B8B34"/>
    <w:rsid w:val="663FBCD4"/>
    <w:rsid w:val="6644FA91"/>
    <w:rsid w:val="664EAB8C"/>
    <w:rsid w:val="664FA809"/>
    <w:rsid w:val="666F2B29"/>
    <w:rsid w:val="66754549"/>
    <w:rsid w:val="667C73EE"/>
    <w:rsid w:val="668B828A"/>
    <w:rsid w:val="66A36252"/>
    <w:rsid w:val="66B21593"/>
    <w:rsid w:val="66BB3BF1"/>
    <w:rsid w:val="66BD0900"/>
    <w:rsid w:val="66BE0B6E"/>
    <w:rsid w:val="66C7D8A9"/>
    <w:rsid w:val="66D9FF7F"/>
    <w:rsid w:val="66DCA9ED"/>
    <w:rsid w:val="66FC9F72"/>
    <w:rsid w:val="670F5723"/>
    <w:rsid w:val="6723A4ED"/>
    <w:rsid w:val="67256C75"/>
    <w:rsid w:val="673BC7B3"/>
    <w:rsid w:val="674A5039"/>
    <w:rsid w:val="6778B21B"/>
    <w:rsid w:val="677A3E8D"/>
    <w:rsid w:val="678DE901"/>
    <w:rsid w:val="67B45D76"/>
    <w:rsid w:val="67DEA650"/>
    <w:rsid w:val="67E00B1A"/>
    <w:rsid w:val="67EE44E2"/>
    <w:rsid w:val="67F6A2E5"/>
    <w:rsid w:val="681EA058"/>
    <w:rsid w:val="682D3DE9"/>
    <w:rsid w:val="686362C2"/>
    <w:rsid w:val="68694749"/>
    <w:rsid w:val="6879E6E7"/>
    <w:rsid w:val="689D2A5B"/>
    <w:rsid w:val="68A8588B"/>
    <w:rsid w:val="68B8AD72"/>
    <w:rsid w:val="68B976C0"/>
    <w:rsid w:val="68C13CD6"/>
    <w:rsid w:val="68E86D7B"/>
    <w:rsid w:val="68F0A675"/>
    <w:rsid w:val="691FC915"/>
    <w:rsid w:val="6929B962"/>
    <w:rsid w:val="69B5148C"/>
    <w:rsid w:val="69C2BD45"/>
    <w:rsid w:val="69E80CE6"/>
    <w:rsid w:val="69EBE0F4"/>
    <w:rsid w:val="6A0A0294"/>
    <w:rsid w:val="6A2F3A0B"/>
    <w:rsid w:val="6A37E141"/>
    <w:rsid w:val="6A3CC146"/>
    <w:rsid w:val="6A4249E6"/>
    <w:rsid w:val="6A486D7F"/>
    <w:rsid w:val="6A5D57D3"/>
    <w:rsid w:val="6A8C8921"/>
    <w:rsid w:val="6A933322"/>
    <w:rsid w:val="6A951350"/>
    <w:rsid w:val="6A9A0079"/>
    <w:rsid w:val="6AAB5FF7"/>
    <w:rsid w:val="6AD53A64"/>
    <w:rsid w:val="6AF4F67D"/>
    <w:rsid w:val="6B13BEA0"/>
    <w:rsid w:val="6B642E7B"/>
    <w:rsid w:val="6B715ED3"/>
    <w:rsid w:val="6B7AFB85"/>
    <w:rsid w:val="6BA3D228"/>
    <w:rsid w:val="6BAEE31A"/>
    <w:rsid w:val="6BF3E11C"/>
    <w:rsid w:val="6BF6A2E8"/>
    <w:rsid w:val="6C272DE1"/>
    <w:rsid w:val="6C698455"/>
    <w:rsid w:val="6C6BCF17"/>
    <w:rsid w:val="6C727BF6"/>
    <w:rsid w:val="6C8DA2C1"/>
    <w:rsid w:val="6CAE9C15"/>
    <w:rsid w:val="6CC314A4"/>
    <w:rsid w:val="6CDB2C63"/>
    <w:rsid w:val="6CE46FD6"/>
    <w:rsid w:val="6CEC32DD"/>
    <w:rsid w:val="6CF92309"/>
    <w:rsid w:val="6D1DB6C2"/>
    <w:rsid w:val="6D2BA50E"/>
    <w:rsid w:val="6D33437C"/>
    <w:rsid w:val="6D5DCB63"/>
    <w:rsid w:val="6D6E121F"/>
    <w:rsid w:val="6D985BCF"/>
    <w:rsid w:val="6D9C93EE"/>
    <w:rsid w:val="6DC3729B"/>
    <w:rsid w:val="6DC6EEDC"/>
    <w:rsid w:val="6DD2FC10"/>
    <w:rsid w:val="6DE43C1F"/>
    <w:rsid w:val="6DF3481A"/>
    <w:rsid w:val="6E02BF5A"/>
    <w:rsid w:val="6E2BA8C9"/>
    <w:rsid w:val="6E2C735F"/>
    <w:rsid w:val="6E2E05AE"/>
    <w:rsid w:val="6E320267"/>
    <w:rsid w:val="6E3988D8"/>
    <w:rsid w:val="6E43C191"/>
    <w:rsid w:val="6E52AAFC"/>
    <w:rsid w:val="6E6AB3FC"/>
    <w:rsid w:val="6E7EF5E5"/>
    <w:rsid w:val="6E982250"/>
    <w:rsid w:val="6EABEC31"/>
    <w:rsid w:val="6ECD7C9E"/>
    <w:rsid w:val="6ED1B9B2"/>
    <w:rsid w:val="6F0CE552"/>
    <w:rsid w:val="6F343C37"/>
    <w:rsid w:val="6F55884D"/>
    <w:rsid w:val="6F828172"/>
    <w:rsid w:val="6F8DFACD"/>
    <w:rsid w:val="6F98EDE7"/>
    <w:rsid w:val="6FB17732"/>
    <w:rsid w:val="6FB7F3BF"/>
    <w:rsid w:val="6FCEE194"/>
    <w:rsid w:val="6FD3E36A"/>
    <w:rsid w:val="6FE5661B"/>
    <w:rsid w:val="6FE5A1F2"/>
    <w:rsid w:val="700C4585"/>
    <w:rsid w:val="703199DE"/>
    <w:rsid w:val="704F3DD1"/>
    <w:rsid w:val="705DCB3F"/>
    <w:rsid w:val="70721E62"/>
    <w:rsid w:val="7079398B"/>
    <w:rsid w:val="70C1EBD1"/>
    <w:rsid w:val="70CCB9F6"/>
    <w:rsid w:val="70DBEA9A"/>
    <w:rsid w:val="70FCBC6A"/>
    <w:rsid w:val="71037B58"/>
    <w:rsid w:val="7110ACB8"/>
    <w:rsid w:val="7117A3D7"/>
    <w:rsid w:val="712286E8"/>
    <w:rsid w:val="7146602D"/>
    <w:rsid w:val="717E56D4"/>
    <w:rsid w:val="7194D64D"/>
    <w:rsid w:val="719669E4"/>
    <w:rsid w:val="71A815E6"/>
    <w:rsid w:val="71DE8C48"/>
    <w:rsid w:val="71E34B2E"/>
    <w:rsid w:val="71E41A2A"/>
    <w:rsid w:val="72011FAB"/>
    <w:rsid w:val="72135754"/>
    <w:rsid w:val="721F0F2C"/>
    <w:rsid w:val="722BE057"/>
    <w:rsid w:val="722DD2BE"/>
    <w:rsid w:val="722E2FBD"/>
    <w:rsid w:val="723C14F6"/>
    <w:rsid w:val="724F2870"/>
    <w:rsid w:val="725F2B11"/>
    <w:rsid w:val="7283E92F"/>
    <w:rsid w:val="7289EAB0"/>
    <w:rsid w:val="72A3BC5E"/>
    <w:rsid w:val="72BC23A7"/>
    <w:rsid w:val="72C46D68"/>
    <w:rsid w:val="72D4CCE6"/>
    <w:rsid w:val="72EFF1E0"/>
    <w:rsid w:val="731F5C91"/>
    <w:rsid w:val="73292CCC"/>
    <w:rsid w:val="734AFE32"/>
    <w:rsid w:val="735352AB"/>
    <w:rsid w:val="73554BB2"/>
    <w:rsid w:val="7357890A"/>
    <w:rsid w:val="73584BAE"/>
    <w:rsid w:val="7360CEDC"/>
    <w:rsid w:val="736884BE"/>
    <w:rsid w:val="73789641"/>
    <w:rsid w:val="737A509A"/>
    <w:rsid w:val="73806359"/>
    <w:rsid w:val="73C736F6"/>
    <w:rsid w:val="73E55BA4"/>
    <w:rsid w:val="73E624E3"/>
    <w:rsid w:val="73F0CF87"/>
    <w:rsid w:val="7424824B"/>
    <w:rsid w:val="7433A425"/>
    <w:rsid w:val="745EB223"/>
    <w:rsid w:val="7469FA8B"/>
    <w:rsid w:val="7471C8BC"/>
    <w:rsid w:val="74A4083B"/>
    <w:rsid w:val="74A7E10F"/>
    <w:rsid w:val="74AD5241"/>
    <w:rsid w:val="74BD92CC"/>
    <w:rsid w:val="74C1A46F"/>
    <w:rsid w:val="74C79678"/>
    <w:rsid w:val="74D148F0"/>
    <w:rsid w:val="74F1C901"/>
    <w:rsid w:val="7501D26D"/>
    <w:rsid w:val="7518AA45"/>
    <w:rsid w:val="75284A65"/>
    <w:rsid w:val="752A704E"/>
    <w:rsid w:val="753DD5A0"/>
    <w:rsid w:val="7540FDD5"/>
    <w:rsid w:val="7559E8D9"/>
    <w:rsid w:val="7566751B"/>
    <w:rsid w:val="757B962F"/>
    <w:rsid w:val="7597D0F8"/>
    <w:rsid w:val="75B0C684"/>
    <w:rsid w:val="75B59646"/>
    <w:rsid w:val="75C8F770"/>
    <w:rsid w:val="75C9007D"/>
    <w:rsid w:val="75D08D67"/>
    <w:rsid w:val="75F91838"/>
    <w:rsid w:val="760988C3"/>
    <w:rsid w:val="7619ED8F"/>
    <w:rsid w:val="7638103A"/>
    <w:rsid w:val="763A89F4"/>
    <w:rsid w:val="764C9F45"/>
    <w:rsid w:val="76548C91"/>
    <w:rsid w:val="765E679F"/>
    <w:rsid w:val="7668CA7C"/>
    <w:rsid w:val="76736FD3"/>
    <w:rsid w:val="767E7413"/>
    <w:rsid w:val="7692AD27"/>
    <w:rsid w:val="7694D836"/>
    <w:rsid w:val="76B0B828"/>
    <w:rsid w:val="76B7C85F"/>
    <w:rsid w:val="76BB2979"/>
    <w:rsid w:val="76CA78BA"/>
    <w:rsid w:val="76DE875E"/>
    <w:rsid w:val="76E5FB22"/>
    <w:rsid w:val="770478B5"/>
    <w:rsid w:val="770F4063"/>
    <w:rsid w:val="772E0976"/>
    <w:rsid w:val="77467222"/>
    <w:rsid w:val="775F8A7C"/>
    <w:rsid w:val="77607214"/>
    <w:rsid w:val="777B839F"/>
    <w:rsid w:val="777E5D78"/>
    <w:rsid w:val="778BCCEF"/>
    <w:rsid w:val="77B48B4A"/>
    <w:rsid w:val="77B5E9B0"/>
    <w:rsid w:val="77D43A73"/>
    <w:rsid w:val="77DC2BF7"/>
    <w:rsid w:val="77DE6F4F"/>
    <w:rsid w:val="77FBAD48"/>
    <w:rsid w:val="7808E9B2"/>
    <w:rsid w:val="7837BA22"/>
    <w:rsid w:val="7851DCC9"/>
    <w:rsid w:val="785561DE"/>
    <w:rsid w:val="7861EB35"/>
    <w:rsid w:val="7872B338"/>
    <w:rsid w:val="787E9231"/>
    <w:rsid w:val="78838159"/>
    <w:rsid w:val="78D4CF98"/>
    <w:rsid w:val="78E65355"/>
    <w:rsid w:val="78EE828B"/>
    <w:rsid w:val="790F683E"/>
    <w:rsid w:val="79440F12"/>
    <w:rsid w:val="795ED9E2"/>
    <w:rsid w:val="795EFE0F"/>
    <w:rsid w:val="79796F29"/>
    <w:rsid w:val="797A9740"/>
    <w:rsid w:val="7986BFD5"/>
    <w:rsid w:val="7996AC0B"/>
    <w:rsid w:val="799AE492"/>
    <w:rsid w:val="79A4BA13"/>
    <w:rsid w:val="79CECC67"/>
    <w:rsid w:val="79D8C3BC"/>
    <w:rsid w:val="79DE8532"/>
    <w:rsid w:val="79E28DDC"/>
    <w:rsid w:val="79E717BD"/>
    <w:rsid w:val="79EA4FF9"/>
    <w:rsid w:val="79F798C0"/>
    <w:rsid w:val="79FF6B90"/>
    <w:rsid w:val="7A2D1F70"/>
    <w:rsid w:val="7A4C31D1"/>
    <w:rsid w:val="7A4CBB47"/>
    <w:rsid w:val="7A5E5D62"/>
    <w:rsid w:val="7AABE32C"/>
    <w:rsid w:val="7AB939CD"/>
    <w:rsid w:val="7AF0CEA8"/>
    <w:rsid w:val="7B0F74D9"/>
    <w:rsid w:val="7B2EFDC1"/>
    <w:rsid w:val="7B3434F6"/>
    <w:rsid w:val="7B782C70"/>
    <w:rsid w:val="7BA52B9E"/>
    <w:rsid w:val="7BAC603B"/>
    <w:rsid w:val="7BB205A5"/>
    <w:rsid w:val="7BC05729"/>
    <w:rsid w:val="7BCB3EA0"/>
    <w:rsid w:val="7BDBC6F0"/>
    <w:rsid w:val="7BED9A0A"/>
    <w:rsid w:val="7C02B358"/>
    <w:rsid w:val="7C08065E"/>
    <w:rsid w:val="7C0D5EEC"/>
    <w:rsid w:val="7C18EA3E"/>
    <w:rsid w:val="7C2FC075"/>
    <w:rsid w:val="7C50CFA6"/>
    <w:rsid w:val="7C60CB38"/>
    <w:rsid w:val="7C62719C"/>
    <w:rsid w:val="7C90A764"/>
    <w:rsid w:val="7C9CB392"/>
    <w:rsid w:val="7CD3DE5A"/>
    <w:rsid w:val="7CE22BFD"/>
    <w:rsid w:val="7D01A4A9"/>
    <w:rsid w:val="7D11B5E6"/>
    <w:rsid w:val="7D4B558A"/>
    <w:rsid w:val="7D5394FF"/>
    <w:rsid w:val="7D54D6D5"/>
    <w:rsid w:val="7D63E914"/>
    <w:rsid w:val="7D71B8D6"/>
    <w:rsid w:val="7D7BA8DB"/>
    <w:rsid w:val="7D806CFC"/>
    <w:rsid w:val="7D87866B"/>
    <w:rsid w:val="7D88B78C"/>
    <w:rsid w:val="7D980203"/>
    <w:rsid w:val="7D99091E"/>
    <w:rsid w:val="7DB695EA"/>
    <w:rsid w:val="7DC64C85"/>
    <w:rsid w:val="7DF77039"/>
    <w:rsid w:val="7DFE41FD"/>
    <w:rsid w:val="7E1AA3C6"/>
    <w:rsid w:val="7E1EF317"/>
    <w:rsid w:val="7E231144"/>
    <w:rsid w:val="7E2D429B"/>
    <w:rsid w:val="7E715D91"/>
    <w:rsid w:val="7EA89BE8"/>
    <w:rsid w:val="7EAC79F8"/>
    <w:rsid w:val="7ED90E12"/>
    <w:rsid w:val="7EDC0533"/>
    <w:rsid w:val="7EEDD8A1"/>
    <w:rsid w:val="7EF6E495"/>
    <w:rsid w:val="7F0433FD"/>
    <w:rsid w:val="7F1F9D8A"/>
    <w:rsid w:val="7F2828F2"/>
    <w:rsid w:val="7F2F22E8"/>
    <w:rsid w:val="7F452B5D"/>
    <w:rsid w:val="7F5530DD"/>
    <w:rsid w:val="7F5FB4AF"/>
    <w:rsid w:val="7F83A200"/>
    <w:rsid w:val="7F8EA3C6"/>
    <w:rsid w:val="7F9375FC"/>
    <w:rsid w:val="7FA1BACF"/>
    <w:rsid w:val="7FB1D8FA"/>
    <w:rsid w:val="7FB882A9"/>
    <w:rsid w:val="7FC89399"/>
    <w:rsid w:val="7FCC8087"/>
    <w:rsid w:val="7FCDFEFA"/>
    <w:rsid w:val="7FF7A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0ECCE6"/>
  <w15:chartTrackingRefBased/>
  <w15:docId w15:val="{DDDC37F0-1725-4965-8AAB-CB21FBA2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  <w:style w:type="character" w:customStyle="1" w:styleId="Heading1Char">
    <w:name w:val="Heading 1 Char"/>
    <w:link w:val="Heading1"/>
    <w:rsid w:val="00EE087B"/>
    <w:rPr>
      <w:rFonts w:ascii="Arial" w:hAnsi="Arial"/>
      <w:sz w:val="32"/>
      <w:lang w:val="en-US" w:eastAsia="en-US"/>
    </w:rPr>
  </w:style>
  <w:style w:type="character" w:customStyle="1" w:styleId="Heading3Char">
    <w:name w:val="Heading 3 Char"/>
    <w:link w:val="Heading3"/>
    <w:rsid w:val="00EE087B"/>
    <w:rPr>
      <w:rFonts w:ascii="Arial" w:hAnsi="Arial"/>
      <w:b/>
      <w:color w:val="FFFFFF"/>
      <w:sz w:val="26"/>
      <w:lang w:val="en-US" w:eastAsia="en-US"/>
    </w:rPr>
  </w:style>
  <w:style w:type="character" w:customStyle="1" w:styleId="Heading4Char">
    <w:name w:val="Heading 4 Char"/>
    <w:link w:val="Heading4"/>
    <w:rsid w:val="00EE087B"/>
    <w:rPr>
      <w:rFonts w:ascii="Arial" w:hAnsi="Arial"/>
      <w:i/>
      <w:sz w:val="18"/>
      <w:lang w:val="en-US" w:eastAsia="en-US"/>
    </w:rPr>
  </w:style>
  <w:style w:type="character" w:customStyle="1" w:styleId="normaltextrun">
    <w:name w:val="normaltextrun"/>
    <w:basedOn w:val="DefaultParagraphFont"/>
    <w:rsid w:val="00B66DA7"/>
  </w:style>
  <w:style w:type="character" w:customStyle="1" w:styleId="eop">
    <w:name w:val="eop"/>
    <w:basedOn w:val="DefaultParagraphFont"/>
    <w:rsid w:val="00B66DA7"/>
  </w:style>
  <w:style w:type="table" w:styleId="TableGrid">
    <w:name w:val="Table Grid"/>
    <w:basedOn w:val="TableNormal"/>
    <w:rsid w:val="00CD0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17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0DB"/>
    <w:rPr>
      <w:color w:val="0000FF"/>
      <w:u w:val="single"/>
    </w:rPr>
  </w:style>
  <w:style w:type="character" w:styleId="FollowedHyperlink">
    <w:name w:val="FollowedHyperlink"/>
    <w:basedOn w:val="DefaultParagraphFont"/>
    <w:rsid w:val="005328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585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3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44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9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87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1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3465">
                      <w:marLeft w:val="30"/>
                      <w:marRight w:val="3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0256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47078">
                          <w:marLeft w:val="78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5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1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Korat, Ms. Diksha</cp:lastModifiedBy>
  <cp:revision>3</cp:revision>
  <cp:lastPrinted>2022-09-23T03:53:00Z</cp:lastPrinted>
  <dcterms:created xsi:type="dcterms:W3CDTF">2024-10-14T17:58:00Z</dcterms:created>
  <dcterms:modified xsi:type="dcterms:W3CDTF">2024-10-14T17:59:00Z</dcterms:modified>
  <cp:category>Rev 1.1;last template edit 3-5-05 gje</cp:category>
</cp:coreProperties>
</file>