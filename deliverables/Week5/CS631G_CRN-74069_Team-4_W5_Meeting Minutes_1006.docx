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16AA" w14:textId="77777777" w:rsidR="00EE087B" w:rsidRPr="00873A90" w:rsidRDefault="34D98CA5" w:rsidP="191EF946">
      <w:pPr>
        <w:pStyle w:val="Heading1"/>
        <w:rPr>
          <w:rFonts w:ascii="Times New Roman" w:hAnsi="Times New Roman"/>
          <w:b/>
          <w:bCs/>
          <w:color w:val="800080"/>
          <w:sz w:val="20"/>
        </w:rPr>
      </w:pPr>
      <w:r w:rsidRPr="191EF946">
        <w:rPr>
          <w:rFonts w:ascii="Times New Roman" w:hAnsi="Times New Roman"/>
          <w:b/>
          <w:bCs/>
          <w:color w:val="800080"/>
          <w:sz w:val="20"/>
        </w:rPr>
        <w:t>MEETING AGENDA</w:t>
      </w:r>
    </w:p>
    <w:p w14:paraId="672A6659" w14:textId="77777777" w:rsidR="00EE087B" w:rsidRPr="00873A90" w:rsidRDefault="00EE087B" w:rsidP="191EF946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E087B" w:rsidRPr="00873A90" w14:paraId="43BB48AF" w14:textId="77777777" w:rsidTr="4CC2E692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14:paraId="3A760DAB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Team/Application Name:</w:t>
            </w:r>
          </w:p>
        </w:tc>
        <w:tc>
          <w:tcPr>
            <w:tcW w:w="7740" w:type="dxa"/>
            <w:gridSpan w:val="3"/>
          </w:tcPr>
          <w:p w14:paraId="081E1F79" w14:textId="57747E5E" w:rsidR="00EE087B" w:rsidRPr="00873A90" w:rsidRDefault="34D98CA5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 xml:space="preserve">Team </w:t>
            </w:r>
            <w:r w:rsidR="00B3748A">
              <w:rPr>
                <w:rFonts w:ascii="Times New Roman" w:hAnsi="Times New Roman"/>
                <w:sz w:val="20"/>
              </w:rPr>
              <w:t>4</w:t>
            </w:r>
            <w:r w:rsidRPr="191EF946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EE087B" w:rsidRPr="00873A90" w14:paraId="14ED775A" w14:textId="77777777" w:rsidTr="4CC2E692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14:paraId="6E3F03B4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Date of Meeting:</w:t>
            </w:r>
            <w:r w:rsidRPr="191EF946">
              <w:rPr>
                <w:rFonts w:ascii="Times New Roman" w:hAnsi="Times New Roman"/>
                <w:i w:val="0"/>
                <w:sz w:val="20"/>
              </w:rPr>
              <w:t xml:space="preserve"> (MM/DD/YYYY)</w:t>
            </w:r>
          </w:p>
        </w:tc>
        <w:tc>
          <w:tcPr>
            <w:tcW w:w="3060" w:type="dxa"/>
          </w:tcPr>
          <w:p w14:paraId="6065E051" w14:textId="473E4B89" w:rsidR="00EE087B" w:rsidRPr="00873A90" w:rsidRDefault="00246BB5" w:rsidP="4CC2E692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1</w:t>
            </w:r>
            <w:r w:rsidR="75F91838" w:rsidRPr="4CC2E692">
              <w:rPr>
                <w:rFonts w:ascii="Times New Roman" w:hAnsi="Times New Roman"/>
                <w:i w:val="0"/>
                <w:sz w:val="20"/>
              </w:rPr>
              <w:t>0/</w:t>
            </w:r>
            <w:r>
              <w:rPr>
                <w:rFonts w:ascii="Times New Roman" w:hAnsi="Times New Roman"/>
                <w:i w:val="0"/>
                <w:sz w:val="20"/>
              </w:rPr>
              <w:t>06</w:t>
            </w:r>
            <w:r w:rsidR="75F91838" w:rsidRPr="4CC2E692">
              <w:rPr>
                <w:rFonts w:ascii="Times New Roman" w:hAnsi="Times New Roman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FFFFFF" w:themeFill="background1"/>
          </w:tcPr>
          <w:p w14:paraId="5DFB5DF1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Time:</w:t>
            </w:r>
          </w:p>
        </w:tc>
        <w:tc>
          <w:tcPr>
            <w:tcW w:w="2880" w:type="dxa"/>
          </w:tcPr>
          <w:p w14:paraId="53112272" w14:textId="3A0E4193" w:rsidR="00EE087B" w:rsidRPr="00873A90" w:rsidRDefault="007F7D61" w:rsidP="4CC2E692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8:</w:t>
            </w:r>
            <w:r w:rsidR="00246BB5">
              <w:rPr>
                <w:rFonts w:ascii="Times New Roman" w:hAnsi="Times New Roman"/>
                <w:i w:val="0"/>
                <w:sz w:val="20"/>
              </w:rPr>
              <w:t>30</w:t>
            </w:r>
            <w:r w:rsidR="310270A4" w:rsidRPr="4CC2E692">
              <w:rPr>
                <w:rFonts w:ascii="Times New Roman" w:hAnsi="Times New Roman"/>
                <w:i w:val="0"/>
                <w:sz w:val="20"/>
              </w:rPr>
              <w:t>PM</w:t>
            </w:r>
          </w:p>
        </w:tc>
      </w:tr>
      <w:tr w:rsidR="00EE087B" w:rsidRPr="00873A90" w14:paraId="4250DC96" w14:textId="77777777" w:rsidTr="4CC2E692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14:paraId="42ECE103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Meeting Facilitator:</w:t>
            </w:r>
          </w:p>
        </w:tc>
        <w:tc>
          <w:tcPr>
            <w:tcW w:w="3060" w:type="dxa"/>
          </w:tcPr>
          <w:p w14:paraId="4DDB3CAF" w14:textId="731CA3C2" w:rsidR="00EE087B" w:rsidRPr="00873A90" w:rsidRDefault="00B3748A" w:rsidP="191EF946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Diksha Korat</w:t>
            </w:r>
          </w:p>
        </w:tc>
        <w:tc>
          <w:tcPr>
            <w:tcW w:w="1800" w:type="dxa"/>
            <w:shd w:val="clear" w:color="auto" w:fill="FFFFFF" w:themeFill="background1"/>
          </w:tcPr>
          <w:p w14:paraId="5C4879D2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0150C4F4" w14:textId="36EA1F5D" w:rsidR="00EE087B" w:rsidRPr="00873A90" w:rsidRDefault="00246BB5" w:rsidP="4CC2E692">
            <w:pPr>
              <w:pStyle w:val="Heading4"/>
              <w:spacing w:line="259" w:lineRule="auto"/>
            </w:pPr>
            <w:r>
              <w:rPr>
                <w:rFonts w:ascii="Times New Roman" w:hAnsi="Times New Roman"/>
                <w:i w:val="0"/>
                <w:sz w:val="20"/>
              </w:rPr>
              <w:t>Remote</w:t>
            </w:r>
          </w:p>
        </w:tc>
      </w:tr>
    </w:tbl>
    <w:p w14:paraId="0A37501D" w14:textId="77777777" w:rsidR="00EE087B" w:rsidRPr="00873A90" w:rsidRDefault="00EE087B" w:rsidP="1D471B85">
      <w:pPr>
        <w:rPr>
          <w:rFonts w:ascii="Times New Roman" w:hAnsi="Times New Roman"/>
          <w:sz w:val="20"/>
        </w:rPr>
      </w:pPr>
    </w:p>
    <w:tbl>
      <w:tblPr>
        <w:tblW w:w="0" w:type="auto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5"/>
      </w:tblGrid>
      <w:tr w:rsidR="1D471B85" w14:paraId="5BD7CD9A" w14:textId="77777777" w:rsidTr="45A83CC8">
        <w:trPr>
          <w:trHeight w:val="300"/>
        </w:trPr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80"/>
            <w:tcMar>
              <w:left w:w="105" w:type="dxa"/>
              <w:right w:w="105" w:type="dxa"/>
            </w:tcMar>
          </w:tcPr>
          <w:p w14:paraId="67F30315" w14:textId="65B2AE9F" w:rsidR="1D471B85" w:rsidRDefault="1D471B85" w:rsidP="1D471B85">
            <w:pPr>
              <w:pStyle w:val="Heading3"/>
              <w:rPr>
                <w:rFonts w:eastAsia="Arial" w:cs="Arial"/>
                <w:bCs/>
                <w:color w:val="FFFFFF" w:themeColor="background1"/>
                <w:sz w:val="20"/>
              </w:rPr>
            </w:pPr>
            <w:r w:rsidRPr="1D471B85">
              <w:rPr>
                <w:rFonts w:eastAsia="Arial" w:cs="Arial"/>
                <w:bCs/>
                <w:color w:val="FFFFFF" w:themeColor="background1"/>
                <w:sz w:val="20"/>
              </w:rPr>
              <w:t>1. Meeting Objective &amp; Agenda</w:t>
            </w:r>
          </w:p>
        </w:tc>
      </w:tr>
      <w:tr w:rsidR="1D471B85" w14:paraId="282F537A" w14:textId="77777777" w:rsidTr="45A83CC8">
        <w:trPr>
          <w:trHeight w:val="1125"/>
        </w:trPr>
        <w:tc>
          <w:tcPr>
            <w:tcW w:w="9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3072EBC" w14:textId="0804CEBF" w:rsidR="22E74776" w:rsidRDefault="22E74776" w:rsidP="45A83CC8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5A83CC8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</w:t>
            </w:r>
            <w:r w:rsidR="00246BB5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Discuss </w:t>
            </w:r>
            <w:proofErr w:type="spellStart"/>
            <w:proofErr w:type="gramStart"/>
            <w:r w:rsidR="00246BB5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RCT:Matching</w:t>
            </w:r>
            <w:proofErr w:type="spellEnd"/>
            <w:proofErr w:type="gramEnd"/>
            <w:r w:rsidR="00246BB5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the crosscut with core features.</w:t>
            </w:r>
          </w:p>
          <w:p w14:paraId="72319517" w14:textId="733E6FAA" w:rsidR="00442686" w:rsidRDefault="00442686" w:rsidP="00B3748A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5A83CC8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  <w:r w:rsidR="39C0F379" w:rsidRPr="45A83CC8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Discussed about </w:t>
            </w:r>
            <w:r w:rsidRPr="45A83CC8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Quiz</w:t>
            </w:r>
            <w:r w:rsidR="00246BB5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90672D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  <w:r w:rsidRPr="45A83CC8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: </w:t>
            </w:r>
            <w:r w:rsidR="00246BB5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Software Testing.</w:t>
            </w:r>
          </w:p>
          <w:p w14:paraId="32736F84" w14:textId="6B905D66" w:rsidR="00246BB5" w:rsidRDefault="00246BB5" w:rsidP="00B3748A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-Discussion about crosscut description.</w:t>
            </w:r>
          </w:p>
          <w:p w14:paraId="088C2D39" w14:textId="3DAF29B2" w:rsidR="1D471B85" w:rsidRDefault="1D471B85" w:rsidP="00246BB5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47245E09" w14:textId="47230C20" w:rsidR="2C22D110" w:rsidRDefault="2C22D110"/>
    <w:p w14:paraId="74287CB8" w14:textId="18BF564D" w:rsidR="1D471B85" w:rsidRDefault="1D471B85" w:rsidP="23FEA10F">
      <w:pPr>
        <w:rPr>
          <w:rFonts w:ascii="Times New Roman" w:hAnsi="Times New Roman"/>
          <w:sz w:val="20"/>
        </w:rPr>
      </w:pPr>
    </w:p>
    <w:p w14:paraId="21281747" w14:textId="1FF94E5D" w:rsidR="23FEA10F" w:rsidRDefault="23FEA10F" w:rsidP="23FEA10F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1"/>
        <w:gridCol w:w="2958"/>
        <w:gridCol w:w="236"/>
        <w:gridCol w:w="345"/>
      </w:tblGrid>
      <w:tr w:rsidR="00EE087B" w:rsidRPr="00873A90" w14:paraId="61888337" w14:textId="77777777" w:rsidTr="4CC2E692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7616931D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 xml:space="preserve">2. Attendees </w:t>
            </w:r>
          </w:p>
        </w:tc>
      </w:tr>
      <w:tr w:rsidR="00EE087B" w:rsidRPr="00873A90" w14:paraId="47604B0D" w14:textId="77777777" w:rsidTr="4CC2E692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545EFF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A7D55E" w14:textId="77777777" w:rsidR="00EE087B" w:rsidRPr="00873A90" w:rsidRDefault="34D98CA5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Absent</w:t>
            </w:r>
          </w:p>
        </w:tc>
        <w:tc>
          <w:tcPr>
            <w:tcW w:w="195" w:type="dxa"/>
            <w:tcBorders>
              <w:top w:val="nil"/>
              <w:bottom w:val="dotted" w:sz="4" w:space="0" w:color="auto"/>
            </w:tcBorders>
            <w:shd w:val="clear" w:color="auto" w:fill="FFFFFF" w:themeFill="background1"/>
          </w:tcPr>
          <w:p w14:paraId="02EB378F" w14:textId="77777777" w:rsidR="00EE087B" w:rsidRPr="00873A90" w:rsidRDefault="00EE087B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</w:p>
        </w:tc>
        <w:tc>
          <w:tcPr>
            <w:tcW w:w="345" w:type="dxa"/>
            <w:tcBorders>
              <w:top w:val="nil"/>
              <w:bottom w:val="dotted" w:sz="4" w:space="0" w:color="auto"/>
            </w:tcBorders>
            <w:shd w:val="clear" w:color="auto" w:fill="FFFFFF" w:themeFill="background1"/>
          </w:tcPr>
          <w:p w14:paraId="6A05A809" w14:textId="77777777" w:rsidR="00EE087B" w:rsidRPr="00873A90" w:rsidRDefault="00EE087B" w:rsidP="191EF946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</w:p>
        </w:tc>
      </w:tr>
      <w:tr w:rsidR="008D63F6" w:rsidRPr="00873A90" w14:paraId="2E540C79" w14:textId="77777777" w:rsidTr="4CC2E692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3CB349" w14:textId="57E8A61C" w:rsidR="008D63F6" w:rsidRPr="00873A90" w:rsidRDefault="00B3748A" w:rsidP="191EF946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A39BBE3" w14:textId="18736429" w:rsidR="008D63F6" w:rsidRPr="00873A90" w:rsidRDefault="008D63F6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C8F396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A3D3EC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008D63F6" w:rsidRPr="00873A90" w14:paraId="09A81BC0" w14:textId="77777777" w:rsidTr="4CC2E692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31FB1" w14:textId="22CFDE44" w:rsidR="008D63F6" w:rsidRPr="00873A90" w:rsidRDefault="00B3748A" w:rsidP="3268F2A3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Ishan Vaghani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EAFD9C" w14:textId="7B481C52" w:rsidR="008D63F6" w:rsidRPr="00873A90" w:rsidRDefault="008D63F6" w:rsidP="1F84F3F1">
            <w:pPr>
              <w:pStyle w:val="CovFormText"/>
              <w:spacing w:line="259" w:lineRule="auto"/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4D5A5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EEC669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008D63F6" w:rsidRPr="00873A90" w14:paraId="3AC0FE6C" w14:textId="77777777" w:rsidTr="4CC2E692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2C703" w14:textId="683B0005" w:rsidR="008D63F6" w:rsidRPr="00873A90" w:rsidRDefault="00B3748A" w:rsidP="3268F2A3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Meet Pipaliya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889B839" w14:textId="6EA9C369" w:rsidR="008D63F6" w:rsidRPr="00873A90" w:rsidRDefault="008D63F6" w:rsidP="5C8B03FF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6D3F8C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2B935B" w14:textId="77777777" w:rsidR="008D63F6" w:rsidRPr="00873A90" w:rsidRDefault="008D63F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191EF946" w14:paraId="11002FD0" w14:textId="77777777" w:rsidTr="4CC2E692">
        <w:trPr>
          <w:cantSplit/>
          <w:trHeight w:val="300"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4CE81" w14:textId="2EC1B870" w:rsidR="25EC3404" w:rsidRDefault="00B3748A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Aryan Jiyani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61F2A16" w14:textId="2C1A69C9" w:rsidR="191EF946" w:rsidRDefault="191EF946" w:rsidP="1D471B85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08A0FD" w14:textId="69A824F8" w:rsidR="191EF946" w:rsidRDefault="191EF94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349100" w14:textId="67FE57E3" w:rsidR="191EF946" w:rsidRDefault="191EF946" w:rsidP="191EF94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5C8B03FF" w14:paraId="726E4539" w14:textId="77777777" w:rsidTr="4CC2E692">
        <w:trPr>
          <w:cantSplit/>
          <w:trHeight w:val="300"/>
        </w:trPr>
        <w:tc>
          <w:tcPr>
            <w:tcW w:w="6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197B5" w14:textId="71E58022" w:rsidR="41FF31A2" w:rsidRDefault="00B3748A" w:rsidP="5C8B03FF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Lohith Rahul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3FD8228" w14:textId="60D3B7C2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FA8F3B" w14:textId="796D3609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270EA3B" w14:textId="1C7E13F1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5C8B03FF" w14:paraId="61809BB4" w14:textId="77777777" w:rsidTr="4CC2E692">
        <w:trPr>
          <w:cantSplit/>
          <w:trHeight w:val="300"/>
        </w:trPr>
        <w:tc>
          <w:tcPr>
            <w:tcW w:w="6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EF3843" w14:textId="163FB379" w:rsidR="41FF31A2" w:rsidRDefault="00B3748A" w:rsidP="5C8B03FF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Achyut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3164993" w14:textId="1DBC8442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C3934" w14:textId="297E8A5B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B72057" w14:textId="1DB2BE40" w:rsidR="5C8B03FF" w:rsidRDefault="5C8B03FF" w:rsidP="5C8B03FF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384A0348" w14:paraId="177457EA" w14:textId="77777777" w:rsidTr="4CC2E692">
        <w:trPr>
          <w:cantSplit/>
          <w:trHeight w:val="300"/>
        </w:trPr>
        <w:tc>
          <w:tcPr>
            <w:tcW w:w="6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339BE" w14:textId="66B48006" w:rsidR="5CD488CC" w:rsidRDefault="00AC7EE6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Shriya Goud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FF2C2F9" w14:textId="7FAA066D" w:rsidR="384A0348" w:rsidRDefault="384A0348" w:rsidP="384A034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DF6538" w14:textId="617D4E06" w:rsidR="384A0348" w:rsidRDefault="384A0348" w:rsidP="384A034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893C37" w14:textId="11C6A5D7" w:rsidR="384A0348" w:rsidRDefault="384A0348" w:rsidP="384A034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14:paraId="33341FFD" w14:textId="4A821E2D" w:rsidR="537D4F5F" w:rsidRDefault="537D4F5F" w:rsidP="4CC2E692"/>
    <w:p w14:paraId="00680DBA" w14:textId="5EFBCB30" w:rsidR="4CC2E692" w:rsidRDefault="4CC2E692" w:rsidP="4CC2E692"/>
    <w:p w14:paraId="764C4168" w14:textId="67E4167A" w:rsidR="4CC2E692" w:rsidRDefault="4CC2E692" w:rsidP="4CC2E692"/>
    <w:p w14:paraId="247FD278" w14:textId="2DFBD87E" w:rsidR="4CC2E692" w:rsidRDefault="4CC2E692" w:rsidP="4CC2E692"/>
    <w:p w14:paraId="6718F7AF" w14:textId="20A8B8AC" w:rsidR="4CC2E692" w:rsidRDefault="4CC2E692" w:rsidP="4CC2E692"/>
    <w:p w14:paraId="3FE9F23F" w14:textId="043504D4" w:rsidR="00EE087B" w:rsidRPr="00873A90" w:rsidRDefault="00EE087B" w:rsidP="27CF558C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EE087B" w:rsidRPr="00873A90" w14:paraId="5001721F" w14:textId="77777777" w:rsidTr="431C1341">
        <w:trPr>
          <w:cantSplit/>
          <w:trHeight w:val="300"/>
        </w:trPr>
        <w:tc>
          <w:tcPr>
            <w:tcW w:w="10080" w:type="dxa"/>
            <w:gridSpan w:val="4"/>
            <w:shd w:val="clear" w:color="auto" w:fill="800080"/>
          </w:tcPr>
          <w:p w14:paraId="460FAAA9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3.  Documents and Owners</w:t>
            </w:r>
          </w:p>
        </w:tc>
      </w:tr>
      <w:tr w:rsidR="00EE087B" w:rsidRPr="00873A90" w14:paraId="0852D2C0" w14:textId="77777777" w:rsidTr="431C1341">
        <w:trPr>
          <w:cantSplit/>
          <w:trHeight w:val="300"/>
        </w:trPr>
        <w:tc>
          <w:tcPr>
            <w:tcW w:w="5310" w:type="dxa"/>
            <w:shd w:val="clear" w:color="auto" w:fill="FFFFFF" w:themeFill="background1"/>
          </w:tcPr>
          <w:p w14:paraId="42B1A2E3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Deliv</w:t>
            </w:r>
            <w:r w:rsidR="2F8C4A2E" w:rsidRPr="191EF946">
              <w:rPr>
                <w:rFonts w:ascii="Times New Roman" w:hAnsi="Times New Roman"/>
                <w:b/>
                <w:bCs/>
                <w:sz w:val="20"/>
              </w:rPr>
              <w:t>e</w:t>
            </w:r>
            <w:r w:rsidRPr="191EF946">
              <w:rPr>
                <w:rFonts w:ascii="Times New Roman" w:hAnsi="Times New Roman"/>
                <w:b/>
                <w:bCs/>
                <w:sz w:val="20"/>
              </w:rPr>
              <w:t>rables</w:t>
            </w:r>
          </w:p>
        </w:tc>
        <w:tc>
          <w:tcPr>
            <w:tcW w:w="1260" w:type="dxa"/>
            <w:shd w:val="clear" w:color="auto" w:fill="FFFFFF" w:themeFill="background1"/>
          </w:tcPr>
          <w:p w14:paraId="617B8B21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Progress %</w:t>
            </w:r>
          </w:p>
        </w:tc>
        <w:tc>
          <w:tcPr>
            <w:tcW w:w="1800" w:type="dxa"/>
            <w:shd w:val="clear" w:color="auto" w:fill="FFFFFF" w:themeFill="background1"/>
          </w:tcPr>
          <w:p w14:paraId="523AB3E2" w14:textId="77777777" w:rsidR="004F6C36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Primary Owner(s)</w:t>
            </w:r>
            <w:r w:rsidR="004F6C36">
              <w:rPr>
                <w:rFonts w:ascii="Times New Roman" w:hAnsi="Times New Roman"/>
                <w:b/>
                <w:bCs/>
                <w:sz w:val="20"/>
              </w:rPr>
              <w:t>,</w:t>
            </w:r>
          </w:p>
          <w:p w14:paraId="071E2B3A" w14:textId="5BF146EC" w:rsidR="00EE087B" w:rsidRPr="00873A90" w:rsidRDefault="004F6C36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Contributors</w:t>
            </w:r>
          </w:p>
        </w:tc>
        <w:tc>
          <w:tcPr>
            <w:tcW w:w="1710" w:type="dxa"/>
            <w:shd w:val="clear" w:color="auto" w:fill="FFFFFF" w:themeFill="background1"/>
          </w:tcPr>
          <w:p w14:paraId="02E114A8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Peer Reviewer(s)</w:t>
            </w:r>
          </w:p>
        </w:tc>
      </w:tr>
      <w:tr w:rsidR="384A0348" w14:paraId="477B2A84" w14:textId="77777777" w:rsidTr="431C1341">
        <w:trPr>
          <w:cantSplit/>
          <w:trHeight w:val="300"/>
        </w:trPr>
        <w:tc>
          <w:tcPr>
            <w:tcW w:w="5310" w:type="dxa"/>
          </w:tcPr>
          <w:p w14:paraId="63992A6E" w14:textId="467217CF" w:rsidR="00435475" w:rsidRDefault="00442686" w:rsidP="384A0348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Quiz </w:t>
            </w:r>
            <w:r w:rsidR="00246BB5"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5:Software Testing</w:t>
            </w:r>
          </w:p>
        </w:tc>
        <w:tc>
          <w:tcPr>
            <w:tcW w:w="1260" w:type="dxa"/>
          </w:tcPr>
          <w:p w14:paraId="58561D6B" w14:textId="6A3A1173" w:rsidR="17E6397A" w:rsidRDefault="0044268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 w:rsidR="00435475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800" w:type="dxa"/>
          </w:tcPr>
          <w:p w14:paraId="2EAD0215" w14:textId="2F34BC4A" w:rsidR="17E6397A" w:rsidRDefault="17E6397A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 w:rsidRPr="384A0348">
              <w:rPr>
                <w:rFonts w:ascii="Times New Roman" w:hAnsi="Times New Roman"/>
                <w:sz w:val="20"/>
              </w:rPr>
              <w:t>All</w:t>
            </w:r>
          </w:p>
        </w:tc>
        <w:tc>
          <w:tcPr>
            <w:tcW w:w="1710" w:type="dxa"/>
          </w:tcPr>
          <w:p w14:paraId="0155B7BB" w14:textId="25EDC4BC" w:rsidR="384A0348" w:rsidRDefault="00246BB5" w:rsidP="384A0348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2C22D110" w14:paraId="6350D021" w14:textId="77777777" w:rsidTr="431C1341">
        <w:trPr>
          <w:cantSplit/>
          <w:trHeight w:val="300"/>
        </w:trPr>
        <w:tc>
          <w:tcPr>
            <w:tcW w:w="5310" w:type="dxa"/>
          </w:tcPr>
          <w:p w14:paraId="0BA6AFC7" w14:textId="77777777" w:rsidR="592A42ED" w:rsidRDefault="00246BB5" w:rsidP="384A0348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 xml:space="preserve">RCT Discussion:Matching crosscut with core features. </w:t>
            </w:r>
          </w:p>
          <w:p w14:paraId="6AF5BD4B" w14:textId="543F19BD" w:rsidR="00246BB5" w:rsidRDefault="00246BB5" w:rsidP="384A0348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F8A978" w14:textId="135F4BB6" w:rsidR="592A42ED" w:rsidRDefault="00246BB5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50%</w:t>
            </w:r>
          </w:p>
        </w:tc>
        <w:tc>
          <w:tcPr>
            <w:tcW w:w="1800" w:type="dxa"/>
          </w:tcPr>
          <w:p w14:paraId="08196473" w14:textId="77777777" w:rsidR="592A42ED" w:rsidRDefault="00246BB5" w:rsidP="23FEA10F">
            <w:pPr>
              <w:pStyle w:val="CovFormText"/>
              <w:spacing w:line="259" w:lineRule="auto"/>
            </w:pPr>
            <w:r>
              <w:t>Aryan Jiyani,</w:t>
            </w:r>
          </w:p>
          <w:p w14:paraId="2525F7F5" w14:textId="77777777" w:rsidR="00246BB5" w:rsidRDefault="00246BB5" w:rsidP="23FEA10F">
            <w:pPr>
              <w:pStyle w:val="CovFormText"/>
              <w:spacing w:line="259" w:lineRule="auto"/>
            </w:pPr>
            <w:r>
              <w:t>Ishan Vaghani,</w:t>
            </w:r>
          </w:p>
          <w:p w14:paraId="211DD1B4" w14:textId="77777777" w:rsidR="00246BB5" w:rsidRDefault="00246BB5" w:rsidP="23FEA10F">
            <w:pPr>
              <w:pStyle w:val="CovFormText"/>
              <w:spacing w:line="259" w:lineRule="auto"/>
            </w:pPr>
            <w:r>
              <w:t>Shriya Goud,</w:t>
            </w:r>
          </w:p>
          <w:p w14:paraId="34621885" w14:textId="49046F7C" w:rsidR="00246BB5" w:rsidRDefault="00246BB5" w:rsidP="23FEA10F">
            <w:pPr>
              <w:pStyle w:val="CovFormText"/>
              <w:spacing w:line="259" w:lineRule="auto"/>
            </w:pPr>
            <w:r>
              <w:t>Diksha Korat</w:t>
            </w:r>
          </w:p>
        </w:tc>
        <w:tc>
          <w:tcPr>
            <w:tcW w:w="1710" w:type="dxa"/>
          </w:tcPr>
          <w:p w14:paraId="22CF31D1" w14:textId="10AB9605" w:rsidR="2C22D110" w:rsidRDefault="00246BB5" w:rsidP="2C22D110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AchyutKumar</w:t>
            </w:r>
          </w:p>
        </w:tc>
      </w:tr>
      <w:tr w:rsidR="384A0348" w14:paraId="32C3B774" w14:textId="77777777" w:rsidTr="431C1341">
        <w:trPr>
          <w:cantSplit/>
          <w:trHeight w:val="300"/>
        </w:trPr>
        <w:tc>
          <w:tcPr>
            <w:tcW w:w="5310" w:type="dxa"/>
          </w:tcPr>
          <w:p w14:paraId="53A768D4" w14:textId="13CB41BA" w:rsidR="15B3D852" w:rsidRDefault="00246BB5" w:rsidP="431C1341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Detail Discussion to add crosscut description.</w:t>
            </w:r>
          </w:p>
        </w:tc>
        <w:tc>
          <w:tcPr>
            <w:tcW w:w="1260" w:type="dxa"/>
          </w:tcPr>
          <w:p w14:paraId="2DBBB9A6" w14:textId="399B16DE" w:rsidR="15B3D852" w:rsidRDefault="00105FFE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30%</w:t>
            </w:r>
          </w:p>
        </w:tc>
        <w:tc>
          <w:tcPr>
            <w:tcW w:w="1800" w:type="dxa"/>
          </w:tcPr>
          <w:p w14:paraId="7A1B444A" w14:textId="77777777" w:rsidR="00246BB5" w:rsidRDefault="00246BB5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Meet Pipaliya,</w:t>
            </w:r>
          </w:p>
          <w:p w14:paraId="785CDE36" w14:textId="798BA97A" w:rsidR="00246BB5" w:rsidRDefault="00246BB5" w:rsidP="384A0348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AchyutKumar</w:t>
            </w:r>
          </w:p>
        </w:tc>
        <w:tc>
          <w:tcPr>
            <w:tcW w:w="1710" w:type="dxa"/>
          </w:tcPr>
          <w:p w14:paraId="1705B347" w14:textId="6E8129AC" w:rsidR="384A0348" w:rsidRDefault="006F12BB" w:rsidP="384A0348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246BB5"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0C053DB1" w14:paraId="4BA9D7C9" w14:textId="77777777" w:rsidTr="431C1341">
        <w:trPr>
          <w:cantSplit/>
          <w:trHeight w:val="300"/>
        </w:trPr>
        <w:tc>
          <w:tcPr>
            <w:tcW w:w="5310" w:type="dxa"/>
          </w:tcPr>
          <w:p w14:paraId="7BBFE695" w14:textId="7E7B4F6C" w:rsidR="1689BAE7" w:rsidRDefault="1689BAE7" w:rsidP="4CC2E692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3F3E0CB0" w14:textId="42FD811F" w:rsidR="32BDC609" w:rsidRDefault="32BDC609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800" w:type="dxa"/>
          </w:tcPr>
          <w:p w14:paraId="4B250106" w14:textId="1099F2FA" w:rsidR="393B9D49" w:rsidRDefault="393B9D49" w:rsidP="2C22D110">
            <w:pPr>
              <w:pStyle w:val="CovFormText"/>
              <w:spacing w:line="259" w:lineRule="auto"/>
            </w:pPr>
          </w:p>
        </w:tc>
        <w:tc>
          <w:tcPr>
            <w:tcW w:w="1710" w:type="dxa"/>
          </w:tcPr>
          <w:p w14:paraId="38738758" w14:textId="5FEA1067" w:rsidR="0C053DB1" w:rsidRDefault="006F12BB" w:rsidP="0C053DB1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</w:tbl>
    <w:p w14:paraId="7455EC2C" w14:textId="11AF367F" w:rsidR="191EF946" w:rsidRDefault="191EF946"/>
    <w:p w14:paraId="3B7B4B86" w14:textId="77777777" w:rsidR="00EE087B" w:rsidRPr="00873A90" w:rsidRDefault="00EE087B" w:rsidP="191EF946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EE087B" w:rsidRPr="00873A90" w14:paraId="6D21CE9C" w14:textId="77777777" w:rsidTr="191EF94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AAFB56D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4. Pre-work/Meeting Preparation (materials to discuss at the meeting - tutorials, examples, etc.)</w:t>
            </w:r>
          </w:p>
        </w:tc>
      </w:tr>
      <w:tr w:rsidR="00EE087B" w:rsidRPr="00873A90" w14:paraId="1B5A10F4" w14:textId="77777777" w:rsidTr="191EF946">
        <w:trPr>
          <w:cantSplit/>
        </w:trPr>
        <w:tc>
          <w:tcPr>
            <w:tcW w:w="6570" w:type="dxa"/>
            <w:shd w:val="clear" w:color="auto" w:fill="FFFFFF" w:themeFill="background1"/>
          </w:tcPr>
          <w:p w14:paraId="31FF54C8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7ADDA7A6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Prepared by</w:t>
            </w:r>
          </w:p>
        </w:tc>
      </w:tr>
      <w:tr w:rsidR="00EE087B" w:rsidRPr="00873A90" w14:paraId="2BA226A1" w14:textId="77777777" w:rsidTr="191EF94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D93B2" w14:textId="739CA27C" w:rsidR="00EE087B" w:rsidRPr="00873A90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RCT details to add crosscut description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A63732" w14:textId="77777777" w:rsidR="00EE087B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Given in Syllabus</w:t>
            </w:r>
          </w:p>
          <w:p w14:paraId="0DE4B5B7" w14:textId="1FC18156" w:rsidR="00246BB5" w:rsidRPr="00873A90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66204FF1" w14:textId="77777777" w:rsidTr="00246BB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F0D7D" w14:textId="45D66E0C" w:rsidR="00EE087B" w:rsidRPr="00873A90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Discuss COPR matrix individually contribution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2F1B3" w14:textId="33A3D4A7" w:rsidR="00EE087B" w:rsidRPr="00873A90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Given in syllabus</w:t>
            </w:r>
          </w:p>
        </w:tc>
      </w:tr>
      <w:tr w:rsidR="00246BB5" w:rsidRPr="00873A90" w14:paraId="4AB14DF8" w14:textId="77777777" w:rsidTr="00246BB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D737B" w14:textId="69D4CB51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Matching Core features with crosscuts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4161D" w14:textId="001DA09B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Given in syllabus</w:t>
            </w:r>
          </w:p>
        </w:tc>
      </w:tr>
      <w:tr w:rsidR="00246BB5" w:rsidRPr="00873A90" w14:paraId="2F4DED92" w14:textId="77777777" w:rsidTr="00246BB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91177" w14:textId="77777777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EFCB0F" w14:textId="77777777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246BB5" w:rsidRPr="00873A90" w14:paraId="79533EA1" w14:textId="77777777" w:rsidTr="00246BB5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9FBBD3" w14:textId="77777777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579ED" w14:textId="77777777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246BB5" w:rsidRPr="00873A90" w14:paraId="217005DB" w14:textId="77777777" w:rsidTr="191EF94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4817743" w14:textId="77777777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5C92A7E" w14:textId="77777777" w:rsidR="00246BB5" w:rsidRDefault="00246BB5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14:paraId="3BFB9158" w14:textId="1C523C1D" w:rsidR="56884146" w:rsidRPr="00873A90" w:rsidRDefault="56884146" w:rsidP="191EF946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EE087B" w:rsidRPr="00873A90" w14:paraId="2669B702" w14:textId="77777777" w:rsidTr="2C22D11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BAD56CD" w14:textId="77777777" w:rsidR="00EE087B" w:rsidRPr="00873A90" w:rsidRDefault="34D98CA5" w:rsidP="191EF946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5. Issues and Roadblocks</w:t>
            </w:r>
          </w:p>
        </w:tc>
      </w:tr>
      <w:tr w:rsidR="00EE087B" w:rsidRPr="00873A90" w14:paraId="1BEF8623" w14:textId="77777777" w:rsidTr="2C22D110">
        <w:trPr>
          <w:cantSplit/>
        </w:trPr>
        <w:tc>
          <w:tcPr>
            <w:tcW w:w="5940" w:type="dxa"/>
            <w:shd w:val="clear" w:color="auto" w:fill="FFFFFF" w:themeFill="background1"/>
          </w:tcPr>
          <w:p w14:paraId="02F99ED9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B30B458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Help Needed</w:t>
            </w:r>
          </w:p>
        </w:tc>
      </w:tr>
      <w:tr w:rsidR="00EE087B" w:rsidRPr="00873A90" w14:paraId="19219836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FEF7D" w14:textId="6160D159" w:rsidR="00EE087B" w:rsidRPr="00873A90" w:rsidRDefault="00EE087B" w:rsidP="2529AC59">
            <w:pPr>
              <w:pStyle w:val="CovFormText"/>
              <w:keepNext/>
              <w:keepLines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94DBDC" w14:textId="762E3DC3" w:rsidR="00EE087B" w:rsidRPr="00873A90" w:rsidRDefault="00EE087B" w:rsidP="2C22D110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769D0D3C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D245A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1BE67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36FEB5B0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7AA69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96D064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="00EE087B" w:rsidRPr="00873A90" w14:paraId="34FF1C98" w14:textId="77777777" w:rsidTr="2C22D11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D072C0D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A21919" w14:textId="77777777" w:rsidR="00EE087B" w:rsidRPr="00873A90" w:rsidRDefault="00EE087B" w:rsidP="191EF946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14:paraId="6BD18F9B" w14:textId="77777777" w:rsidR="00EE087B" w:rsidRPr="00873A90" w:rsidRDefault="00EE087B" w:rsidP="4CC2E692">
      <w:pPr>
        <w:rPr>
          <w:rFonts w:ascii="Times New Roman" w:hAnsi="Times New Roman"/>
          <w:sz w:val="20"/>
        </w:rPr>
      </w:pPr>
    </w:p>
    <w:p w14:paraId="7F1D4E4A" w14:textId="22639B02" w:rsidR="4CC2E692" w:rsidRDefault="4CC2E692" w:rsidP="4CC2E692">
      <w:pPr>
        <w:rPr>
          <w:rFonts w:ascii="Times New Roman" w:hAnsi="Times New Roman"/>
          <w:sz w:val="20"/>
        </w:rPr>
      </w:pPr>
    </w:p>
    <w:p w14:paraId="58A2227B" w14:textId="7DF308C9" w:rsidR="4CC2E692" w:rsidRDefault="4CC2E692" w:rsidP="4CC2E692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EE087B" w:rsidRPr="00873A90" w14:paraId="151C7E56" w14:textId="77777777" w:rsidTr="431C1341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26A4E5E" w14:textId="0641E2EF" w:rsidR="00EE087B" w:rsidRPr="00873A90" w:rsidRDefault="75F91838" w:rsidP="4CC2E692">
            <w:pPr>
              <w:pStyle w:val="Heading3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 xml:space="preserve">6.  Next Meeting Agenda </w:t>
            </w:r>
            <w:r w:rsidR="00435475">
              <w:rPr>
                <w:rFonts w:ascii="Times New Roman" w:hAnsi="Times New Roman"/>
                <w:sz w:val="20"/>
              </w:rPr>
              <w:t>-</w:t>
            </w:r>
            <w:r w:rsidR="00246BB5">
              <w:rPr>
                <w:rFonts w:ascii="Times New Roman" w:hAnsi="Times New Roman"/>
                <w:sz w:val="20"/>
              </w:rPr>
              <w:t>10</w:t>
            </w:r>
            <w:r w:rsidR="00435475">
              <w:rPr>
                <w:rFonts w:ascii="Times New Roman" w:hAnsi="Times New Roman"/>
                <w:sz w:val="20"/>
              </w:rPr>
              <w:t>/</w:t>
            </w:r>
            <w:r w:rsidR="00246BB5">
              <w:rPr>
                <w:rFonts w:ascii="Times New Roman" w:hAnsi="Times New Roman"/>
                <w:sz w:val="20"/>
              </w:rPr>
              <w:t>09</w:t>
            </w:r>
            <w:r w:rsidR="00435475">
              <w:rPr>
                <w:rFonts w:ascii="Times New Roman" w:hAnsi="Times New Roman"/>
                <w:sz w:val="20"/>
              </w:rPr>
              <w:t>/2024 (Zoom Call)</w:t>
            </w:r>
          </w:p>
        </w:tc>
      </w:tr>
      <w:tr w:rsidR="00EE087B" w:rsidRPr="00873A90" w14:paraId="2999EBB9" w14:textId="77777777" w:rsidTr="431C1341">
        <w:trPr>
          <w:cantSplit/>
        </w:trPr>
        <w:tc>
          <w:tcPr>
            <w:tcW w:w="4680" w:type="dxa"/>
            <w:shd w:val="clear" w:color="auto" w:fill="FFFFFF" w:themeFill="background1"/>
          </w:tcPr>
          <w:p w14:paraId="47132853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Tasks to Complete</w:t>
            </w:r>
          </w:p>
        </w:tc>
        <w:tc>
          <w:tcPr>
            <w:tcW w:w="1260" w:type="dxa"/>
            <w:shd w:val="clear" w:color="auto" w:fill="FFFFFF" w:themeFill="background1"/>
          </w:tcPr>
          <w:p w14:paraId="090A3127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Target Progress %</w:t>
            </w:r>
          </w:p>
        </w:tc>
        <w:tc>
          <w:tcPr>
            <w:tcW w:w="1980" w:type="dxa"/>
            <w:shd w:val="clear" w:color="auto" w:fill="FFFFFF" w:themeFill="background1"/>
          </w:tcPr>
          <w:p w14:paraId="07CCCD87" w14:textId="77777777" w:rsidR="004F6C36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Primary Owner(s)</w:t>
            </w:r>
            <w:r w:rsidR="004F6C36">
              <w:rPr>
                <w:rFonts w:ascii="Times New Roman" w:hAnsi="Times New Roman"/>
                <w:b/>
                <w:bCs/>
                <w:sz w:val="20"/>
              </w:rPr>
              <w:t>,</w:t>
            </w:r>
          </w:p>
          <w:p w14:paraId="05C4E705" w14:textId="24DE8624" w:rsidR="00EE087B" w:rsidRPr="00873A90" w:rsidRDefault="004F6C36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Contributors</w:t>
            </w:r>
          </w:p>
        </w:tc>
        <w:tc>
          <w:tcPr>
            <w:tcW w:w="2160" w:type="dxa"/>
            <w:shd w:val="clear" w:color="auto" w:fill="FFFFFF" w:themeFill="background1"/>
          </w:tcPr>
          <w:p w14:paraId="70C0D765" w14:textId="77777777" w:rsidR="00EE087B" w:rsidRPr="00873A90" w:rsidRDefault="34D98CA5" w:rsidP="191EF946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Peer Reviewer(s)</w:t>
            </w:r>
          </w:p>
        </w:tc>
      </w:tr>
      <w:tr w:rsidR="384A0348" w14:paraId="0CC54158" w14:textId="77777777" w:rsidTr="431C1341">
        <w:trPr>
          <w:cantSplit/>
          <w:trHeight w:val="300"/>
        </w:trPr>
        <w:tc>
          <w:tcPr>
            <w:tcW w:w="4680" w:type="dxa"/>
          </w:tcPr>
          <w:p w14:paraId="3039AEE4" w14:textId="202A7D4D" w:rsidR="4CC2E692" w:rsidRDefault="004F6C36" w:rsidP="4CC2E692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Resolving any possible problem which arise</w:t>
            </w:r>
          </w:p>
        </w:tc>
        <w:tc>
          <w:tcPr>
            <w:tcW w:w="1260" w:type="dxa"/>
          </w:tcPr>
          <w:p w14:paraId="51D6665D" w14:textId="5A3C161E" w:rsidR="54B01A81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10%</w:t>
            </w:r>
          </w:p>
        </w:tc>
        <w:tc>
          <w:tcPr>
            <w:tcW w:w="1980" w:type="dxa"/>
          </w:tcPr>
          <w:p w14:paraId="27101394" w14:textId="21B1E0D9" w:rsidR="00442686" w:rsidRDefault="004F6C36" w:rsidP="4CC2E692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Team Members</w:t>
            </w:r>
          </w:p>
        </w:tc>
        <w:tc>
          <w:tcPr>
            <w:tcW w:w="2160" w:type="dxa"/>
          </w:tcPr>
          <w:p w14:paraId="2F4A4876" w14:textId="1909E3DF" w:rsidR="4CC2E692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2C22D110" w14:paraId="5EB023CF" w14:textId="77777777" w:rsidTr="431C1341">
        <w:trPr>
          <w:cantSplit/>
          <w:trHeight w:val="300"/>
        </w:trPr>
        <w:tc>
          <w:tcPr>
            <w:tcW w:w="4680" w:type="dxa"/>
          </w:tcPr>
          <w:p w14:paraId="5D50C4DD" w14:textId="47E649B6" w:rsidR="4CC2E692" w:rsidRDefault="004F6C36" w:rsidP="431C1341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  <w:r>
              <w:rPr>
                <w:rStyle w:val="normaltextrun"/>
                <w:rFonts w:ascii="Times New Roman" w:hAnsi="Times New Roman"/>
                <w:sz w:val="20"/>
              </w:rPr>
              <w:t>Discuss COPR Matrix Individual Contribution</w:t>
            </w:r>
          </w:p>
        </w:tc>
        <w:tc>
          <w:tcPr>
            <w:tcW w:w="1260" w:type="dxa"/>
          </w:tcPr>
          <w:p w14:paraId="7C96B5AB" w14:textId="0FEA4040" w:rsidR="463F17C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25%</w:t>
            </w:r>
          </w:p>
        </w:tc>
        <w:tc>
          <w:tcPr>
            <w:tcW w:w="1980" w:type="dxa"/>
          </w:tcPr>
          <w:p w14:paraId="5FFCBEB1" w14:textId="01F06237" w:rsidR="4CC2E692" w:rsidRPr="00246BB5" w:rsidRDefault="004F6C36" w:rsidP="0044268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Team 1 &amp; Team 2</w:t>
            </w:r>
          </w:p>
        </w:tc>
        <w:tc>
          <w:tcPr>
            <w:tcW w:w="2160" w:type="dxa"/>
          </w:tcPr>
          <w:p w14:paraId="7BC4AABE" w14:textId="59F854AD" w:rsidR="4CC2E692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</w:tr>
      <w:tr w:rsidR="004F6C36" w14:paraId="6F7AAC97" w14:textId="77777777" w:rsidTr="431C1341">
        <w:trPr>
          <w:cantSplit/>
          <w:trHeight w:val="300"/>
        </w:trPr>
        <w:tc>
          <w:tcPr>
            <w:tcW w:w="4680" w:type="dxa"/>
          </w:tcPr>
          <w:p w14:paraId="0A4D00F3" w14:textId="3526469E" w:rsidR="004F6C36" w:rsidRDefault="004F6C36" w:rsidP="431C1341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  <w:r>
              <w:rPr>
                <w:rStyle w:val="normaltextrun"/>
                <w:rFonts w:ascii="Times New Roman" w:hAnsi="Times New Roman"/>
                <w:sz w:val="20"/>
              </w:rPr>
              <w:t>Add details to crosscuts description with core features</w:t>
            </w:r>
          </w:p>
        </w:tc>
        <w:tc>
          <w:tcPr>
            <w:tcW w:w="1260" w:type="dxa"/>
          </w:tcPr>
          <w:p w14:paraId="472A137D" w14:textId="7955DF59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20%</w:t>
            </w:r>
          </w:p>
        </w:tc>
        <w:tc>
          <w:tcPr>
            <w:tcW w:w="1980" w:type="dxa"/>
          </w:tcPr>
          <w:p w14:paraId="343A7881" w14:textId="65B0967A" w:rsidR="004F6C36" w:rsidRDefault="004F6C36" w:rsidP="0044268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Team 2</w:t>
            </w:r>
          </w:p>
        </w:tc>
        <w:tc>
          <w:tcPr>
            <w:tcW w:w="2160" w:type="dxa"/>
          </w:tcPr>
          <w:p w14:paraId="422DBB63" w14:textId="75DF72B3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Shriya Goud</w:t>
            </w:r>
          </w:p>
        </w:tc>
      </w:tr>
      <w:tr w:rsidR="004F6C36" w14:paraId="66045880" w14:textId="77777777" w:rsidTr="431C1341">
        <w:trPr>
          <w:cantSplit/>
          <w:trHeight w:val="300"/>
        </w:trPr>
        <w:tc>
          <w:tcPr>
            <w:tcW w:w="4680" w:type="dxa"/>
          </w:tcPr>
          <w:p w14:paraId="503BFEB6" w14:textId="57FB06B4" w:rsidR="004F6C36" w:rsidRDefault="004F6C36" w:rsidP="431C1341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  <w:r>
              <w:rPr>
                <w:rStyle w:val="normaltextrun"/>
                <w:rFonts w:ascii="Times New Roman" w:hAnsi="Times New Roman"/>
                <w:sz w:val="20"/>
              </w:rPr>
              <w:t>Reviewing RCT</w:t>
            </w:r>
          </w:p>
        </w:tc>
        <w:tc>
          <w:tcPr>
            <w:tcW w:w="1260" w:type="dxa"/>
          </w:tcPr>
          <w:p w14:paraId="28A76E80" w14:textId="739F569D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50%</w:t>
            </w:r>
          </w:p>
        </w:tc>
        <w:tc>
          <w:tcPr>
            <w:tcW w:w="1980" w:type="dxa"/>
          </w:tcPr>
          <w:p w14:paraId="3A46EAEF" w14:textId="5018D248" w:rsidR="004F6C36" w:rsidRDefault="004F6C36" w:rsidP="0044268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Team 1</w:t>
            </w:r>
          </w:p>
        </w:tc>
        <w:tc>
          <w:tcPr>
            <w:tcW w:w="2160" w:type="dxa"/>
          </w:tcPr>
          <w:p w14:paraId="4DAFA2C6" w14:textId="4236F3F3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Aryan Jiyani</w:t>
            </w:r>
          </w:p>
        </w:tc>
      </w:tr>
      <w:tr w:rsidR="004F6C36" w14:paraId="33E3F076" w14:textId="77777777" w:rsidTr="431C1341">
        <w:trPr>
          <w:cantSplit/>
          <w:trHeight w:val="300"/>
        </w:trPr>
        <w:tc>
          <w:tcPr>
            <w:tcW w:w="4680" w:type="dxa"/>
          </w:tcPr>
          <w:p w14:paraId="4FC406C8" w14:textId="77777777" w:rsidR="004F6C36" w:rsidRDefault="004F6C36" w:rsidP="431C1341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2E451028" w14:textId="77777777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</w:tcPr>
          <w:p w14:paraId="2A899EC8" w14:textId="77777777" w:rsidR="004F6C36" w:rsidRDefault="004F6C36" w:rsidP="0044268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</w:tcPr>
          <w:p w14:paraId="7C9D26BC" w14:textId="77777777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004F6C36" w14:paraId="377AAF69" w14:textId="77777777" w:rsidTr="431C1341">
        <w:trPr>
          <w:cantSplit/>
          <w:trHeight w:val="300"/>
        </w:trPr>
        <w:tc>
          <w:tcPr>
            <w:tcW w:w="4680" w:type="dxa"/>
          </w:tcPr>
          <w:p w14:paraId="4A8CA393" w14:textId="77777777" w:rsidR="004F6C36" w:rsidRDefault="004F6C36" w:rsidP="431C1341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</w:tcPr>
          <w:p w14:paraId="106C2DE6" w14:textId="77777777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</w:tcPr>
          <w:p w14:paraId="21298ED3" w14:textId="77777777" w:rsidR="004F6C36" w:rsidRDefault="004F6C36" w:rsidP="0044268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</w:tcPr>
          <w:p w14:paraId="5258E5F4" w14:textId="77777777" w:rsidR="004F6C36" w:rsidRDefault="004F6C36" w:rsidP="4CC2E69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14:paraId="5A40B691" w14:textId="12EECCDF" w:rsidR="384A0348" w:rsidRDefault="384A0348"/>
    <w:p w14:paraId="562C75D1" w14:textId="5C3E5E9E" w:rsidR="00722485" w:rsidRPr="00873A90" w:rsidRDefault="00722485" w:rsidP="23FEA10F"/>
    <w:sectPr w:rsidR="00722485" w:rsidRPr="00873A90" w:rsidSect="007541F0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FE9D" w14:textId="77777777" w:rsidR="00FE053E" w:rsidRDefault="00FE053E">
      <w:r>
        <w:separator/>
      </w:r>
    </w:p>
  </w:endnote>
  <w:endnote w:type="continuationSeparator" w:id="0">
    <w:p w14:paraId="045CF870" w14:textId="77777777" w:rsidR="00FE053E" w:rsidRDefault="00FE053E">
      <w:r>
        <w:continuationSeparator/>
      </w:r>
    </w:p>
  </w:endnote>
  <w:endnote w:type="continuationNotice" w:id="1">
    <w:p w14:paraId="6EEB8E0C" w14:textId="77777777" w:rsidR="00FE053E" w:rsidRDefault="00FE0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55AD" w14:textId="77777777" w:rsidR="00623671" w:rsidRDefault="00623671">
    <w:pPr>
      <w:pStyle w:val="Footer"/>
    </w:pPr>
  </w:p>
  <w:p w14:paraId="1A965116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65B9" w14:textId="77777777" w:rsidR="00FE053E" w:rsidRDefault="00FE053E">
      <w:r>
        <w:separator/>
      </w:r>
    </w:p>
  </w:footnote>
  <w:footnote w:type="continuationSeparator" w:id="0">
    <w:p w14:paraId="5BFC47A1" w14:textId="77777777" w:rsidR="00FE053E" w:rsidRDefault="00FE053E">
      <w:r>
        <w:continuationSeparator/>
      </w:r>
    </w:p>
  </w:footnote>
  <w:footnote w:type="continuationNotice" w:id="1">
    <w:p w14:paraId="66B89DF8" w14:textId="77777777" w:rsidR="00FE053E" w:rsidRDefault="00FE05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E37C" w14:textId="77777777" w:rsidR="00623671" w:rsidRDefault="006F73B8">
    <w:pPr>
      <w:pStyle w:val="Header"/>
    </w:pPr>
    <w:r w:rsidRPr="00A15E3B">
      <w:rPr>
        <w:noProof/>
      </w:rPr>
      <w:drawing>
        <wp:inline distT="0" distB="0" distL="0" distR="0" wp14:anchorId="5F12FCA1" wp14:editId="07777777">
          <wp:extent cx="1828800" cy="79057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FB30F8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D9D0"/>
    <w:multiLevelType w:val="hybridMultilevel"/>
    <w:tmpl w:val="F6FE0306"/>
    <w:lvl w:ilvl="0" w:tplc="3746D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C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8B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05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68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C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A9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E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039C"/>
    <w:multiLevelType w:val="hybridMultilevel"/>
    <w:tmpl w:val="C0949B48"/>
    <w:lvl w:ilvl="0" w:tplc="C49891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3A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7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E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49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6D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0D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0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AE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F7A2"/>
    <w:multiLevelType w:val="hybridMultilevel"/>
    <w:tmpl w:val="FFFFFFFF"/>
    <w:lvl w:ilvl="0" w:tplc="40EAE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8C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C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CA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84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A6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8B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9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E2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E2CE"/>
    <w:multiLevelType w:val="hybridMultilevel"/>
    <w:tmpl w:val="FFFFFFFF"/>
    <w:lvl w:ilvl="0" w:tplc="88F2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8C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AB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AD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0C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01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6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4B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8203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C42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0F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46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83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C3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E4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C5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05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CD74"/>
    <w:multiLevelType w:val="hybridMultilevel"/>
    <w:tmpl w:val="EE9C5C44"/>
    <w:lvl w:ilvl="0" w:tplc="199600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22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47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C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AA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4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B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00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B1ED"/>
    <w:multiLevelType w:val="hybridMultilevel"/>
    <w:tmpl w:val="FFFFFFFF"/>
    <w:lvl w:ilvl="0" w:tplc="5D4A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43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A7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A2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4F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23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A1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E6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CF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27BF"/>
    <w:multiLevelType w:val="hybridMultilevel"/>
    <w:tmpl w:val="71BC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81B40"/>
    <w:multiLevelType w:val="hybridMultilevel"/>
    <w:tmpl w:val="3DBA9210"/>
    <w:lvl w:ilvl="0" w:tplc="F26EE8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D8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A5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C5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C1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87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8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8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45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FCF05"/>
    <w:multiLevelType w:val="hybridMultilevel"/>
    <w:tmpl w:val="FFFFFFFF"/>
    <w:lvl w:ilvl="0" w:tplc="CF8E0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CF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6A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C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48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CF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AB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EA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0D15"/>
    <w:multiLevelType w:val="hybridMultilevel"/>
    <w:tmpl w:val="95D20764"/>
    <w:lvl w:ilvl="0" w:tplc="7A4C3EF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266FA"/>
    <w:multiLevelType w:val="hybridMultilevel"/>
    <w:tmpl w:val="D74064AC"/>
    <w:lvl w:ilvl="0" w:tplc="C414A7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DF426"/>
    <w:multiLevelType w:val="hybridMultilevel"/>
    <w:tmpl w:val="FFFFFFFF"/>
    <w:lvl w:ilvl="0" w:tplc="DDF0E22A">
      <w:start w:val="1"/>
      <w:numFmt w:val="decimal"/>
      <w:lvlText w:val="%1."/>
      <w:lvlJc w:val="left"/>
      <w:pPr>
        <w:ind w:left="720" w:hanging="360"/>
      </w:pPr>
    </w:lvl>
    <w:lvl w:ilvl="1" w:tplc="E2403228">
      <w:start w:val="1"/>
      <w:numFmt w:val="lowerLetter"/>
      <w:lvlText w:val="%2."/>
      <w:lvlJc w:val="left"/>
      <w:pPr>
        <w:ind w:left="1440" w:hanging="360"/>
      </w:pPr>
    </w:lvl>
    <w:lvl w:ilvl="2" w:tplc="71B83808">
      <w:start w:val="1"/>
      <w:numFmt w:val="lowerRoman"/>
      <w:lvlText w:val="%3."/>
      <w:lvlJc w:val="right"/>
      <w:pPr>
        <w:ind w:left="2160" w:hanging="180"/>
      </w:pPr>
    </w:lvl>
    <w:lvl w:ilvl="3" w:tplc="FE5A9132">
      <w:start w:val="1"/>
      <w:numFmt w:val="decimal"/>
      <w:lvlText w:val="%4."/>
      <w:lvlJc w:val="left"/>
      <w:pPr>
        <w:ind w:left="2880" w:hanging="360"/>
      </w:pPr>
    </w:lvl>
    <w:lvl w:ilvl="4" w:tplc="CE24E7EE">
      <w:start w:val="1"/>
      <w:numFmt w:val="lowerLetter"/>
      <w:lvlText w:val="%5."/>
      <w:lvlJc w:val="left"/>
      <w:pPr>
        <w:ind w:left="3600" w:hanging="360"/>
      </w:pPr>
    </w:lvl>
    <w:lvl w:ilvl="5" w:tplc="1608AEA4">
      <w:start w:val="1"/>
      <w:numFmt w:val="lowerRoman"/>
      <w:lvlText w:val="%6."/>
      <w:lvlJc w:val="right"/>
      <w:pPr>
        <w:ind w:left="4320" w:hanging="180"/>
      </w:pPr>
    </w:lvl>
    <w:lvl w:ilvl="6" w:tplc="51547CBE">
      <w:start w:val="1"/>
      <w:numFmt w:val="decimal"/>
      <w:lvlText w:val="%7."/>
      <w:lvlJc w:val="left"/>
      <w:pPr>
        <w:ind w:left="5040" w:hanging="360"/>
      </w:pPr>
    </w:lvl>
    <w:lvl w:ilvl="7" w:tplc="0F92AD88">
      <w:start w:val="1"/>
      <w:numFmt w:val="lowerLetter"/>
      <w:lvlText w:val="%8."/>
      <w:lvlJc w:val="left"/>
      <w:pPr>
        <w:ind w:left="5760" w:hanging="360"/>
      </w:pPr>
    </w:lvl>
    <w:lvl w:ilvl="8" w:tplc="EFB8FB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E411"/>
    <w:multiLevelType w:val="hybridMultilevel"/>
    <w:tmpl w:val="329286A6"/>
    <w:lvl w:ilvl="0" w:tplc="F2A43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A9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86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C3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0F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C7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0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6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84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DCD2667"/>
    <w:multiLevelType w:val="hybridMultilevel"/>
    <w:tmpl w:val="FFFFFFFF"/>
    <w:lvl w:ilvl="0" w:tplc="41DC2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C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CD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EE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E3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8F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24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C7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B127"/>
    <w:multiLevelType w:val="hybridMultilevel"/>
    <w:tmpl w:val="857A3D06"/>
    <w:lvl w:ilvl="0" w:tplc="6F80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AC1F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38A9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08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8A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E4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2F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87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C6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20526"/>
    <w:multiLevelType w:val="hybridMultilevel"/>
    <w:tmpl w:val="FFFFFFFF"/>
    <w:lvl w:ilvl="0" w:tplc="FC8E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A4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40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E7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08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6C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C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0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44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6B5BC"/>
    <w:multiLevelType w:val="hybridMultilevel"/>
    <w:tmpl w:val="BD107FFC"/>
    <w:lvl w:ilvl="0" w:tplc="78D052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547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C4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44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69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A5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C1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44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65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B8FB9"/>
    <w:multiLevelType w:val="hybridMultilevel"/>
    <w:tmpl w:val="FFFFFFFF"/>
    <w:lvl w:ilvl="0" w:tplc="0896D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C5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1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E5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0E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2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0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E2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C5960"/>
    <w:multiLevelType w:val="hybridMultilevel"/>
    <w:tmpl w:val="210C10DC"/>
    <w:lvl w:ilvl="0" w:tplc="35F429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CC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26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E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AD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EF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B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69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FA931"/>
    <w:multiLevelType w:val="hybridMultilevel"/>
    <w:tmpl w:val="FFFFFFFF"/>
    <w:lvl w:ilvl="0" w:tplc="92FC7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C0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E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6F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A5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2F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5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B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C5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6553B"/>
    <w:multiLevelType w:val="hybridMultilevel"/>
    <w:tmpl w:val="255EDF48"/>
    <w:lvl w:ilvl="0" w:tplc="7610C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A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24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E2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6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7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2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87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358C6"/>
    <w:multiLevelType w:val="hybridMultilevel"/>
    <w:tmpl w:val="EB5CD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E68C9A"/>
    <w:multiLevelType w:val="hybridMultilevel"/>
    <w:tmpl w:val="F2CE93AE"/>
    <w:lvl w:ilvl="0" w:tplc="E79AC6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4A7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E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8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2A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AF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2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E1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A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9A72D"/>
    <w:multiLevelType w:val="hybridMultilevel"/>
    <w:tmpl w:val="FFFFFFFF"/>
    <w:lvl w:ilvl="0" w:tplc="0C265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BC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EB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21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8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8E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0F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5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4BF34"/>
    <w:multiLevelType w:val="hybridMultilevel"/>
    <w:tmpl w:val="D20CD52E"/>
    <w:lvl w:ilvl="0" w:tplc="F4E20F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98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E6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C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65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C9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25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0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6F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F16E3"/>
    <w:multiLevelType w:val="hybridMultilevel"/>
    <w:tmpl w:val="552264FC"/>
    <w:lvl w:ilvl="0" w:tplc="080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28" w15:restartNumberingAfterBreak="0">
    <w:nsid w:val="706FC211"/>
    <w:multiLevelType w:val="hybridMultilevel"/>
    <w:tmpl w:val="A6FA5A1C"/>
    <w:lvl w:ilvl="0" w:tplc="4768D5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F2A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E3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A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84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8E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07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62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A6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E1F73"/>
    <w:multiLevelType w:val="hybridMultilevel"/>
    <w:tmpl w:val="145C8C98"/>
    <w:lvl w:ilvl="0" w:tplc="2D6E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A68E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0010D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2F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A9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E0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2D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2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44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501BC"/>
    <w:multiLevelType w:val="hybridMultilevel"/>
    <w:tmpl w:val="433EFC60"/>
    <w:lvl w:ilvl="0" w:tplc="9DC29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ED1B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E2E63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05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A1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2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C5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02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1D137"/>
    <w:multiLevelType w:val="hybridMultilevel"/>
    <w:tmpl w:val="EDB25A72"/>
    <w:lvl w:ilvl="0" w:tplc="4DAE9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E126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38989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C0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65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60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AD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6F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E6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4AB25"/>
    <w:multiLevelType w:val="hybridMultilevel"/>
    <w:tmpl w:val="730C0844"/>
    <w:lvl w:ilvl="0" w:tplc="70FC0E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0D8B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0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C1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40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04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F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4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24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5FA69"/>
    <w:multiLevelType w:val="hybridMultilevel"/>
    <w:tmpl w:val="E3BC5DDC"/>
    <w:lvl w:ilvl="0" w:tplc="3B64F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E17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B7DAB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63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A2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9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60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0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B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C66E9"/>
    <w:multiLevelType w:val="hybridMultilevel"/>
    <w:tmpl w:val="FF864B94"/>
    <w:lvl w:ilvl="0" w:tplc="04DCE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6F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8E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E6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A8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9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D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AE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68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0F469"/>
    <w:multiLevelType w:val="hybridMultilevel"/>
    <w:tmpl w:val="FFFFFFFF"/>
    <w:lvl w:ilvl="0" w:tplc="214E3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E9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0F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C5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46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0A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A9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4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E6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5AA28"/>
    <w:multiLevelType w:val="hybridMultilevel"/>
    <w:tmpl w:val="4F1C4058"/>
    <w:lvl w:ilvl="0" w:tplc="E0F222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DE3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45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21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0E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E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20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85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C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3BA80"/>
    <w:multiLevelType w:val="hybridMultilevel"/>
    <w:tmpl w:val="A0A41F56"/>
    <w:lvl w:ilvl="0" w:tplc="B0D44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F6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386D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03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5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4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6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B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4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28270">
    <w:abstractNumId w:val="12"/>
  </w:num>
  <w:num w:numId="2" w16cid:durableId="1862812971">
    <w:abstractNumId w:val="4"/>
  </w:num>
  <w:num w:numId="3" w16cid:durableId="1992174120">
    <w:abstractNumId w:val="19"/>
  </w:num>
  <w:num w:numId="4" w16cid:durableId="615869641">
    <w:abstractNumId w:val="25"/>
  </w:num>
  <w:num w:numId="5" w16cid:durableId="1770391098">
    <w:abstractNumId w:val="15"/>
  </w:num>
  <w:num w:numId="6" w16cid:durableId="452869446">
    <w:abstractNumId w:val="17"/>
  </w:num>
  <w:num w:numId="7" w16cid:durableId="628588388">
    <w:abstractNumId w:val="9"/>
  </w:num>
  <w:num w:numId="8" w16cid:durableId="1793354435">
    <w:abstractNumId w:val="3"/>
  </w:num>
  <w:num w:numId="9" w16cid:durableId="467865184">
    <w:abstractNumId w:val="2"/>
  </w:num>
  <w:num w:numId="10" w16cid:durableId="373431630">
    <w:abstractNumId w:val="21"/>
  </w:num>
  <w:num w:numId="11" w16cid:durableId="1745255979">
    <w:abstractNumId w:val="35"/>
  </w:num>
  <w:num w:numId="12" w16cid:durableId="997001883">
    <w:abstractNumId w:val="6"/>
  </w:num>
  <w:num w:numId="13" w16cid:durableId="1813672206">
    <w:abstractNumId w:val="5"/>
  </w:num>
  <w:num w:numId="14" w16cid:durableId="547498770">
    <w:abstractNumId w:val="28"/>
  </w:num>
  <w:num w:numId="15" w16cid:durableId="1257785774">
    <w:abstractNumId w:val="8"/>
  </w:num>
  <w:num w:numId="16" w16cid:durableId="1555652550">
    <w:abstractNumId w:val="22"/>
  </w:num>
  <w:num w:numId="17" w16cid:durableId="2093775897">
    <w:abstractNumId w:val="0"/>
  </w:num>
  <w:num w:numId="18" w16cid:durableId="2036074121">
    <w:abstractNumId w:val="13"/>
  </w:num>
  <w:num w:numId="19" w16cid:durableId="6176140">
    <w:abstractNumId w:val="34"/>
  </w:num>
  <w:num w:numId="20" w16cid:durableId="1164976093">
    <w:abstractNumId w:val="26"/>
  </w:num>
  <w:num w:numId="21" w16cid:durableId="2116441861">
    <w:abstractNumId w:val="31"/>
  </w:num>
  <w:num w:numId="22" w16cid:durableId="1665694601">
    <w:abstractNumId w:val="33"/>
  </w:num>
  <w:num w:numId="23" w16cid:durableId="1984044508">
    <w:abstractNumId w:val="37"/>
  </w:num>
  <w:num w:numId="24" w16cid:durableId="1316300047">
    <w:abstractNumId w:val="18"/>
  </w:num>
  <w:num w:numId="25" w16cid:durableId="1556773392">
    <w:abstractNumId w:val="24"/>
  </w:num>
  <w:num w:numId="26" w16cid:durableId="1587838184">
    <w:abstractNumId w:val="20"/>
  </w:num>
  <w:num w:numId="27" w16cid:durableId="497769560">
    <w:abstractNumId w:val="36"/>
  </w:num>
  <w:num w:numId="28" w16cid:durableId="302544166">
    <w:abstractNumId w:val="32"/>
  </w:num>
  <w:num w:numId="29" w16cid:durableId="1410494688">
    <w:abstractNumId w:val="30"/>
  </w:num>
  <w:num w:numId="30" w16cid:durableId="152794803">
    <w:abstractNumId w:val="29"/>
  </w:num>
  <w:num w:numId="31" w16cid:durableId="1459255903">
    <w:abstractNumId w:val="16"/>
  </w:num>
  <w:num w:numId="32" w16cid:durableId="1202017024">
    <w:abstractNumId w:val="1"/>
  </w:num>
  <w:num w:numId="33" w16cid:durableId="1879663528">
    <w:abstractNumId w:val="14"/>
  </w:num>
  <w:num w:numId="34" w16cid:durableId="29959040">
    <w:abstractNumId w:val="11"/>
  </w:num>
  <w:num w:numId="35" w16cid:durableId="303704672">
    <w:abstractNumId w:val="27"/>
  </w:num>
  <w:num w:numId="36" w16cid:durableId="1472404643">
    <w:abstractNumId w:val="23"/>
  </w:num>
  <w:num w:numId="37" w16cid:durableId="1867598754">
    <w:abstractNumId w:val="7"/>
  </w:num>
  <w:num w:numId="38" w16cid:durableId="714893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mirrorMargin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13440"/>
    <w:rsid w:val="00014479"/>
    <w:rsid w:val="00022008"/>
    <w:rsid w:val="0002726D"/>
    <w:rsid w:val="0002778B"/>
    <w:rsid w:val="00030A46"/>
    <w:rsid w:val="00032D43"/>
    <w:rsid w:val="00041459"/>
    <w:rsid w:val="00042FF4"/>
    <w:rsid w:val="00057BC9"/>
    <w:rsid w:val="000638E8"/>
    <w:rsid w:val="000662B0"/>
    <w:rsid w:val="00083ED1"/>
    <w:rsid w:val="00087645"/>
    <w:rsid w:val="00087FEF"/>
    <w:rsid w:val="00090A27"/>
    <w:rsid w:val="000912CA"/>
    <w:rsid w:val="000B0456"/>
    <w:rsid w:val="000B3DEC"/>
    <w:rsid w:val="000B457E"/>
    <w:rsid w:val="000B6AAB"/>
    <w:rsid w:val="000B7F30"/>
    <w:rsid w:val="000B841B"/>
    <w:rsid w:val="000C21CD"/>
    <w:rsid w:val="000C528E"/>
    <w:rsid w:val="000E01BE"/>
    <w:rsid w:val="000E7997"/>
    <w:rsid w:val="000F2BEE"/>
    <w:rsid w:val="00100A35"/>
    <w:rsid w:val="00105FFE"/>
    <w:rsid w:val="001071C3"/>
    <w:rsid w:val="00113715"/>
    <w:rsid w:val="0011681B"/>
    <w:rsid w:val="00116863"/>
    <w:rsid w:val="00120509"/>
    <w:rsid w:val="00125AB7"/>
    <w:rsid w:val="00126555"/>
    <w:rsid w:val="00126855"/>
    <w:rsid w:val="00127A95"/>
    <w:rsid w:val="0013343D"/>
    <w:rsid w:val="001400DB"/>
    <w:rsid w:val="0014B148"/>
    <w:rsid w:val="00152DFE"/>
    <w:rsid w:val="00155255"/>
    <w:rsid w:val="00166D70"/>
    <w:rsid w:val="00166F64"/>
    <w:rsid w:val="00167A5F"/>
    <w:rsid w:val="00167CFA"/>
    <w:rsid w:val="0017059E"/>
    <w:rsid w:val="00171296"/>
    <w:rsid w:val="00176704"/>
    <w:rsid w:val="001769DE"/>
    <w:rsid w:val="00181896"/>
    <w:rsid w:val="00181C69"/>
    <w:rsid w:val="00182855"/>
    <w:rsid w:val="001921EE"/>
    <w:rsid w:val="0019220B"/>
    <w:rsid w:val="001B01A2"/>
    <w:rsid w:val="001B176C"/>
    <w:rsid w:val="001B3569"/>
    <w:rsid w:val="001C07DC"/>
    <w:rsid w:val="001C7821"/>
    <w:rsid w:val="001D2613"/>
    <w:rsid w:val="001D2B16"/>
    <w:rsid w:val="001D3962"/>
    <w:rsid w:val="001D7DC5"/>
    <w:rsid w:val="001F5868"/>
    <w:rsid w:val="001F7A39"/>
    <w:rsid w:val="001F7AEC"/>
    <w:rsid w:val="00201F9B"/>
    <w:rsid w:val="00212A48"/>
    <w:rsid w:val="002262DC"/>
    <w:rsid w:val="00227BDF"/>
    <w:rsid w:val="00233226"/>
    <w:rsid w:val="0023514F"/>
    <w:rsid w:val="002354C5"/>
    <w:rsid w:val="0023649B"/>
    <w:rsid w:val="00246BB5"/>
    <w:rsid w:val="00256C59"/>
    <w:rsid w:val="00264964"/>
    <w:rsid w:val="00272E07"/>
    <w:rsid w:val="002777B3"/>
    <w:rsid w:val="00277E49"/>
    <w:rsid w:val="002822DD"/>
    <w:rsid w:val="00283CE3"/>
    <w:rsid w:val="00297BDF"/>
    <w:rsid w:val="002A0FD1"/>
    <w:rsid w:val="002A22A2"/>
    <w:rsid w:val="002A4151"/>
    <w:rsid w:val="002A5168"/>
    <w:rsid w:val="002A6FDA"/>
    <w:rsid w:val="002B627C"/>
    <w:rsid w:val="002B6550"/>
    <w:rsid w:val="002C06F8"/>
    <w:rsid w:val="002D658A"/>
    <w:rsid w:val="002D6BF8"/>
    <w:rsid w:val="002E5788"/>
    <w:rsid w:val="002E727C"/>
    <w:rsid w:val="002E772B"/>
    <w:rsid w:val="002F7491"/>
    <w:rsid w:val="00301C1A"/>
    <w:rsid w:val="00307715"/>
    <w:rsid w:val="00312F53"/>
    <w:rsid w:val="00313D8A"/>
    <w:rsid w:val="00314341"/>
    <w:rsid w:val="003168EC"/>
    <w:rsid w:val="00320C44"/>
    <w:rsid w:val="003232DB"/>
    <w:rsid w:val="00323761"/>
    <w:rsid w:val="003248B4"/>
    <w:rsid w:val="00331638"/>
    <w:rsid w:val="003335C3"/>
    <w:rsid w:val="00342CA6"/>
    <w:rsid w:val="003563A4"/>
    <w:rsid w:val="003576AA"/>
    <w:rsid w:val="003607EC"/>
    <w:rsid w:val="00361221"/>
    <w:rsid w:val="00362BA6"/>
    <w:rsid w:val="00381DA3"/>
    <w:rsid w:val="00397DBC"/>
    <w:rsid w:val="003A241F"/>
    <w:rsid w:val="003A51A8"/>
    <w:rsid w:val="003A682F"/>
    <w:rsid w:val="003B1E43"/>
    <w:rsid w:val="003B2F07"/>
    <w:rsid w:val="003C2974"/>
    <w:rsid w:val="003C398F"/>
    <w:rsid w:val="003D5D00"/>
    <w:rsid w:val="003E29CC"/>
    <w:rsid w:val="003E783C"/>
    <w:rsid w:val="003E7F20"/>
    <w:rsid w:val="003F0554"/>
    <w:rsid w:val="003F5D97"/>
    <w:rsid w:val="00406D1D"/>
    <w:rsid w:val="0041410F"/>
    <w:rsid w:val="00424BC6"/>
    <w:rsid w:val="004266D5"/>
    <w:rsid w:val="00427D0E"/>
    <w:rsid w:val="004309D2"/>
    <w:rsid w:val="00430EE5"/>
    <w:rsid w:val="00434BC7"/>
    <w:rsid w:val="00435475"/>
    <w:rsid w:val="004412E3"/>
    <w:rsid w:val="00442686"/>
    <w:rsid w:val="00444FA9"/>
    <w:rsid w:val="00450F9B"/>
    <w:rsid w:val="00460C35"/>
    <w:rsid w:val="004624DA"/>
    <w:rsid w:val="004721EA"/>
    <w:rsid w:val="004740A4"/>
    <w:rsid w:val="00476A2F"/>
    <w:rsid w:val="004843D0"/>
    <w:rsid w:val="004875FF"/>
    <w:rsid w:val="00487A81"/>
    <w:rsid w:val="004910A9"/>
    <w:rsid w:val="00494444"/>
    <w:rsid w:val="00494A71"/>
    <w:rsid w:val="004A0EEE"/>
    <w:rsid w:val="004A15A5"/>
    <w:rsid w:val="004A3DFC"/>
    <w:rsid w:val="004B0B08"/>
    <w:rsid w:val="004D42BB"/>
    <w:rsid w:val="004E2EF9"/>
    <w:rsid w:val="004E54BD"/>
    <w:rsid w:val="004E7DA2"/>
    <w:rsid w:val="004F6C36"/>
    <w:rsid w:val="0050008C"/>
    <w:rsid w:val="005009DE"/>
    <w:rsid w:val="00503C73"/>
    <w:rsid w:val="00510B34"/>
    <w:rsid w:val="005119AC"/>
    <w:rsid w:val="00512308"/>
    <w:rsid w:val="005204F9"/>
    <w:rsid w:val="00527B5C"/>
    <w:rsid w:val="0053281A"/>
    <w:rsid w:val="005335FB"/>
    <w:rsid w:val="005363E9"/>
    <w:rsid w:val="00536452"/>
    <w:rsid w:val="0053679B"/>
    <w:rsid w:val="00540C8A"/>
    <w:rsid w:val="0055162C"/>
    <w:rsid w:val="005540EF"/>
    <w:rsid w:val="00561298"/>
    <w:rsid w:val="005627FA"/>
    <w:rsid w:val="00572722"/>
    <w:rsid w:val="005732C9"/>
    <w:rsid w:val="00575AC0"/>
    <w:rsid w:val="00576D44"/>
    <w:rsid w:val="00587A43"/>
    <w:rsid w:val="00590277"/>
    <w:rsid w:val="005921A0"/>
    <w:rsid w:val="00592A5E"/>
    <w:rsid w:val="00597878"/>
    <w:rsid w:val="005A5650"/>
    <w:rsid w:val="005A6D89"/>
    <w:rsid w:val="005A6EA2"/>
    <w:rsid w:val="005B17E5"/>
    <w:rsid w:val="005B6247"/>
    <w:rsid w:val="005C2385"/>
    <w:rsid w:val="005C7E40"/>
    <w:rsid w:val="005D5A21"/>
    <w:rsid w:val="005E17DF"/>
    <w:rsid w:val="005E2023"/>
    <w:rsid w:val="005E5638"/>
    <w:rsid w:val="005E739B"/>
    <w:rsid w:val="005F045B"/>
    <w:rsid w:val="005F3013"/>
    <w:rsid w:val="005F4139"/>
    <w:rsid w:val="00601C7A"/>
    <w:rsid w:val="006047E3"/>
    <w:rsid w:val="00606637"/>
    <w:rsid w:val="0061124E"/>
    <w:rsid w:val="00611771"/>
    <w:rsid w:val="006132DD"/>
    <w:rsid w:val="00623671"/>
    <w:rsid w:val="00627DB8"/>
    <w:rsid w:val="006519CC"/>
    <w:rsid w:val="00652E3C"/>
    <w:rsid w:val="00673BE6"/>
    <w:rsid w:val="006757B1"/>
    <w:rsid w:val="00675EE7"/>
    <w:rsid w:val="00682F8B"/>
    <w:rsid w:val="006871A4"/>
    <w:rsid w:val="006B0C42"/>
    <w:rsid w:val="006C20B0"/>
    <w:rsid w:val="006C4B79"/>
    <w:rsid w:val="006D40AB"/>
    <w:rsid w:val="006E2FA3"/>
    <w:rsid w:val="006E7B9E"/>
    <w:rsid w:val="006F12BB"/>
    <w:rsid w:val="006F45B6"/>
    <w:rsid w:val="006F4AD9"/>
    <w:rsid w:val="006F73B8"/>
    <w:rsid w:val="00701FBB"/>
    <w:rsid w:val="007072F1"/>
    <w:rsid w:val="00710B5E"/>
    <w:rsid w:val="007147B2"/>
    <w:rsid w:val="007205E7"/>
    <w:rsid w:val="00722485"/>
    <w:rsid w:val="00723711"/>
    <w:rsid w:val="0072435F"/>
    <w:rsid w:val="00727B9C"/>
    <w:rsid w:val="007312A0"/>
    <w:rsid w:val="007357C1"/>
    <w:rsid w:val="00742422"/>
    <w:rsid w:val="00742702"/>
    <w:rsid w:val="007541F0"/>
    <w:rsid w:val="00757617"/>
    <w:rsid w:val="00760F00"/>
    <w:rsid w:val="00764AE1"/>
    <w:rsid w:val="00770ECF"/>
    <w:rsid w:val="00782D4A"/>
    <w:rsid w:val="00784DAA"/>
    <w:rsid w:val="00784F20"/>
    <w:rsid w:val="0079318F"/>
    <w:rsid w:val="00793423"/>
    <w:rsid w:val="00797B30"/>
    <w:rsid w:val="007A46C3"/>
    <w:rsid w:val="007B2559"/>
    <w:rsid w:val="007B3A40"/>
    <w:rsid w:val="007B481F"/>
    <w:rsid w:val="007C30FA"/>
    <w:rsid w:val="007C6F3F"/>
    <w:rsid w:val="007C74D8"/>
    <w:rsid w:val="007D5FCD"/>
    <w:rsid w:val="007D709D"/>
    <w:rsid w:val="007F50D7"/>
    <w:rsid w:val="007F7D61"/>
    <w:rsid w:val="008013ED"/>
    <w:rsid w:val="00803D68"/>
    <w:rsid w:val="008200A6"/>
    <w:rsid w:val="008210C8"/>
    <w:rsid w:val="008319DD"/>
    <w:rsid w:val="00832B59"/>
    <w:rsid w:val="008343D9"/>
    <w:rsid w:val="00841B06"/>
    <w:rsid w:val="00842848"/>
    <w:rsid w:val="0084385C"/>
    <w:rsid w:val="00856C55"/>
    <w:rsid w:val="00857996"/>
    <w:rsid w:val="00857B7B"/>
    <w:rsid w:val="00857CFB"/>
    <w:rsid w:val="00861964"/>
    <w:rsid w:val="008713D7"/>
    <w:rsid w:val="00873A90"/>
    <w:rsid w:val="00877AD4"/>
    <w:rsid w:val="00877D20"/>
    <w:rsid w:val="00881B87"/>
    <w:rsid w:val="00887CB2"/>
    <w:rsid w:val="00892972"/>
    <w:rsid w:val="0089630C"/>
    <w:rsid w:val="008A1250"/>
    <w:rsid w:val="008A475B"/>
    <w:rsid w:val="008A5087"/>
    <w:rsid w:val="008B4D72"/>
    <w:rsid w:val="008B58DB"/>
    <w:rsid w:val="008C3416"/>
    <w:rsid w:val="008D3C08"/>
    <w:rsid w:val="008D414E"/>
    <w:rsid w:val="008D63F6"/>
    <w:rsid w:val="008D6D4C"/>
    <w:rsid w:val="008E0910"/>
    <w:rsid w:val="008E589B"/>
    <w:rsid w:val="008F5EDE"/>
    <w:rsid w:val="008F617E"/>
    <w:rsid w:val="00903409"/>
    <w:rsid w:val="00904FC2"/>
    <w:rsid w:val="00905A70"/>
    <w:rsid w:val="0090672D"/>
    <w:rsid w:val="009123CE"/>
    <w:rsid w:val="0091587F"/>
    <w:rsid w:val="00920913"/>
    <w:rsid w:val="00924B54"/>
    <w:rsid w:val="009260ED"/>
    <w:rsid w:val="00927B59"/>
    <w:rsid w:val="0093542A"/>
    <w:rsid w:val="009356CC"/>
    <w:rsid w:val="00947908"/>
    <w:rsid w:val="009551E0"/>
    <w:rsid w:val="00956C29"/>
    <w:rsid w:val="00961B3F"/>
    <w:rsid w:val="009620BF"/>
    <w:rsid w:val="00964F42"/>
    <w:rsid w:val="00967B11"/>
    <w:rsid w:val="00973118"/>
    <w:rsid w:val="00975BA4"/>
    <w:rsid w:val="00975D59"/>
    <w:rsid w:val="00976C81"/>
    <w:rsid w:val="00981453"/>
    <w:rsid w:val="00983778"/>
    <w:rsid w:val="00997273"/>
    <w:rsid w:val="009B46CF"/>
    <w:rsid w:val="009C7468"/>
    <w:rsid w:val="009F046F"/>
    <w:rsid w:val="009F19E3"/>
    <w:rsid w:val="00A0051A"/>
    <w:rsid w:val="00A03A66"/>
    <w:rsid w:val="00A03C1D"/>
    <w:rsid w:val="00A15E3B"/>
    <w:rsid w:val="00A21E0D"/>
    <w:rsid w:val="00A221E9"/>
    <w:rsid w:val="00A26CCC"/>
    <w:rsid w:val="00A27459"/>
    <w:rsid w:val="00A33923"/>
    <w:rsid w:val="00A46471"/>
    <w:rsid w:val="00A50465"/>
    <w:rsid w:val="00A563F3"/>
    <w:rsid w:val="00A640C1"/>
    <w:rsid w:val="00A67A20"/>
    <w:rsid w:val="00A727BD"/>
    <w:rsid w:val="00A94FA0"/>
    <w:rsid w:val="00A9609F"/>
    <w:rsid w:val="00AA44D2"/>
    <w:rsid w:val="00AB0A85"/>
    <w:rsid w:val="00AB0C8A"/>
    <w:rsid w:val="00AB168E"/>
    <w:rsid w:val="00AC7266"/>
    <w:rsid w:val="00AC7EE6"/>
    <w:rsid w:val="00AD1889"/>
    <w:rsid w:val="00AE2F4F"/>
    <w:rsid w:val="00AE601F"/>
    <w:rsid w:val="00AE795E"/>
    <w:rsid w:val="00AF0D7C"/>
    <w:rsid w:val="00AF26B6"/>
    <w:rsid w:val="00AF39A0"/>
    <w:rsid w:val="00B03B28"/>
    <w:rsid w:val="00B05573"/>
    <w:rsid w:val="00B113FA"/>
    <w:rsid w:val="00B11692"/>
    <w:rsid w:val="00B11D76"/>
    <w:rsid w:val="00B132D5"/>
    <w:rsid w:val="00B36BC4"/>
    <w:rsid w:val="00B3748A"/>
    <w:rsid w:val="00B413E3"/>
    <w:rsid w:val="00B43C2E"/>
    <w:rsid w:val="00B44B38"/>
    <w:rsid w:val="00B6117F"/>
    <w:rsid w:val="00B6236C"/>
    <w:rsid w:val="00B658FC"/>
    <w:rsid w:val="00B65C52"/>
    <w:rsid w:val="00B663DD"/>
    <w:rsid w:val="00B66DA7"/>
    <w:rsid w:val="00B67E7B"/>
    <w:rsid w:val="00B811EE"/>
    <w:rsid w:val="00B81445"/>
    <w:rsid w:val="00B8401C"/>
    <w:rsid w:val="00B93654"/>
    <w:rsid w:val="00B94B72"/>
    <w:rsid w:val="00BA04B8"/>
    <w:rsid w:val="00BA40AE"/>
    <w:rsid w:val="00BA45B3"/>
    <w:rsid w:val="00BB6B31"/>
    <w:rsid w:val="00BB7461"/>
    <w:rsid w:val="00BB7F49"/>
    <w:rsid w:val="00BC0124"/>
    <w:rsid w:val="00BC0CFA"/>
    <w:rsid w:val="00BD1B51"/>
    <w:rsid w:val="00BD5C3C"/>
    <w:rsid w:val="00BD6A5A"/>
    <w:rsid w:val="00BF437E"/>
    <w:rsid w:val="00C0253C"/>
    <w:rsid w:val="00C027C3"/>
    <w:rsid w:val="00C07C3D"/>
    <w:rsid w:val="00C1022A"/>
    <w:rsid w:val="00C10703"/>
    <w:rsid w:val="00C15DAE"/>
    <w:rsid w:val="00C21AF9"/>
    <w:rsid w:val="00C23C4C"/>
    <w:rsid w:val="00C33B31"/>
    <w:rsid w:val="00C34807"/>
    <w:rsid w:val="00C42083"/>
    <w:rsid w:val="00C42E7B"/>
    <w:rsid w:val="00C43599"/>
    <w:rsid w:val="00C510E6"/>
    <w:rsid w:val="00C52A27"/>
    <w:rsid w:val="00C52B63"/>
    <w:rsid w:val="00C615B7"/>
    <w:rsid w:val="00C6291B"/>
    <w:rsid w:val="00C669B3"/>
    <w:rsid w:val="00C6746F"/>
    <w:rsid w:val="00C721B9"/>
    <w:rsid w:val="00C82B44"/>
    <w:rsid w:val="00C91226"/>
    <w:rsid w:val="00C91DA1"/>
    <w:rsid w:val="00C92743"/>
    <w:rsid w:val="00C93B63"/>
    <w:rsid w:val="00C94BEB"/>
    <w:rsid w:val="00C950AE"/>
    <w:rsid w:val="00C97338"/>
    <w:rsid w:val="00CA05EF"/>
    <w:rsid w:val="00CA7F40"/>
    <w:rsid w:val="00CB3662"/>
    <w:rsid w:val="00CB4141"/>
    <w:rsid w:val="00CC334D"/>
    <w:rsid w:val="00CC7DDA"/>
    <w:rsid w:val="00CD0E44"/>
    <w:rsid w:val="00CD665B"/>
    <w:rsid w:val="00CD71C0"/>
    <w:rsid w:val="00CD7703"/>
    <w:rsid w:val="00CE1220"/>
    <w:rsid w:val="00CE392A"/>
    <w:rsid w:val="00CE4B68"/>
    <w:rsid w:val="00CE644F"/>
    <w:rsid w:val="00CF0031"/>
    <w:rsid w:val="00CF511E"/>
    <w:rsid w:val="00CF7E44"/>
    <w:rsid w:val="00D023B9"/>
    <w:rsid w:val="00D11611"/>
    <w:rsid w:val="00D1263A"/>
    <w:rsid w:val="00D220A0"/>
    <w:rsid w:val="00D26094"/>
    <w:rsid w:val="00D34187"/>
    <w:rsid w:val="00D375C1"/>
    <w:rsid w:val="00D4474A"/>
    <w:rsid w:val="00D45A7B"/>
    <w:rsid w:val="00D548A0"/>
    <w:rsid w:val="00D628F8"/>
    <w:rsid w:val="00D71ECF"/>
    <w:rsid w:val="00D759FA"/>
    <w:rsid w:val="00D80C86"/>
    <w:rsid w:val="00D81067"/>
    <w:rsid w:val="00D844C9"/>
    <w:rsid w:val="00D8458F"/>
    <w:rsid w:val="00D934B6"/>
    <w:rsid w:val="00D94881"/>
    <w:rsid w:val="00DA2CBF"/>
    <w:rsid w:val="00DA4644"/>
    <w:rsid w:val="00DB7394"/>
    <w:rsid w:val="00DC06C0"/>
    <w:rsid w:val="00DD3EF8"/>
    <w:rsid w:val="00DD3FC4"/>
    <w:rsid w:val="00DE3232"/>
    <w:rsid w:val="00DE4E2E"/>
    <w:rsid w:val="00DE5E23"/>
    <w:rsid w:val="00E01A27"/>
    <w:rsid w:val="00E02084"/>
    <w:rsid w:val="00E02290"/>
    <w:rsid w:val="00E02AC6"/>
    <w:rsid w:val="00E121FC"/>
    <w:rsid w:val="00E20F77"/>
    <w:rsid w:val="00E2295B"/>
    <w:rsid w:val="00E324E6"/>
    <w:rsid w:val="00E33FFF"/>
    <w:rsid w:val="00E343B2"/>
    <w:rsid w:val="00E42099"/>
    <w:rsid w:val="00E43F8B"/>
    <w:rsid w:val="00E4521D"/>
    <w:rsid w:val="00E51A65"/>
    <w:rsid w:val="00E52BF1"/>
    <w:rsid w:val="00E559A3"/>
    <w:rsid w:val="00E5772A"/>
    <w:rsid w:val="00E650BE"/>
    <w:rsid w:val="00E81C21"/>
    <w:rsid w:val="00E85927"/>
    <w:rsid w:val="00EA5D37"/>
    <w:rsid w:val="00EA670D"/>
    <w:rsid w:val="00EAAEE1"/>
    <w:rsid w:val="00EB5AC3"/>
    <w:rsid w:val="00EC0249"/>
    <w:rsid w:val="00EC17B5"/>
    <w:rsid w:val="00EC3887"/>
    <w:rsid w:val="00EE0089"/>
    <w:rsid w:val="00EE087B"/>
    <w:rsid w:val="00EE12BB"/>
    <w:rsid w:val="00EE5E50"/>
    <w:rsid w:val="00EE654F"/>
    <w:rsid w:val="00EF3E87"/>
    <w:rsid w:val="00F1262A"/>
    <w:rsid w:val="00F13013"/>
    <w:rsid w:val="00F15879"/>
    <w:rsid w:val="00F16464"/>
    <w:rsid w:val="00F16E8B"/>
    <w:rsid w:val="00F24950"/>
    <w:rsid w:val="00F35513"/>
    <w:rsid w:val="00F35A7D"/>
    <w:rsid w:val="00F43470"/>
    <w:rsid w:val="00F46F89"/>
    <w:rsid w:val="00F4FD74"/>
    <w:rsid w:val="00F73FB8"/>
    <w:rsid w:val="00F82789"/>
    <w:rsid w:val="00F85946"/>
    <w:rsid w:val="00F87110"/>
    <w:rsid w:val="00FB229A"/>
    <w:rsid w:val="00FB57F7"/>
    <w:rsid w:val="00FC1039"/>
    <w:rsid w:val="00FD0521"/>
    <w:rsid w:val="00FD15B9"/>
    <w:rsid w:val="00FE053E"/>
    <w:rsid w:val="00FE1FDF"/>
    <w:rsid w:val="00FE2FF7"/>
    <w:rsid w:val="00FE4E18"/>
    <w:rsid w:val="00FE7687"/>
    <w:rsid w:val="00FF340E"/>
    <w:rsid w:val="00FF452B"/>
    <w:rsid w:val="00FF4836"/>
    <w:rsid w:val="00FF4D0C"/>
    <w:rsid w:val="01024336"/>
    <w:rsid w:val="011EB24A"/>
    <w:rsid w:val="012461D2"/>
    <w:rsid w:val="01342F07"/>
    <w:rsid w:val="01477EDF"/>
    <w:rsid w:val="0150D9D0"/>
    <w:rsid w:val="01523087"/>
    <w:rsid w:val="01C60C56"/>
    <w:rsid w:val="01D5FBE2"/>
    <w:rsid w:val="020BB6A7"/>
    <w:rsid w:val="02121AE0"/>
    <w:rsid w:val="02154098"/>
    <w:rsid w:val="021FF1F2"/>
    <w:rsid w:val="02338282"/>
    <w:rsid w:val="0240B6C9"/>
    <w:rsid w:val="024602AB"/>
    <w:rsid w:val="02657EDA"/>
    <w:rsid w:val="0265F6F0"/>
    <w:rsid w:val="02677095"/>
    <w:rsid w:val="02698FA7"/>
    <w:rsid w:val="02941145"/>
    <w:rsid w:val="02A8A552"/>
    <w:rsid w:val="02CBD605"/>
    <w:rsid w:val="0309A962"/>
    <w:rsid w:val="03222D26"/>
    <w:rsid w:val="032DE375"/>
    <w:rsid w:val="033094B5"/>
    <w:rsid w:val="0357FF87"/>
    <w:rsid w:val="0366FA26"/>
    <w:rsid w:val="036FADB5"/>
    <w:rsid w:val="0395F557"/>
    <w:rsid w:val="03A08B92"/>
    <w:rsid w:val="03AD3D00"/>
    <w:rsid w:val="03D648EE"/>
    <w:rsid w:val="03D78691"/>
    <w:rsid w:val="03D8B572"/>
    <w:rsid w:val="03DA28BB"/>
    <w:rsid w:val="03DDA15A"/>
    <w:rsid w:val="03E1593D"/>
    <w:rsid w:val="03E4E098"/>
    <w:rsid w:val="04124996"/>
    <w:rsid w:val="0430428A"/>
    <w:rsid w:val="0464E14F"/>
    <w:rsid w:val="047D9A47"/>
    <w:rsid w:val="04B9541C"/>
    <w:rsid w:val="04BF63C1"/>
    <w:rsid w:val="04C63345"/>
    <w:rsid w:val="04CD0264"/>
    <w:rsid w:val="04EF60A5"/>
    <w:rsid w:val="04F6C31B"/>
    <w:rsid w:val="04FCB027"/>
    <w:rsid w:val="04FFEA60"/>
    <w:rsid w:val="051C6CE9"/>
    <w:rsid w:val="0530A03D"/>
    <w:rsid w:val="055B5799"/>
    <w:rsid w:val="055F5192"/>
    <w:rsid w:val="0581C08F"/>
    <w:rsid w:val="05A0D433"/>
    <w:rsid w:val="05BFAB0F"/>
    <w:rsid w:val="05CC729D"/>
    <w:rsid w:val="05E252EB"/>
    <w:rsid w:val="05EB6FE2"/>
    <w:rsid w:val="05ED80DA"/>
    <w:rsid w:val="061B6DBA"/>
    <w:rsid w:val="0651AB2B"/>
    <w:rsid w:val="06733DBB"/>
    <w:rsid w:val="0692E7D5"/>
    <w:rsid w:val="06AA67CF"/>
    <w:rsid w:val="06B19422"/>
    <w:rsid w:val="06C43F54"/>
    <w:rsid w:val="06CF6EE8"/>
    <w:rsid w:val="06D445E7"/>
    <w:rsid w:val="06E7CA8B"/>
    <w:rsid w:val="06E811C6"/>
    <w:rsid w:val="06F6BCE7"/>
    <w:rsid w:val="07367B86"/>
    <w:rsid w:val="0745E759"/>
    <w:rsid w:val="074D6B5C"/>
    <w:rsid w:val="0758AD39"/>
    <w:rsid w:val="075B8660"/>
    <w:rsid w:val="07604288"/>
    <w:rsid w:val="0781CD91"/>
    <w:rsid w:val="07B2430A"/>
    <w:rsid w:val="07B76480"/>
    <w:rsid w:val="080041DC"/>
    <w:rsid w:val="080B05C7"/>
    <w:rsid w:val="0826FB03"/>
    <w:rsid w:val="083AEA44"/>
    <w:rsid w:val="085B2133"/>
    <w:rsid w:val="0877F6A9"/>
    <w:rsid w:val="08A0AA29"/>
    <w:rsid w:val="08AB4F3A"/>
    <w:rsid w:val="08B31949"/>
    <w:rsid w:val="08C11A47"/>
    <w:rsid w:val="08C9587A"/>
    <w:rsid w:val="08C97E9A"/>
    <w:rsid w:val="08D8A0B1"/>
    <w:rsid w:val="08E0D301"/>
    <w:rsid w:val="0916A35E"/>
    <w:rsid w:val="09386446"/>
    <w:rsid w:val="09532C7E"/>
    <w:rsid w:val="09695C45"/>
    <w:rsid w:val="09722CF0"/>
    <w:rsid w:val="099A15DF"/>
    <w:rsid w:val="09BEF124"/>
    <w:rsid w:val="09CD34D0"/>
    <w:rsid w:val="09D99380"/>
    <w:rsid w:val="0A15D898"/>
    <w:rsid w:val="0A19E3BF"/>
    <w:rsid w:val="0A22CDD1"/>
    <w:rsid w:val="0A448C83"/>
    <w:rsid w:val="0A624D4C"/>
    <w:rsid w:val="0A66D03F"/>
    <w:rsid w:val="0A6EF319"/>
    <w:rsid w:val="0A8A969B"/>
    <w:rsid w:val="0AA04A2C"/>
    <w:rsid w:val="0AA4C243"/>
    <w:rsid w:val="0ACD6714"/>
    <w:rsid w:val="0AE6B35E"/>
    <w:rsid w:val="0B09A75F"/>
    <w:rsid w:val="0B1AA194"/>
    <w:rsid w:val="0B573219"/>
    <w:rsid w:val="0B5E9BC5"/>
    <w:rsid w:val="0B8041D0"/>
    <w:rsid w:val="0B943111"/>
    <w:rsid w:val="0BBB25C7"/>
    <w:rsid w:val="0BC896C6"/>
    <w:rsid w:val="0BF51AE5"/>
    <w:rsid w:val="0C053DB1"/>
    <w:rsid w:val="0C390963"/>
    <w:rsid w:val="0C3BF69D"/>
    <w:rsid w:val="0C6DE265"/>
    <w:rsid w:val="0C89039A"/>
    <w:rsid w:val="0C931DC1"/>
    <w:rsid w:val="0CAB4244"/>
    <w:rsid w:val="0D1EA945"/>
    <w:rsid w:val="0D27FDF0"/>
    <w:rsid w:val="0D36FA67"/>
    <w:rsid w:val="0D3A61AF"/>
    <w:rsid w:val="0D6A9C1B"/>
    <w:rsid w:val="0D7DD467"/>
    <w:rsid w:val="0D7DD930"/>
    <w:rsid w:val="0D8D8DFC"/>
    <w:rsid w:val="0DC987EC"/>
    <w:rsid w:val="0DDBE981"/>
    <w:rsid w:val="0DDC5FD1"/>
    <w:rsid w:val="0DDFCEDD"/>
    <w:rsid w:val="0DEC8FEF"/>
    <w:rsid w:val="0DF4EA40"/>
    <w:rsid w:val="0DFF6064"/>
    <w:rsid w:val="0E2B9E29"/>
    <w:rsid w:val="0E43A615"/>
    <w:rsid w:val="0E577155"/>
    <w:rsid w:val="0E58A080"/>
    <w:rsid w:val="0E5B7AB3"/>
    <w:rsid w:val="0E71E822"/>
    <w:rsid w:val="0E766185"/>
    <w:rsid w:val="0E97FFE3"/>
    <w:rsid w:val="0EA2FC20"/>
    <w:rsid w:val="0ECC03DD"/>
    <w:rsid w:val="0ED32110"/>
    <w:rsid w:val="0EEAADDF"/>
    <w:rsid w:val="0F0D12FB"/>
    <w:rsid w:val="0F125BD0"/>
    <w:rsid w:val="0F39A055"/>
    <w:rsid w:val="0F6502E3"/>
    <w:rsid w:val="0F70BDF6"/>
    <w:rsid w:val="0F7EB478"/>
    <w:rsid w:val="0FA01CFB"/>
    <w:rsid w:val="0FB359B6"/>
    <w:rsid w:val="0FCB632D"/>
    <w:rsid w:val="0FE30305"/>
    <w:rsid w:val="101B4FF2"/>
    <w:rsid w:val="101B7C4E"/>
    <w:rsid w:val="1048672B"/>
    <w:rsid w:val="10655089"/>
    <w:rsid w:val="107B1D23"/>
    <w:rsid w:val="10B65F0B"/>
    <w:rsid w:val="10D23AC1"/>
    <w:rsid w:val="1107F5E8"/>
    <w:rsid w:val="110B58A7"/>
    <w:rsid w:val="111C7800"/>
    <w:rsid w:val="1121744F"/>
    <w:rsid w:val="112430B1"/>
    <w:rsid w:val="112C4DC0"/>
    <w:rsid w:val="11672D8F"/>
    <w:rsid w:val="116C2548"/>
    <w:rsid w:val="118FD1BE"/>
    <w:rsid w:val="1197A542"/>
    <w:rsid w:val="11A05C16"/>
    <w:rsid w:val="11E439E7"/>
    <w:rsid w:val="11ED21A8"/>
    <w:rsid w:val="11FF7DE9"/>
    <w:rsid w:val="12029AE4"/>
    <w:rsid w:val="12098C59"/>
    <w:rsid w:val="1231E54F"/>
    <w:rsid w:val="124E3A11"/>
    <w:rsid w:val="12878EE5"/>
    <w:rsid w:val="1291D2B4"/>
    <w:rsid w:val="129AB32D"/>
    <w:rsid w:val="12CE9E92"/>
    <w:rsid w:val="12F50338"/>
    <w:rsid w:val="12FD99B6"/>
    <w:rsid w:val="1302D6BC"/>
    <w:rsid w:val="13084295"/>
    <w:rsid w:val="13097504"/>
    <w:rsid w:val="13154F42"/>
    <w:rsid w:val="131B2C3C"/>
    <w:rsid w:val="1324330A"/>
    <w:rsid w:val="133DF805"/>
    <w:rsid w:val="135DBB0F"/>
    <w:rsid w:val="136C07A4"/>
    <w:rsid w:val="138007ED"/>
    <w:rsid w:val="13B3FD4E"/>
    <w:rsid w:val="13CDB5B0"/>
    <w:rsid w:val="141A0935"/>
    <w:rsid w:val="141D2A72"/>
    <w:rsid w:val="1456ACD4"/>
    <w:rsid w:val="145F8A28"/>
    <w:rsid w:val="147D3E4A"/>
    <w:rsid w:val="1480C4CB"/>
    <w:rsid w:val="1491881A"/>
    <w:rsid w:val="14C0036B"/>
    <w:rsid w:val="14C3B8EE"/>
    <w:rsid w:val="14DEECB2"/>
    <w:rsid w:val="14F48EB2"/>
    <w:rsid w:val="14F98B70"/>
    <w:rsid w:val="153C604A"/>
    <w:rsid w:val="156C219A"/>
    <w:rsid w:val="156EDF3A"/>
    <w:rsid w:val="1572B33A"/>
    <w:rsid w:val="15AB6D60"/>
    <w:rsid w:val="15B3D852"/>
    <w:rsid w:val="15C366CD"/>
    <w:rsid w:val="15E19868"/>
    <w:rsid w:val="15FC15D8"/>
    <w:rsid w:val="1616E817"/>
    <w:rsid w:val="163CD6A0"/>
    <w:rsid w:val="164ED401"/>
    <w:rsid w:val="1664DA13"/>
    <w:rsid w:val="1665359E"/>
    <w:rsid w:val="1671E39F"/>
    <w:rsid w:val="1682A02A"/>
    <w:rsid w:val="1689BAE7"/>
    <w:rsid w:val="16A16397"/>
    <w:rsid w:val="16D4B71A"/>
    <w:rsid w:val="16E8D307"/>
    <w:rsid w:val="16F36E8B"/>
    <w:rsid w:val="16F7445B"/>
    <w:rsid w:val="16F914D2"/>
    <w:rsid w:val="16FCD8BC"/>
    <w:rsid w:val="17109B10"/>
    <w:rsid w:val="1727052D"/>
    <w:rsid w:val="172F9200"/>
    <w:rsid w:val="1775AB6E"/>
    <w:rsid w:val="1779CD5A"/>
    <w:rsid w:val="179C51D9"/>
    <w:rsid w:val="17A3B348"/>
    <w:rsid w:val="17DE0FE8"/>
    <w:rsid w:val="17E6397A"/>
    <w:rsid w:val="1825289E"/>
    <w:rsid w:val="182CD686"/>
    <w:rsid w:val="183011E1"/>
    <w:rsid w:val="184ABAA3"/>
    <w:rsid w:val="18678ED2"/>
    <w:rsid w:val="18B58B33"/>
    <w:rsid w:val="18CCEC5F"/>
    <w:rsid w:val="18E95E40"/>
    <w:rsid w:val="18F81C80"/>
    <w:rsid w:val="191EF946"/>
    <w:rsid w:val="1927B1AC"/>
    <w:rsid w:val="1963EE49"/>
    <w:rsid w:val="1973CADD"/>
    <w:rsid w:val="1974C7F7"/>
    <w:rsid w:val="198E2D97"/>
    <w:rsid w:val="19C0E578"/>
    <w:rsid w:val="19CD48AA"/>
    <w:rsid w:val="19D6CB67"/>
    <w:rsid w:val="19D7AA87"/>
    <w:rsid w:val="19EE35B6"/>
    <w:rsid w:val="1A14AB98"/>
    <w:rsid w:val="1A230119"/>
    <w:rsid w:val="1A2E9D73"/>
    <w:rsid w:val="1A4A71BA"/>
    <w:rsid w:val="1A4E2B5A"/>
    <w:rsid w:val="1A5221E0"/>
    <w:rsid w:val="1A542D57"/>
    <w:rsid w:val="1A56041E"/>
    <w:rsid w:val="1A9EA3A5"/>
    <w:rsid w:val="1AB66D6F"/>
    <w:rsid w:val="1AF79A38"/>
    <w:rsid w:val="1B067257"/>
    <w:rsid w:val="1B1EE8E1"/>
    <w:rsid w:val="1B2ADECC"/>
    <w:rsid w:val="1B6D1B2E"/>
    <w:rsid w:val="1B7FF804"/>
    <w:rsid w:val="1B8A02FB"/>
    <w:rsid w:val="1B9A299A"/>
    <w:rsid w:val="1BD65C45"/>
    <w:rsid w:val="1BE18D78"/>
    <w:rsid w:val="1BE7F5F1"/>
    <w:rsid w:val="1BEFC73E"/>
    <w:rsid w:val="1C1124B7"/>
    <w:rsid w:val="1C1D022B"/>
    <w:rsid w:val="1C381668"/>
    <w:rsid w:val="1C76D746"/>
    <w:rsid w:val="1C8B9A5E"/>
    <w:rsid w:val="1CC5B4EB"/>
    <w:rsid w:val="1CD26AE2"/>
    <w:rsid w:val="1CF40EA8"/>
    <w:rsid w:val="1D138556"/>
    <w:rsid w:val="1D230F95"/>
    <w:rsid w:val="1D27098D"/>
    <w:rsid w:val="1D274EDA"/>
    <w:rsid w:val="1D2DF9F9"/>
    <w:rsid w:val="1D471B85"/>
    <w:rsid w:val="1D51A1EF"/>
    <w:rsid w:val="1D635A69"/>
    <w:rsid w:val="1D6550C2"/>
    <w:rsid w:val="1D687ACA"/>
    <w:rsid w:val="1D6A1CBE"/>
    <w:rsid w:val="1D936F36"/>
    <w:rsid w:val="1DAF3241"/>
    <w:rsid w:val="1E2A3B25"/>
    <w:rsid w:val="1E38C612"/>
    <w:rsid w:val="1E3B87A4"/>
    <w:rsid w:val="1E97EA7C"/>
    <w:rsid w:val="1E9BF164"/>
    <w:rsid w:val="1E9D6450"/>
    <w:rsid w:val="1EC8001D"/>
    <w:rsid w:val="1ECA2F01"/>
    <w:rsid w:val="1ECEC6B0"/>
    <w:rsid w:val="1EF335BE"/>
    <w:rsid w:val="1EFE0248"/>
    <w:rsid w:val="1F06C2EE"/>
    <w:rsid w:val="1F0E2290"/>
    <w:rsid w:val="1F180B44"/>
    <w:rsid w:val="1F5C5C7B"/>
    <w:rsid w:val="1F63CF59"/>
    <w:rsid w:val="1F69F88F"/>
    <w:rsid w:val="1F84F3F1"/>
    <w:rsid w:val="1FA6D8A2"/>
    <w:rsid w:val="1FACF364"/>
    <w:rsid w:val="1FBCBBC3"/>
    <w:rsid w:val="1FC32647"/>
    <w:rsid w:val="1FCC42AD"/>
    <w:rsid w:val="1FEECC2B"/>
    <w:rsid w:val="1FF061C6"/>
    <w:rsid w:val="1FFB9E0F"/>
    <w:rsid w:val="1FFD7887"/>
    <w:rsid w:val="2004F8E1"/>
    <w:rsid w:val="200AD3A2"/>
    <w:rsid w:val="20139888"/>
    <w:rsid w:val="20156533"/>
    <w:rsid w:val="2042A86B"/>
    <w:rsid w:val="20579CE4"/>
    <w:rsid w:val="2065C1C0"/>
    <w:rsid w:val="20A85F5A"/>
    <w:rsid w:val="20D87598"/>
    <w:rsid w:val="20ED67FB"/>
    <w:rsid w:val="20F46D00"/>
    <w:rsid w:val="20F4C818"/>
    <w:rsid w:val="20F4EFDF"/>
    <w:rsid w:val="20FA025D"/>
    <w:rsid w:val="2106CA00"/>
    <w:rsid w:val="2147BD88"/>
    <w:rsid w:val="2149C54E"/>
    <w:rsid w:val="214D0D3C"/>
    <w:rsid w:val="214D5EF2"/>
    <w:rsid w:val="21624A34"/>
    <w:rsid w:val="217231F4"/>
    <w:rsid w:val="21C863BA"/>
    <w:rsid w:val="21CF5426"/>
    <w:rsid w:val="21E3E683"/>
    <w:rsid w:val="220C581A"/>
    <w:rsid w:val="220E5CE3"/>
    <w:rsid w:val="222CC671"/>
    <w:rsid w:val="223716C9"/>
    <w:rsid w:val="22414567"/>
    <w:rsid w:val="22500DA0"/>
    <w:rsid w:val="225AA6FE"/>
    <w:rsid w:val="22718C98"/>
    <w:rsid w:val="2276300F"/>
    <w:rsid w:val="2284E307"/>
    <w:rsid w:val="229FC8B5"/>
    <w:rsid w:val="22A98286"/>
    <w:rsid w:val="22AC501A"/>
    <w:rsid w:val="22B197E6"/>
    <w:rsid w:val="22BB9CC2"/>
    <w:rsid w:val="22C25212"/>
    <w:rsid w:val="22E74776"/>
    <w:rsid w:val="22ECB382"/>
    <w:rsid w:val="22F01286"/>
    <w:rsid w:val="2308E855"/>
    <w:rsid w:val="2309C5C8"/>
    <w:rsid w:val="230E0255"/>
    <w:rsid w:val="2313FC35"/>
    <w:rsid w:val="238A0F48"/>
    <w:rsid w:val="23913517"/>
    <w:rsid w:val="2397D452"/>
    <w:rsid w:val="23FEA10F"/>
    <w:rsid w:val="240D52B5"/>
    <w:rsid w:val="2416620E"/>
    <w:rsid w:val="243F9D41"/>
    <w:rsid w:val="244CB57E"/>
    <w:rsid w:val="24948E3F"/>
    <w:rsid w:val="249FE570"/>
    <w:rsid w:val="24A6DEC6"/>
    <w:rsid w:val="24BA83A0"/>
    <w:rsid w:val="24C61A34"/>
    <w:rsid w:val="24E948DE"/>
    <w:rsid w:val="24F3ADCF"/>
    <w:rsid w:val="25123B10"/>
    <w:rsid w:val="2529AC59"/>
    <w:rsid w:val="25BF43A3"/>
    <w:rsid w:val="25C15B45"/>
    <w:rsid w:val="25CAE594"/>
    <w:rsid w:val="25E1FF01"/>
    <w:rsid w:val="25EC3404"/>
    <w:rsid w:val="260601E3"/>
    <w:rsid w:val="261CA5EB"/>
    <w:rsid w:val="262AE0B3"/>
    <w:rsid w:val="262D4713"/>
    <w:rsid w:val="265BFF48"/>
    <w:rsid w:val="266AD283"/>
    <w:rsid w:val="266B815B"/>
    <w:rsid w:val="268AE3F9"/>
    <w:rsid w:val="268FA684"/>
    <w:rsid w:val="26A9B89C"/>
    <w:rsid w:val="26B60838"/>
    <w:rsid w:val="26E11EF2"/>
    <w:rsid w:val="273DAE64"/>
    <w:rsid w:val="275D6529"/>
    <w:rsid w:val="2765052D"/>
    <w:rsid w:val="276ED604"/>
    <w:rsid w:val="27731964"/>
    <w:rsid w:val="279FD0CE"/>
    <w:rsid w:val="27BC548F"/>
    <w:rsid w:val="27CE7B7E"/>
    <w:rsid w:val="27CF558C"/>
    <w:rsid w:val="27D267F7"/>
    <w:rsid w:val="2803FEF0"/>
    <w:rsid w:val="2835E87B"/>
    <w:rsid w:val="2840B285"/>
    <w:rsid w:val="28471E26"/>
    <w:rsid w:val="284E296B"/>
    <w:rsid w:val="28843095"/>
    <w:rsid w:val="288E9A17"/>
    <w:rsid w:val="28A0827B"/>
    <w:rsid w:val="28AF223B"/>
    <w:rsid w:val="28B521E9"/>
    <w:rsid w:val="28ED3C9C"/>
    <w:rsid w:val="29001242"/>
    <w:rsid w:val="290FE2EF"/>
    <w:rsid w:val="2922BCEF"/>
    <w:rsid w:val="292F27D7"/>
    <w:rsid w:val="2935EDA0"/>
    <w:rsid w:val="2940152C"/>
    <w:rsid w:val="2947E29F"/>
    <w:rsid w:val="296B6B39"/>
    <w:rsid w:val="297DE065"/>
    <w:rsid w:val="297FA600"/>
    <w:rsid w:val="298E4EDF"/>
    <w:rsid w:val="29BA6887"/>
    <w:rsid w:val="29D4A80D"/>
    <w:rsid w:val="29F01020"/>
    <w:rsid w:val="29FAE61B"/>
    <w:rsid w:val="2A00C7DA"/>
    <w:rsid w:val="2A349013"/>
    <w:rsid w:val="2A5C6BA5"/>
    <w:rsid w:val="2A5F6A9A"/>
    <w:rsid w:val="2A842760"/>
    <w:rsid w:val="2AA1CD8C"/>
    <w:rsid w:val="2ABDBAF3"/>
    <w:rsid w:val="2ABE4EED"/>
    <w:rsid w:val="2AE007D1"/>
    <w:rsid w:val="2B1AA1E6"/>
    <w:rsid w:val="2B3BE195"/>
    <w:rsid w:val="2B465151"/>
    <w:rsid w:val="2B5C8456"/>
    <w:rsid w:val="2B846781"/>
    <w:rsid w:val="2B86DE44"/>
    <w:rsid w:val="2B93A6C3"/>
    <w:rsid w:val="2B9900F7"/>
    <w:rsid w:val="2B9E6AB5"/>
    <w:rsid w:val="2BE59A17"/>
    <w:rsid w:val="2C0A7233"/>
    <w:rsid w:val="2C22D110"/>
    <w:rsid w:val="2C3D9DED"/>
    <w:rsid w:val="2C467F7D"/>
    <w:rsid w:val="2C5A9867"/>
    <w:rsid w:val="2C6AD419"/>
    <w:rsid w:val="2C6B8835"/>
    <w:rsid w:val="2C87FDC0"/>
    <w:rsid w:val="2C88E338"/>
    <w:rsid w:val="2C8F2858"/>
    <w:rsid w:val="2C9B720C"/>
    <w:rsid w:val="2CB20473"/>
    <w:rsid w:val="2CBAD416"/>
    <w:rsid w:val="2CD12D33"/>
    <w:rsid w:val="2CD6A629"/>
    <w:rsid w:val="2CEB0B57"/>
    <w:rsid w:val="2D33D7CA"/>
    <w:rsid w:val="2D4428FD"/>
    <w:rsid w:val="2D4960E9"/>
    <w:rsid w:val="2D5E3AF8"/>
    <w:rsid w:val="2D63079C"/>
    <w:rsid w:val="2D639F14"/>
    <w:rsid w:val="2D6AF4A9"/>
    <w:rsid w:val="2D6C250D"/>
    <w:rsid w:val="2D7D1CB9"/>
    <w:rsid w:val="2D7F3A52"/>
    <w:rsid w:val="2DAA4B19"/>
    <w:rsid w:val="2DB62D1A"/>
    <w:rsid w:val="2DC0B817"/>
    <w:rsid w:val="2DE38A44"/>
    <w:rsid w:val="2DFC107C"/>
    <w:rsid w:val="2E0B5B0E"/>
    <w:rsid w:val="2E0FAF12"/>
    <w:rsid w:val="2E2EC27E"/>
    <w:rsid w:val="2E315D9A"/>
    <w:rsid w:val="2E468A19"/>
    <w:rsid w:val="2E697EF9"/>
    <w:rsid w:val="2E6B1C99"/>
    <w:rsid w:val="2E6F0E00"/>
    <w:rsid w:val="2EB39B91"/>
    <w:rsid w:val="2EFA48B7"/>
    <w:rsid w:val="2EFD8B20"/>
    <w:rsid w:val="2F28EA98"/>
    <w:rsid w:val="2F2F97EC"/>
    <w:rsid w:val="2F8C4A2E"/>
    <w:rsid w:val="2F961A75"/>
    <w:rsid w:val="2FBD5F52"/>
    <w:rsid w:val="2FC9AB7B"/>
    <w:rsid w:val="2FD26528"/>
    <w:rsid w:val="2FDDB5F3"/>
    <w:rsid w:val="2FE7FD8D"/>
    <w:rsid w:val="30005D69"/>
    <w:rsid w:val="3035C42C"/>
    <w:rsid w:val="30454DAD"/>
    <w:rsid w:val="304717D9"/>
    <w:rsid w:val="308A74E0"/>
    <w:rsid w:val="3090D86C"/>
    <w:rsid w:val="3091C057"/>
    <w:rsid w:val="30A00FA4"/>
    <w:rsid w:val="30B95046"/>
    <w:rsid w:val="30BC967A"/>
    <w:rsid w:val="30DC1080"/>
    <w:rsid w:val="30E74059"/>
    <w:rsid w:val="30E7985F"/>
    <w:rsid w:val="30FA5A72"/>
    <w:rsid w:val="30FA65FB"/>
    <w:rsid w:val="310270A4"/>
    <w:rsid w:val="31110F10"/>
    <w:rsid w:val="31197A47"/>
    <w:rsid w:val="3119BBC8"/>
    <w:rsid w:val="3128CE92"/>
    <w:rsid w:val="312CFC77"/>
    <w:rsid w:val="31593937"/>
    <w:rsid w:val="3166D4F2"/>
    <w:rsid w:val="3179A377"/>
    <w:rsid w:val="31910AEC"/>
    <w:rsid w:val="31A69E70"/>
    <w:rsid w:val="31A7A7BC"/>
    <w:rsid w:val="31CF13F3"/>
    <w:rsid w:val="31E20690"/>
    <w:rsid w:val="31E2E83A"/>
    <w:rsid w:val="31EAFB5D"/>
    <w:rsid w:val="321D345E"/>
    <w:rsid w:val="3222335A"/>
    <w:rsid w:val="3268F2A3"/>
    <w:rsid w:val="3273C684"/>
    <w:rsid w:val="328172EC"/>
    <w:rsid w:val="32934F6C"/>
    <w:rsid w:val="32A444D0"/>
    <w:rsid w:val="32BDC609"/>
    <w:rsid w:val="3300E43F"/>
    <w:rsid w:val="330443A5"/>
    <w:rsid w:val="33182830"/>
    <w:rsid w:val="3318D87B"/>
    <w:rsid w:val="3346BF59"/>
    <w:rsid w:val="334AA952"/>
    <w:rsid w:val="335F6C07"/>
    <w:rsid w:val="3361C7CF"/>
    <w:rsid w:val="3390AF2C"/>
    <w:rsid w:val="33A2F8ED"/>
    <w:rsid w:val="33AD943C"/>
    <w:rsid w:val="33CE8B50"/>
    <w:rsid w:val="341C1FAF"/>
    <w:rsid w:val="341FE006"/>
    <w:rsid w:val="342877CF"/>
    <w:rsid w:val="3435A215"/>
    <w:rsid w:val="343E055D"/>
    <w:rsid w:val="34562B08"/>
    <w:rsid w:val="346CA87D"/>
    <w:rsid w:val="346F61B0"/>
    <w:rsid w:val="348783EA"/>
    <w:rsid w:val="349B2D04"/>
    <w:rsid w:val="34AC9286"/>
    <w:rsid w:val="34B518CA"/>
    <w:rsid w:val="34BB0D31"/>
    <w:rsid w:val="34C7FFEC"/>
    <w:rsid w:val="34D35573"/>
    <w:rsid w:val="34D98CA5"/>
    <w:rsid w:val="34F77ECB"/>
    <w:rsid w:val="350FFFD1"/>
    <w:rsid w:val="35142975"/>
    <w:rsid w:val="3525D25B"/>
    <w:rsid w:val="354240AF"/>
    <w:rsid w:val="35495DE4"/>
    <w:rsid w:val="35744CD2"/>
    <w:rsid w:val="357B310B"/>
    <w:rsid w:val="35B00947"/>
    <w:rsid w:val="35C12E8A"/>
    <w:rsid w:val="35FB7837"/>
    <w:rsid w:val="361164DE"/>
    <w:rsid w:val="3621A3A1"/>
    <w:rsid w:val="362D06A3"/>
    <w:rsid w:val="363A780E"/>
    <w:rsid w:val="364FA483"/>
    <w:rsid w:val="3656DD92"/>
    <w:rsid w:val="367559CE"/>
    <w:rsid w:val="369A8AD0"/>
    <w:rsid w:val="36A18A9C"/>
    <w:rsid w:val="36A4C8DA"/>
    <w:rsid w:val="36EDA60A"/>
    <w:rsid w:val="36F36465"/>
    <w:rsid w:val="37103311"/>
    <w:rsid w:val="371BD2FC"/>
    <w:rsid w:val="371C291F"/>
    <w:rsid w:val="371E6D61"/>
    <w:rsid w:val="372D2434"/>
    <w:rsid w:val="372D2D30"/>
    <w:rsid w:val="37382C26"/>
    <w:rsid w:val="375AA32E"/>
    <w:rsid w:val="379092C7"/>
    <w:rsid w:val="37938690"/>
    <w:rsid w:val="3795295F"/>
    <w:rsid w:val="379FCBBE"/>
    <w:rsid w:val="37BE4561"/>
    <w:rsid w:val="37C46322"/>
    <w:rsid w:val="381E22AC"/>
    <w:rsid w:val="382E2388"/>
    <w:rsid w:val="383EFAF0"/>
    <w:rsid w:val="384015B0"/>
    <w:rsid w:val="384A0348"/>
    <w:rsid w:val="3875C2A1"/>
    <w:rsid w:val="387A34B4"/>
    <w:rsid w:val="3883A96B"/>
    <w:rsid w:val="38A36957"/>
    <w:rsid w:val="38AB49E9"/>
    <w:rsid w:val="38B2BB69"/>
    <w:rsid w:val="38B4709E"/>
    <w:rsid w:val="38BC8F11"/>
    <w:rsid w:val="38DA3FA9"/>
    <w:rsid w:val="38E2DA79"/>
    <w:rsid w:val="38E4068A"/>
    <w:rsid w:val="38E52D11"/>
    <w:rsid w:val="38EF6F4E"/>
    <w:rsid w:val="38F79258"/>
    <w:rsid w:val="39016561"/>
    <w:rsid w:val="3902C101"/>
    <w:rsid w:val="391A006A"/>
    <w:rsid w:val="391F114E"/>
    <w:rsid w:val="393B9D49"/>
    <w:rsid w:val="393F81A9"/>
    <w:rsid w:val="39594463"/>
    <w:rsid w:val="3961CFA7"/>
    <w:rsid w:val="39624CB1"/>
    <w:rsid w:val="396D4CEA"/>
    <w:rsid w:val="3976B35D"/>
    <w:rsid w:val="397C4F1E"/>
    <w:rsid w:val="39C0F379"/>
    <w:rsid w:val="39CCFE8F"/>
    <w:rsid w:val="39E28A91"/>
    <w:rsid w:val="39EB504B"/>
    <w:rsid w:val="39EE2E2D"/>
    <w:rsid w:val="3A12112D"/>
    <w:rsid w:val="3A412060"/>
    <w:rsid w:val="3A4AB33B"/>
    <w:rsid w:val="3A517111"/>
    <w:rsid w:val="3A5BD6F7"/>
    <w:rsid w:val="3A84AB20"/>
    <w:rsid w:val="3A850979"/>
    <w:rsid w:val="3A90046C"/>
    <w:rsid w:val="3A912EA1"/>
    <w:rsid w:val="3A9E1E22"/>
    <w:rsid w:val="3AA2E7F9"/>
    <w:rsid w:val="3AA9D077"/>
    <w:rsid w:val="3AA9DFDF"/>
    <w:rsid w:val="3AB59EE4"/>
    <w:rsid w:val="3AC53EA6"/>
    <w:rsid w:val="3AEE98F7"/>
    <w:rsid w:val="3AFDA008"/>
    <w:rsid w:val="3B05B1C7"/>
    <w:rsid w:val="3B13FF0D"/>
    <w:rsid w:val="3B19A88E"/>
    <w:rsid w:val="3B39F534"/>
    <w:rsid w:val="3B4BC6E4"/>
    <w:rsid w:val="3B59D45D"/>
    <w:rsid w:val="3B98D78F"/>
    <w:rsid w:val="3BC856F0"/>
    <w:rsid w:val="3BF92821"/>
    <w:rsid w:val="3C22FDC1"/>
    <w:rsid w:val="3C7B0FBC"/>
    <w:rsid w:val="3C83E9AC"/>
    <w:rsid w:val="3C871113"/>
    <w:rsid w:val="3C95BE06"/>
    <w:rsid w:val="3CA01656"/>
    <w:rsid w:val="3CCDE5DD"/>
    <w:rsid w:val="3CEEEDEA"/>
    <w:rsid w:val="3D23390B"/>
    <w:rsid w:val="3D4592E1"/>
    <w:rsid w:val="3D4AE187"/>
    <w:rsid w:val="3D541398"/>
    <w:rsid w:val="3D6BC681"/>
    <w:rsid w:val="3E01E908"/>
    <w:rsid w:val="3E1AF617"/>
    <w:rsid w:val="3E32ADCD"/>
    <w:rsid w:val="3E35BC3E"/>
    <w:rsid w:val="3E5B0F23"/>
    <w:rsid w:val="3E7775EA"/>
    <w:rsid w:val="3E8367A6"/>
    <w:rsid w:val="3E87FBDB"/>
    <w:rsid w:val="3E963614"/>
    <w:rsid w:val="3EA5F730"/>
    <w:rsid w:val="3F10A84D"/>
    <w:rsid w:val="3F17D1C2"/>
    <w:rsid w:val="3F1AABB0"/>
    <w:rsid w:val="3F263DA6"/>
    <w:rsid w:val="3F3668D2"/>
    <w:rsid w:val="3F5CAF81"/>
    <w:rsid w:val="3FE4BEEB"/>
    <w:rsid w:val="3FE50851"/>
    <w:rsid w:val="3FF41146"/>
    <w:rsid w:val="40122517"/>
    <w:rsid w:val="40122C1E"/>
    <w:rsid w:val="40320675"/>
    <w:rsid w:val="404D2115"/>
    <w:rsid w:val="40679894"/>
    <w:rsid w:val="4069A8CF"/>
    <w:rsid w:val="40931B4E"/>
    <w:rsid w:val="409D2195"/>
    <w:rsid w:val="40A681BD"/>
    <w:rsid w:val="40AA68BF"/>
    <w:rsid w:val="40B33342"/>
    <w:rsid w:val="413C91F9"/>
    <w:rsid w:val="41501F74"/>
    <w:rsid w:val="4155B268"/>
    <w:rsid w:val="415F70B2"/>
    <w:rsid w:val="41C292A7"/>
    <w:rsid w:val="41C9C965"/>
    <w:rsid w:val="41CC5065"/>
    <w:rsid w:val="41CDA60D"/>
    <w:rsid w:val="41D54F0A"/>
    <w:rsid w:val="41DBD123"/>
    <w:rsid w:val="41E7D816"/>
    <w:rsid w:val="41FF31A2"/>
    <w:rsid w:val="4236A0EA"/>
    <w:rsid w:val="42573C42"/>
    <w:rsid w:val="4264E929"/>
    <w:rsid w:val="426A957D"/>
    <w:rsid w:val="426CE1D6"/>
    <w:rsid w:val="4278EC9B"/>
    <w:rsid w:val="4287B8EE"/>
    <w:rsid w:val="428CBB39"/>
    <w:rsid w:val="42A85CE3"/>
    <w:rsid w:val="42CAF0C1"/>
    <w:rsid w:val="42D20BE9"/>
    <w:rsid w:val="42FA190F"/>
    <w:rsid w:val="431892B5"/>
    <w:rsid w:val="431C1341"/>
    <w:rsid w:val="434B5668"/>
    <w:rsid w:val="434FCB0D"/>
    <w:rsid w:val="4393FB22"/>
    <w:rsid w:val="439B482A"/>
    <w:rsid w:val="439CC9EB"/>
    <w:rsid w:val="43B9D525"/>
    <w:rsid w:val="43D7ABC3"/>
    <w:rsid w:val="43FDA3D0"/>
    <w:rsid w:val="43FF48F2"/>
    <w:rsid w:val="44198D6A"/>
    <w:rsid w:val="44419C3C"/>
    <w:rsid w:val="44438357"/>
    <w:rsid w:val="4466C122"/>
    <w:rsid w:val="44720EAC"/>
    <w:rsid w:val="447A456A"/>
    <w:rsid w:val="44ADFB4B"/>
    <w:rsid w:val="44EA518C"/>
    <w:rsid w:val="44F720FE"/>
    <w:rsid w:val="44F8EABD"/>
    <w:rsid w:val="450F2C1D"/>
    <w:rsid w:val="452AE9DE"/>
    <w:rsid w:val="45320DBD"/>
    <w:rsid w:val="454353F6"/>
    <w:rsid w:val="456EE966"/>
    <w:rsid w:val="457BF13F"/>
    <w:rsid w:val="457C5785"/>
    <w:rsid w:val="457E3954"/>
    <w:rsid w:val="4581BF41"/>
    <w:rsid w:val="4594A992"/>
    <w:rsid w:val="45A83CC8"/>
    <w:rsid w:val="45BA66EA"/>
    <w:rsid w:val="45C7F28C"/>
    <w:rsid w:val="45F2072E"/>
    <w:rsid w:val="45FDA619"/>
    <w:rsid w:val="463CA47E"/>
    <w:rsid w:val="463F17C6"/>
    <w:rsid w:val="46560894"/>
    <w:rsid w:val="46585CD3"/>
    <w:rsid w:val="466759A2"/>
    <w:rsid w:val="46A8348E"/>
    <w:rsid w:val="46BA2E94"/>
    <w:rsid w:val="46D17FF1"/>
    <w:rsid w:val="46F6F618"/>
    <w:rsid w:val="46FA92E9"/>
    <w:rsid w:val="4706DDFE"/>
    <w:rsid w:val="470DE21A"/>
    <w:rsid w:val="47152817"/>
    <w:rsid w:val="471945AB"/>
    <w:rsid w:val="47386291"/>
    <w:rsid w:val="47437745"/>
    <w:rsid w:val="474852E3"/>
    <w:rsid w:val="475BEE1B"/>
    <w:rsid w:val="477DD1EE"/>
    <w:rsid w:val="47985232"/>
    <w:rsid w:val="47A5AC0C"/>
    <w:rsid w:val="47B3FC98"/>
    <w:rsid w:val="47B9F39A"/>
    <w:rsid w:val="47C2BA86"/>
    <w:rsid w:val="47CC219A"/>
    <w:rsid w:val="47D38309"/>
    <w:rsid w:val="47D86EDB"/>
    <w:rsid w:val="480F1F50"/>
    <w:rsid w:val="4810BF43"/>
    <w:rsid w:val="482022F7"/>
    <w:rsid w:val="4833E4E7"/>
    <w:rsid w:val="4843B6DD"/>
    <w:rsid w:val="4867F04B"/>
    <w:rsid w:val="486C427D"/>
    <w:rsid w:val="48A3319A"/>
    <w:rsid w:val="48F80AA1"/>
    <w:rsid w:val="48FEC8E7"/>
    <w:rsid w:val="49171DD3"/>
    <w:rsid w:val="4924E303"/>
    <w:rsid w:val="492FA0FD"/>
    <w:rsid w:val="4935E94D"/>
    <w:rsid w:val="4937D75A"/>
    <w:rsid w:val="493969E8"/>
    <w:rsid w:val="494AFA42"/>
    <w:rsid w:val="4971187E"/>
    <w:rsid w:val="49B7E004"/>
    <w:rsid w:val="49BA38E1"/>
    <w:rsid w:val="49BEA624"/>
    <w:rsid w:val="49C1056D"/>
    <w:rsid w:val="49D3CC12"/>
    <w:rsid w:val="49DCB53E"/>
    <w:rsid w:val="49DD4BCC"/>
    <w:rsid w:val="4A19E689"/>
    <w:rsid w:val="4A249BA2"/>
    <w:rsid w:val="4A4F8A64"/>
    <w:rsid w:val="4A705F8F"/>
    <w:rsid w:val="4A914A44"/>
    <w:rsid w:val="4ABAB0C9"/>
    <w:rsid w:val="4AC3DF77"/>
    <w:rsid w:val="4AC6F177"/>
    <w:rsid w:val="4AC8FAF2"/>
    <w:rsid w:val="4AD0A5D5"/>
    <w:rsid w:val="4AD53A49"/>
    <w:rsid w:val="4AF8320D"/>
    <w:rsid w:val="4B5061A2"/>
    <w:rsid w:val="4B51BC4B"/>
    <w:rsid w:val="4B58C7F3"/>
    <w:rsid w:val="4B5BC5EB"/>
    <w:rsid w:val="4B5FA9B9"/>
    <w:rsid w:val="4B63B3F8"/>
    <w:rsid w:val="4B7AFE7F"/>
    <w:rsid w:val="4B7B1EAC"/>
    <w:rsid w:val="4B8CEB56"/>
    <w:rsid w:val="4B9D8C26"/>
    <w:rsid w:val="4BD6DE14"/>
    <w:rsid w:val="4BEDA3A3"/>
    <w:rsid w:val="4BEE9139"/>
    <w:rsid w:val="4BFFDD11"/>
    <w:rsid w:val="4C006217"/>
    <w:rsid w:val="4C033B18"/>
    <w:rsid w:val="4C091EAF"/>
    <w:rsid w:val="4C1631E6"/>
    <w:rsid w:val="4C1DEC9B"/>
    <w:rsid w:val="4C208EA5"/>
    <w:rsid w:val="4C22EBBD"/>
    <w:rsid w:val="4C2FF1BB"/>
    <w:rsid w:val="4C35F97F"/>
    <w:rsid w:val="4C769213"/>
    <w:rsid w:val="4C9415E4"/>
    <w:rsid w:val="4CA5D456"/>
    <w:rsid w:val="4CB4D504"/>
    <w:rsid w:val="4CBCDED1"/>
    <w:rsid w:val="4CC2E692"/>
    <w:rsid w:val="4CC747E0"/>
    <w:rsid w:val="4CCA0A22"/>
    <w:rsid w:val="4CEB4C2D"/>
    <w:rsid w:val="4CF81EF7"/>
    <w:rsid w:val="4D0EDFE4"/>
    <w:rsid w:val="4D17CE70"/>
    <w:rsid w:val="4D1A4F49"/>
    <w:rsid w:val="4D2107DC"/>
    <w:rsid w:val="4D2E4C2A"/>
    <w:rsid w:val="4D4763E4"/>
    <w:rsid w:val="4D710B42"/>
    <w:rsid w:val="4D8F9496"/>
    <w:rsid w:val="4D97FE38"/>
    <w:rsid w:val="4DA66271"/>
    <w:rsid w:val="4DAC87AA"/>
    <w:rsid w:val="4DACED7C"/>
    <w:rsid w:val="4DC3BEE5"/>
    <w:rsid w:val="4DFB5F99"/>
    <w:rsid w:val="4E188210"/>
    <w:rsid w:val="4E29A701"/>
    <w:rsid w:val="4E32E201"/>
    <w:rsid w:val="4E36FD10"/>
    <w:rsid w:val="4E99CC99"/>
    <w:rsid w:val="4EC1E7FC"/>
    <w:rsid w:val="4ECB0CEC"/>
    <w:rsid w:val="4ED4DF9C"/>
    <w:rsid w:val="4EDA47E7"/>
    <w:rsid w:val="4EE13B0C"/>
    <w:rsid w:val="4EEE0595"/>
    <w:rsid w:val="4EF474BB"/>
    <w:rsid w:val="4F01E11F"/>
    <w:rsid w:val="4F820890"/>
    <w:rsid w:val="4F8E88F4"/>
    <w:rsid w:val="4F9FB98A"/>
    <w:rsid w:val="4FB46CC8"/>
    <w:rsid w:val="4FB9EB69"/>
    <w:rsid w:val="4FC25833"/>
    <w:rsid w:val="4FC442B5"/>
    <w:rsid w:val="4FD9E6F2"/>
    <w:rsid w:val="4FEAA23E"/>
    <w:rsid w:val="4FF10AC0"/>
    <w:rsid w:val="4FF818E3"/>
    <w:rsid w:val="4FF87C5E"/>
    <w:rsid w:val="50288415"/>
    <w:rsid w:val="50331D4B"/>
    <w:rsid w:val="5035D0E4"/>
    <w:rsid w:val="503AC94F"/>
    <w:rsid w:val="50435FB2"/>
    <w:rsid w:val="50585947"/>
    <w:rsid w:val="505C12BF"/>
    <w:rsid w:val="507E82AF"/>
    <w:rsid w:val="5097ECAF"/>
    <w:rsid w:val="50B3947D"/>
    <w:rsid w:val="50C2182E"/>
    <w:rsid w:val="50E0EC35"/>
    <w:rsid w:val="50EB1643"/>
    <w:rsid w:val="510880C2"/>
    <w:rsid w:val="514B6656"/>
    <w:rsid w:val="5180A256"/>
    <w:rsid w:val="518F90A2"/>
    <w:rsid w:val="51AD5CAD"/>
    <w:rsid w:val="51B8848C"/>
    <w:rsid w:val="51CCD748"/>
    <w:rsid w:val="51D8A315"/>
    <w:rsid w:val="51F67082"/>
    <w:rsid w:val="5202A8C9"/>
    <w:rsid w:val="524F64DE"/>
    <w:rsid w:val="526A5B90"/>
    <w:rsid w:val="528586E1"/>
    <w:rsid w:val="529817B4"/>
    <w:rsid w:val="52B3310E"/>
    <w:rsid w:val="52D89604"/>
    <w:rsid w:val="52E4E7A4"/>
    <w:rsid w:val="52FB1FA2"/>
    <w:rsid w:val="532244BF"/>
    <w:rsid w:val="532C0DF9"/>
    <w:rsid w:val="5341F302"/>
    <w:rsid w:val="534DE94E"/>
    <w:rsid w:val="535B5AFF"/>
    <w:rsid w:val="537D4F5F"/>
    <w:rsid w:val="538A1368"/>
    <w:rsid w:val="53AC20EB"/>
    <w:rsid w:val="53B0C125"/>
    <w:rsid w:val="53C594E5"/>
    <w:rsid w:val="53CD5B93"/>
    <w:rsid w:val="53CDF308"/>
    <w:rsid w:val="53E8B3AE"/>
    <w:rsid w:val="53FF935D"/>
    <w:rsid w:val="5418217F"/>
    <w:rsid w:val="541FB5E5"/>
    <w:rsid w:val="5453AD08"/>
    <w:rsid w:val="548DEC2C"/>
    <w:rsid w:val="54A1C7EB"/>
    <w:rsid w:val="54B01A81"/>
    <w:rsid w:val="54D5450D"/>
    <w:rsid w:val="54D75EAE"/>
    <w:rsid w:val="551FD51A"/>
    <w:rsid w:val="5528BE8D"/>
    <w:rsid w:val="55379E4C"/>
    <w:rsid w:val="554552B5"/>
    <w:rsid w:val="55521A98"/>
    <w:rsid w:val="555B5544"/>
    <w:rsid w:val="556FDF82"/>
    <w:rsid w:val="5580FE8F"/>
    <w:rsid w:val="5595BC22"/>
    <w:rsid w:val="559964F6"/>
    <w:rsid w:val="55CD7C69"/>
    <w:rsid w:val="55D3CD83"/>
    <w:rsid w:val="55F0A614"/>
    <w:rsid w:val="56033668"/>
    <w:rsid w:val="561C11CF"/>
    <w:rsid w:val="5631937F"/>
    <w:rsid w:val="564494FF"/>
    <w:rsid w:val="56592FD1"/>
    <w:rsid w:val="565FF796"/>
    <w:rsid w:val="566A0B36"/>
    <w:rsid w:val="56711D54"/>
    <w:rsid w:val="567C7008"/>
    <w:rsid w:val="56884146"/>
    <w:rsid w:val="568BDB31"/>
    <w:rsid w:val="56A8C8D6"/>
    <w:rsid w:val="56AA84C1"/>
    <w:rsid w:val="56B005AF"/>
    <w:rsid w:val="56C91834"/>
    <w:rsid w:val="56D8DCCF"/>
    <w:rsid w:val="56ED3B5A"/>
    <w:rsid w:val="56F33013"/>
    <w:rsid w:val="573E10A8"/>
    <w:rsid w:val="57C0A40E"/>
    <w:rsid w:val="57DD3273"/>
    <w:rsid w:val="57DF8DE7"/>
    <w:rsid w:val="57E37F98"/>
    <w:rsid w:val="57EF4557"/>
    <w:rsid w:val="5859F2A8"/>
    <w:rsid w:val="585C65FC"/>
    <w:rsid w:val="5873FF99"/>
    <w:rsid w:val="58742860"/>
    <w:rsid w:val="5875A714"/>
    <w:rsid w:val="58762DAD"/>
    <w:rsid w:val="588164E1"/>
    <w:rsid w:val="589DD7E9"/>
    <w:rsid w:val="58CE7176"/>
    <w:rsid w:val="58D6A16D"/>
    <w:rsid w:val="5926AD56"/>
    <w:rsid w:val="592A42ED"/>
    <w:rsid w:val="592F51C7"/>
    <w:rsid w:val="59406A73"/>
    <w:rsid w:val="596A6B5C"/>
    <w:rsid w:val="5977CB30"/>
    <w:rsid w:val="597E934D"/>
    <w:rsid w:val="59A2AF71"/>
    <w:rsid w:val="59F907B9"/>
    <w:rsid w:val="59FEED26"/>
    <w:rsid w:val="5A020C35"/>
    <w:rsid w:val="5A0AEFC5"/>
    <w:rsid w:val="5A143D16"/>
    <w:rsid w:val="5A2E9B83"/>
    <w:rsid w:val="5A3DFF7A"/>
    <w:rsid w:val="5A6B893B"/>
    <w:rsid w:val="5A709886"/>
    <w:rsid w:val="5AAA478A"/>
    <w:rsid w:val="5ADDAD25"/>
    <w:rsid w:val="5ADEC15B"/>
    <w:rsid w:val="5AE05289"/>
    <w:rsid w:val="5AF085CC"/>
    <w:rsid w:val="5B108E3E"/>
    <w:rsid w:val="5B1BED68"/>
    <w:rsid w:val="5B345B26"/>
    <w:rsid w:val="5B610F90"/>
    <w:rsid w:val="5BC37005"/>
    <w:rsid w:val="5BD0A6CA"/>
    <w:rsid w:val="5BD993BB"/>
    <w:rsid w:val="5BE014E8"/>
    <w:rsid w:val="5BEB54E8"/>
    <w:rsid w:val="5BF653CC"/>
    <w:rsid w:val="5C348A15"/>
    <w:rsid w:val="5C62E7E2"/>
    <w:rsid w:val="5C6CEFB0"/>
    <w:rsid w:val="5C895B15"/>
    <w:rsid w:val="5C8B03FF"/>
    <w:rsid w:val="5C9DC823"/>
    <w:rsid w:val="5CC3CBAB"/>
    <w:rsid w:val="5CCDEE26"/>
    <w:rsid w:val="5CD488CC"/>
    <w:rsid w:val="5CE012A1"/>
    <w:rsid w:val="5CE476FE"/>
    <w:rsid w:val="5CE6C29F"/>
    <w:rsid w:val="5CEE420B"/>
    <w:rsid w:val="5D159426"/>
    <w:rsid w:val="5D2CF61B"/>
    <w:rsid w:val="5D455B4E"/>
    <w:rsid w:val="5D456ADA"/>
    <w:rsid w:val="5D506388"/>
    <w:rsid w:val="5D9C8CEA"/>
    <w:rsid w:val="5DA33EBC"/>
    <w:rsid w:val="5DCC5D7A"/>
    <w:rsid w:val="5E15B6D5"/>
    <w:rsid w:val="5E216F34"/>
    <w:rsid w:val="5E4C574E"/>
    <w:rsid w:val="5E4FC0D0"/>
    <w:rsid w:val="5E686AD4"/>
    <w:rsid w:val="5E6BB5FC"/>
    <w:rsid w:val="5E80BADA"/>
    <w:rsid w:val="5E94849E"/>
    <w:rsid w:val="5E96E998"/>
    <w:rsid w:val="5EC8837E"/>
    <w:rsid w:val="5EDAB515"/>
    <w:rsid w:val="5F1F3D8E"/>
    <w:rsid w:val="5F4DEC36"/>
    <w:rsid w:val="5F4E475E"/>
    <w:rsid w:val="5F845715"/>
    <w:rsid w:val="5F8D6F12"/>
    <w:rsid w:val="5FBC7033"/>
    <w:rsid w:val="5FC5D19F"/>
    <w:rsid w:val="5FC5DEFC"/>
    <w:rsid w:val="5FDFEFBF"/>
    <w:rsid w:val="60022A51"/>
    <w:rsid w:val="600A3E73"/>
    <w:rsid w:val="600B13F1"/>
    <w:rsid w:val="60369767"/>
    <w:rsid w:val="603C9FBD"/>
    <w:rsid w:val="604450E7"/>
    <w:rsid w:val="6079AD6D"/>
    <w:rsid w:val="6097B87F"/>
    <w:rsid w:val="60CDC2FD"/>
    <w:rsid w:val="60E4B40A"/>
    <w:rsid w:val="60F7E750"/>
    <w:rsid w:val="60FBF1A2"/>
    <w:rsid w:val="61075127"/>
    <w:rsid w:val="610CF1D4"/>
    <w:rsid w:val="61306679"/>
    <w:rsid w:val="613A7E91"/>
    <w:rsid w:val="61422E0C"/>
    <w:rsid w:val="614E967A"/>
    <w:rsid w:val="61648D78"/>
    <w:rsid w:val="617065B8"/>
    <w:rsid w:val="61A582C0"/>
    <w:rsid w:val="61D57BCF"/>
    <w:rsid w:val="61DB52D1"/>
    <w:rsid w:val="61DD8DA8"/>
    <w:rsid w:val="61E7CACE"/>
    <w:rsid w:val="61E941DA"/>
    <w:rsid w:val="6202A3FF"/>
    <w:rsid w:val="62112155"/>
    <w:rsid w:val="623306FE"/>
    <w:rsid w:val="627A9FF5"/>
    <w:rsid w:val="6298D4AD"/>
    <w:rsid w:val="62B824E7"/>
    <w:rsid w:val="62C01B24"/>
    <w:rsid w:val="62E85D3A"/>
    <w:rsid w:val="62EEAA9E"/>
    <w:rsid w:val="62F07D3D"/>
    <w:rsid w:val="62F3719A"/>
    <w:rsid w:val="62FA3091"/>
    <w:rsid w:val="6311C3FB"/>
    <w:rsid w:val="63222CA9"/>
    <w:rsid w:val="632C3A34"/>
    <w:rsid w:val="633ABBF8"/>
    <w:rsid w:val="6351CF18"/>
    <w:rsid w:val="638A820C"/>
    <w:rsid w:val="639434FF"/>
    <w:rsid w:val="6394F43E"/>
    <w:rsid w:val="63A80A24"/>
    <w:rsid w:val="63CF409D"/>
    <w:rsid w:val="63D539AE"/>
    <w:rsid w:val="63D909BB"/>
    <w:rsid w:val="63DCB982"/>
    <w:rsid w:val="64087D0F"/>
    <w:rsid w:val="640A7FE5"/>
    <w:rsid w:val="640F7A24"/>
    <w:rsid w:val="64394E67"/>
    <w:rsid w:val="644129C7"/>
    <w:rsid w:val="6442B176"/>
    <w:rsid w:val="645D51B6"/>
    <w:rsid w:val="64949000"/>
    <w:rsid w:val="64DEABB5"/>
    <w:rsid w:val="64E20DB2"/>
    <w:rsid w:val="650740BE"/>
    <w:rsid w:val="651A5EC9"/>
    <w:rsid w:val="6522083C"/>
    <w:rsid w:val="653E67FD"/>
    <w:rsid w:val="654C75E7"/>
    <w:rsid w:val="6554BEC8"/>
    <w:rsid w:val="65899C14"/>
    <w:rsid w:val="65B0A3FA"/>
    <w:rsid w:val="65BC8282"/>
    <w:rsid w:val="65C79736"/>
    <w:rsid w:val="65CE0DF2"/>
    <w:rsid w:val="65D4026E"/>
    <w:rsid w:val="65D51EC8"/>
    <w:rsid w:val="65DA53A9"/>
    <w:rsid w:val="65E45600"/>
    <w:rsid w:val="660349E8"/>
    <w:rsid w:val="661B8B34"/>
    <w:rsid w:val="663FBCD4"/>
    <w:rsid w:val="6644FA91"/>
    <w:rsid w:val="664EAB8C"/>
    <w:rsid w:val="664FA809"/>
    <w:rsid w:val="666F2B29"/>
    <w:rsid w:val="66754549"/>
    <w:rsid w:val="667C73EE"/>
    <w:rsid w:val="668B828A"/>
    <w:rsid w:val="66A36252"/>
    <w:rsid w:val="66B21593"/>
    <w:rsid w:val="66BB3BF1"/>
    <w:rsid w:val="66BD0900"/>
    <w:rsid w:val="66BE0B6E"/>
    <w:rsid w:val="66C7D8A9"/>
    <w:rsid w:val="66D9FF7F"/>
    <w:rsid w:val="66DCA9ED"/>
    <w:rsid w:val="66FC9F72"/>
    <w:rsid w:val="670F5723"/>
    <w:rsid w:val="6723A4ED"/>
    <w:rsid w:val="67256C75"/>
    <w:rsid w:val="673BC7B3"/>
    <w:rsid w:val="674A5039"/>
    <w:rsid w:val="6775AF03"/>
    <w:rsid w:val="6778B21B"/>
    <w:rsid w:val="677A3E8D"/>
    <w:rsid w:val="678DE901"/>
    <w:rsid w:val="67B45D76"/>
    <w:rsid w:val="67DEA650"/>
    <w:rsid w:val="67E00B1A"/>
    <w:rsid w:val="67EE44E2"/>
    <w:rsid w:val="67F6A2E5"/>
    <w:rsid w:val="681EA058"/>
    <w:rsid w:val="682D3DE9"/>
    <w:rsid w:val="686362C2"/>
    <w:rsid w:val="68694749"/>
    <w:rsid w:val="6879E6E7"/>
    <w:rsid w:val="689D2A5B"/>
    <w:rsid w:val="68A8588B"/>
    <w:rsid w:val="68B8AD72"/>
    <w:rsid w:val="68B976C0"/>
    <w:rsid w:val="68C13CD6"/>
    <w:rsid w:val="68E86D7B"/>
    <w:rsid w:val="68F0A675"/>
    <w:rsid w:val="691FC915"/>
    <w:rsid w:val="6929B962"/>
    <w:rsid w:val="69B5148C"/>
    <w:rsid w:val="69C2BD45"/>
    <w:rsid w:val="69E80CE6"/>
    <w:rsid w:val="69EBE0F4"/>
    <w:rsid w:val="6A0A0294"/>
    <w:rsid w:val="6A2F3A0B"/>
    <w:rsid w:val="6A37E141"/>
    <w:rsid w:val="6A3CC146"/>
    <w:rsid w:val="6A4249E6"/>
    <w:rsid w:val="6A486D7F"/>
    <w:rsid w:val="6A5D57D3"/>
    <w:rsid w:val="6A8C8921"/>
    <w:rsid w:val="6A933322"/>
    <w:rsid w:val="6A951350"/>
    <w:rsid w:val="6A9A0079"/>
    <w:rsid w:val="6AAB5FF7"/>
    <w:rsid w:val="6AD53A64"/>
    <w:rsid w:val="6AF4F67D"/>
    <w:rsid w:val="6B13BEA0"/>
    <w:rsid w:val="6B642E7B"/>
    <w:rsid w:val="6B715ED3"/>
    <w:rsid w:val="6B7AFB85"/>
    <w:rsid w:val="6BA3D228"/>
    <w:rsid w:val="6BAEE31A"/>
    <w:rsid w:val="6BF3E11C"/>
    <w:rsid w:val="6BF6A2E8"/>
    <w:rsid w:val="6C272DE1"/>
    <w:rsid w:val="6C698455"/>
    <w:rsid w:val="6C6BCF17"/>
    <w:rsid w:val="6C727BF6"/>
    <w:rsid w:val="6C8DA2C1"/>
    <w:rsid w:val="6CAE9C15"/>
    <w:rsid w:val="6CC314A4"/>
    <w:rsid w:val="6CDB2C63"/>
    <w:rsid w:val="6CE46FD6"/>
    <w:rsid w:val="6CEC32DD"/>
    <w:rsid w:val="6CF92309"/>
    <w:rsid w:val="6D1DB6C2"/>
    <w:rsid w:val="6D2BA50E"/>
    <w:rsid w:val="6D33437C"/>
    <w:rsid w:val="6D5DCB63"/>
    <w:rsid w:val="6D6E121F"/>
    <w:rsid w:val="6D985BCF"/>
    <w:rsid w:val="6D9C93EE"/>
    <w:rsid w:val="6DC3729B"/>
    <w:rsid w:val="6DC6EEDC"/>
    <w:rsid w:val="6DD2FC10"/>
    <w:rsid w:val="6DE43C1F"/>
    <w:rsid w:val="6DF3481A"/>
    <w:rsid w:val="6E02BF5A"/>
    <w:rsid w:val="6E2BA8C9"/>
    <w:rsid w:val="6E2C735F"/>
    <w:rsid w:val="6E2E05AE"/>
    <w:rsid w:val="6E320267"/>
    <w:rsid w:val="6E3988D8"/>
    <w:rsid w:val="6E43C191"/>
    <w:rsid w:val="6E52AAFC"/>
    <w:rsid w:val="6E6AB3FC"/>
    <w:rsid w:val="6E7EF5E5"/>
    <w:rsid w:val="6E982250"/>
    <w:rsid w:val="6EABEC31"/>
    <w:rsid w:val="6EB19CB1"/>
    <w:rsid w:val="6ECD7C9E"/>
    <w:rsid w:val="6ED1B9B2"/>
    <w:rsid w:val="6F0CE552"/>
    <w:rsid w:val="6F343C37"/>
    <w:rsid w:val="6F55884D"/>
    <w:rsid w:val="6F828172"/>
    <w:rsid w:val="6F8DFACD"/>
    <w:rsid w:val="6F98EDE7"/>
    <w:rsid w:val="6FB17732"/>
    <w:rsid w:val="6FB7F3BF"/>
    <w:rsid w:val="6FCEE194"/>
    <w:rsid w:val="6FD3E36A"/>
    <w:rsid w:val="6FE5661B"/>
    <w:rsid w:val="6FE5A1F2"/>
    <w:rsid w:val="700C4585"/>
    <w:rsid w:val="703199DE"/>
    <w:rsid w:val="704F3DD1"/>
    <w:rsid w:val="705DCB3F"/>
    <w:rsid w:val="70721E62"/>
    <w:rsid w:val="7079398B"/>
    <w:rsid w:val="70C1EBD1"/>
    <w:rsid w:val="70CCB9F6"/>
    <w:rsid w:val="70DBEA9A"/>
    <w:rsid w:val="70FCBC6A"/>
    <w:rsid w:val="71037B58"/>
    <w:rsid w:val="7110ACB8"/>
    <w:rsid w:val="7117A3D7"/>
    <w:rsid w:val="712286E8"/>
    <w:rsid w:val="7146602D"/>
    <w:rsid w:val="717E56D4"/>
    <w:rsid w:val="7194D64D"/>
    <w:rsid w:val="719669E4"/>
    <w:rsid w:val="71A815E6"/>
    <w:rsid w:val="71DE8C48"/>
    <w:rsid w:val="71E34B2E"/>
    <w:rsid w:val="71E41A2A"/>
    <w:rsid w:val="72011FAB"/>
    <w:rsid w:val="72135754"/>
    <w:rsid w:val="721F0F2C"/>
    <w:rsid w:val="722BE057"/>
    <w:rsid w:val="722DD2BE"/>
    <w:rsid w:val="722E2FBD"/>
    <w:rsid w:val="723C14F6"/>
    <w:rsid w:val="724F2870"/>
    <w:rsid w:val="725F2B11"/>
    <w:rsid w:val="7283E92F"/>
    <w:rsid w:val="7289EAB0"/>
    <w:rsid w:val="72A3BC5E"/>
    <w:rsid w:val="72BC23A7"/>
    <w:rsid w:val="72C46D68"/>
    <w:rsid w:val="72D4CCE6"/>
    <w:rsid w:val="72EFF1E0"/>
    <w:rsid w:val="731F5C91"/>
    <w:rsid w:val="73292CCC"/>
    <w:rsid w:val="734AFE32"/>
    <w:rsid w:val="735352AB"/>
    <w:rsid w:val="73554BB2"/>
    <w:rsid w:val="7357890A"/>
    <w:rsid w:val="73584BAE"/>
    <w:rsid w:val="7360CEDC"/>
    <w:rsid w:val="736884BE"/>
    <w:rsid w:val="73789641"/>
    <w:rsid w:val="737A509A"/>
    <w:rsid w:val="73806359"/>
    <w:rsid w:val="73C736F6"/>
    <w:rsid w:val="73E55BA4"/>
    <w:rsid w:val="73E624E3"/>
    <w:rsid w:val="73F0CF87"/>
    <w:rsid w:val="7424824B"/>
    <w:rsid w:val="7433A425"/>
    <w:rsid w:val="745EB223"/>
    <w:rsid w:val="7469FA8B"/>
    <w:rsid w:val="7471C8BC"/>
    <w:rsid w:val="74A4083B"/>
    <w:rsid w:val="74A7E10F"/>
    <w:rsid w:val="74AD5241"/>
    <w:rsid w:val="74BD92CC"/>
    <w:rsid w:val="74C1A46F"/>
    <w:rsid w:val="74C79678"/>
    <w:rsid w:val="74D148F0"/>
    <w:rsid w:val="74F1C901"/>
    <w:rsid w:val="7501D26D"/>
    <w:rsid w:val="7518AA45"/>
    <w:rsid w:val="75284A65"/>
    <w:rsid w:val="752A704E"/>
    <w:rsid w:val="753DD5A0"/>
    <w:rsid w:val="7540FDD5"/>
    <w:rsid w:val="7559E8D9"/>
    <w:rsid w:val="7566751B"/>
    <w:rsid w:val="757B962F"/>
    <w:rsid w:val="7597D0F8"/>
    <w:rsid w:val="75B0C684"/>
    <w:rsid w:val="75B59646"/>
    <w:rsid w:val="75C8F770"/>
    <w:rsid w:val="75C9007D"/>
    <w:rsid w:val="75D08D67"/>
    <w:rsid w:val="75F91838"/>
    <w:rsid w:val="760988C3"/>
    <w:rsid w:val="7619ED8F"/>
    <w:rsid w:val="7638103A"/>
    <w:rsid w:val="763A89F4"/>
    <w:rsid w:val="764C9F45"/>
    <w:rsid w:val="76548C91"/>
    <w:rsid w:val="765E679F"/>
    <w:rsid w:val="7668CA7C"/>
    <w:rsid w:val="76736FD3"/>
    <w:rsid w:val="767E7413"/>
    <w:rsid w:val="7692AD27"/>
    <w:rsid w:val="7694D836"/>
    <w:rsid w:val="76B0B828"/>
    <w:rsid w:val="76B7C85F"/>
    <w:rsid w:val="76BB2979"/>
    <w:rsid w:val="76CA78BA"/>
    <w:rsid w:val="76DE875E"/>
    <w:rsid w:val="76E5FB22"/>
    <w:rsid w:val="770478B5"/>
    <w:rsid w:val="770F4063"/>
    <w:rsid w:val="772E0976"/>
    <w:rsid w:val="77467222"/>
    <w:rsid w:val="775F8A7C"/>
    <w:rsid w:val="77607214"/>
    <w:rsid w:val="777B839F"/>
    <w:rsid w:val="777E5D78"/>
    <w:rsid w:val="778BCCEF"/>
    <w:rsid w:val="77B48B4A"/>
    <w:rsid w:val="77B5E9B0"/>
    <w:rsid w:val="77D43A73"/>
    <w:rsid w:val="77DC2BF7"/>
    <w:rsid w:val="77DE6F4F"/>
    <w:rsid w:val="77FBAD48"/>
    <w:rsid w:val="7808E9B2"/>
    <w:rsid w:val="7837BA22"/>
    <w:rsid w:val="7851DCC9"/>
    <w:rsid w:val="785561DE"/>
    <w:rsid w:val="7861EB35"/>
    <w:rsid w:val="7872B338"/>
    <w:rsid w:val="787E9231"/>
    <w:rsid w:val="78838159"/>
    <w:rsid w:val="78D4CF98"/>
    <w:rsid w:val="78E65355"/>
    <w:rsid w:val="78EE828B"/>
    <w:rsid w:val="790F683E"/>
    <w:rsid w:val="79440F12"/>
    <w:rsid w:val="795ED9E2"/>
    <w:rsid w:val="795EFE0F"/>
    <w:rsid w:val="79796F29"/>
    <w:rsid w:val="797A9740"/>
    <w:rsid w:val="7986BFD5"/>
    <w:rsid w:val="7996AC0B"/>
    <w:rsid w:val="799AE492"/>
    <w:rsid w:val="79A4BA13"/>
    <w:rsid w:val="79CECC67"/>
    <w:rsid w:val="79D8C3BC"/>
    <w:rsid w:val="79DE8532"/>
    <w:rsid w:val="79E28DDC"/>
    <w:rsid w:val="79E717BD"/>
    <w:rsid w:val="79EA4FF9"/>
    <w:rsid w:val="79F798C0"/>
    <w:rsid w:val="79FF6B90"/>
    <w:rsid w:val="7A2D1F70"/>
    <w:rsid w:val="7A4C31D1"/>
    <w:rsid w:val="7A4CBB47"/>
    <w:rsid w:val="7A5E5D62"/>
    <w:rsid w:val="7AABE32C"/>
    <w:rsid w:val="7AB939CD"/>
    <w:rsid w:val="7AF0CEA8"/>
    <w:rsid w:val="7B0F74D9"/>
    <w:rsid w:val="7B2EFDC1"/>
    <w:rsid w:val="7B3434F6"/>
    <w:rsid w:val="7B782C70"/>
    <w:rsid w:val="7BA52B9E"/>
    <w:rsid w:val="7BAC603B"/>
    <w:rsid w:val="7BB205A5"/>
    <w:rsid w:val="7BC05729"/>
    <w:rsid w:val="7BCB3EA0"/>
    <w:rsid w:val="7BDBC6F0"/>
    <w:rsid w:val="7BED9A0A"/>
    <w:rsid w:val="7C02B358"/>
    <w:rsid w:val="7C08065E"/>
    <w:rsid w:val="7C0D5EEC"/>
    <w:rsid w:val="7C18EA3E"/>
    <w:rsid w:val="7C2FC075"/>
    <w:rsid w:val="7C50CFA6"/>
    <w:rsid w:val="7C60CB38"/>
    <w:rsid w:val="7C62719C"/>
    <w:rsid w:val="7C90A764"/>
    <w:rsid w:val="7C9CB392"/>
    <w:rsid w:val="7CD3DE5A"/>
    <w:rsid w:val="7CE22BFD"/>
    <w:rsid w:val="7D01A4A9"/>
    <w:rsid w:val="7D11B5E6"/>
    <w:rsid w:val="7D4B558A"/>
    <w:rsid w:val="7D5394FF"/>
    <w:rsid w:val="7D54D6D5"/>
    <w:rsid w:val="7D63E914"/>
    <w:rsid w:val="7D71B8D6"/>
    <w:rsid w:val="7D7BA8DB"/>
    <w:rsid w:val="7D806CFC"/>
    <w:rsid w:val="7D87866B"/>
    <w:rsid w:val="7D87C2A1"/>
    <w:rsid w:val="7D88B78C"/>
    <w:rsid w:val="7D980203"/>
    <w:rsid w:val="7D99091E"/>
    <w:rsid w:val="7DB695EA"/>
    <w:rsid w:val="7DC64C85"/>
    <w:rsid w:val="7DF77039"/>
    <w:rsid w:val="7DFE41FD"/>
    <w:rsid w:val="7E1AA3C6"/>
    <w:rsid w:val="7E1EF317"/>
    <w:rsid w:val="7E231144"/>
    <w:rsid w:val="7E2D429B"/>
    <w:rsid w:val="7E715D91"/>
    <w:rsid w:val="7EA89BE8"/>
    <w:rsid w:val="7EAC79F8"/>
    <w:rsid w:val="7ED90E12"/>
    <w:rsid w:val="7EDC0533"/>
    <w:rsid w:val="7EEDD8A1"/>
    <w:rsid w:val="7EF6E495"/>
    <w:rsid w:val="7F0433FD"/>
    <w:rsid w:val="7F1F9D8A"/>
    <w:rsid w:val="7F2828F2"/>
    <w:rsid w:val="7F2F22E8"/>
    <w:rsid w:val="7F452B5D"/>
    <w:rsid w:val="7F5530DD"/>
    <w:rsid w:val="7F5FB4AF"/>
    <w:rsid w:val="7F83A200"/>
    <w:rsid w:val="7F8EA3C6"/>
    <w:rsid w:val="7F9375FC"/>
    <w:rsid w:val="7FA1BACF"/>
    <w:rsid w:val="7FB1D8FA"/>
    <w:rsid w:val="7FB882A9"/>
    <w:rsid w:val="7FC89399"/>
    <w:rsid w:val="7FCC8087"/>
    <w:rsid w:val="7FCDFEFA"/>
    <w:rsid w:val="7FF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ECCE6"/>
  <w15:chartTrackingRefBased/>
  <w15:docId w15:val="{DDDC37F0-1725-4965-8AAB-CB21FBA2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character" w:customStyle="1" w:styleId="Heading1Char">
    <w:name w:val="Heading 1 Char"/>
    <w:link w:val="Heading1"/>
    <w:rsid w:val="00EE087B"/>
    <w:rPr>
      <w:rFonts w:ascii="Arial" w:hAnsi="Arial"/>
      <w:sz w:val="32"/>
      <w:lang w:val="en-US" w:eastAsia="en-US"/>
    </w:rPr>
  </w:style>
  <w:style w:type="character" w:customStyle="1" w:styleId="Heading3Char">
    <w:name w:val="Heading 3 Char"/>
    <w:link w:val="Heading3"/>
    <w:rsid w:val="00EE087B"/>
    <w:rPr>
      <w:rFonts w:ascii="Arial" w:hAnsi="Arial"/>
      <w:b/>
      <w:color w:val="FFFFFF"/>
      <w:sz w:val="26"/>
      <w:lang w:val="en-US" w:eastAsia="en-US"/>
    </w:rPr>
  </w:style>
  <w:style w:type="character" w:customStyle="1" w:styleId="Heading4Char">
    <w:name w:val="Heading 4 Char"/>
    <w:link w:val="Heading4"/>
    <w:rsid w:val="00EE087B"/>
    <w:rPr>
      <w:rFonts w:ascii="Arial" w:hAnsi="Arial"/>
      <w:i/>
      <w:sz w:val="18"/>
      <w:lang w:val="en-US" w:eastAsia="en-US"/>
    </w:rPr>
  </w:style>
  <w:style w:type="character" w:customStyle="1" w:styleId="normaltextrun">
    <w:name w:val="normaltextrun"/>
    <w:basedOn w:val="DefaultParagraphFont"/>
    <w:rsid w:val="00B66DA7"/>
  </w:style>
  <w:style w:type="character" w:customStyle="1" w:styleId="eop">
    <w:name w:val="eop"/>
    <w:basedOn w:val="DefaultParagraphFont"/>
    <w:rsid w:val="00B66DA7"/>
  </w:style>
  <w:style w:type="table" w:styleId="TableGrid">
    <w:name w:val="Table Grid"/>
    <w:basedOn w:val="TableNormal"/>
    <w:rsid w:val="00CD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0DB"/>
    <w:rPr>
      <w:color w:val="0000FF"/>
      <w:u w:val="single"/>
    </w:rPr>
  </w:style>
  <w:style w:type="character" w:styleId="FollowedHyperlink">
    <w:name w:val="FollowedHyperlink"/>
    <w:basedOn w:val="DefaultParagraphFont"/>
    <w:rsid w:val="005328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58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465">
                      <w:marLeft w:val="30"/>
                      <w:marRight w:val="3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25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7078">
                          <w:marLeft w:val="78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Korat, Ms. Diksha</cp:lastModifiedBy>
  <cp:revision>4</cp:revision>
  <cp:lastPrinted>2022-09-23T03:53:00Z</cp:lastPrinted>
  <dcterms:created xsi:type="dcterms:W3CDTF">2024-10-08T15:01:00Z</dcterms:created>
  <dcterms:modified xsi:type="dcterms:W3CDTF">2024-10-08T15:09:00Z</dcterms:modified>
  <cp:category>Rev 1.1;last template edit 3-5-05 gje</cp:category>
</cp:coreProperties>
</file>